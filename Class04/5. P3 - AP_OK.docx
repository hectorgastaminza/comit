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771A7" w:rsidP="005976A2" w:rsidRDefault="00D771A7" w14:paraId="672A6659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0A37501D" wp14:textId="77777777">
      <w:pPr>
        <w:tabs>
          <w:tab w:val="left" w:pos="1620"/>
        </w:tabs>
      </w:pPr>
    </w:p>
    <w:p xmlns:wp14="http://schemas.microsoft.com/office/word/2010/wordml" w:rsidR="005976A2" w:rsidP="005976A2" w:rsidRDefault="005976A2" w14:paraId="5DAB6C7B" wp14:textId="77777777"/>
    <w:p xmlns:wp14="http://schemas.microsoft.com/office/word/2010/wordml" w:rsidR="005976A2" w:rsidP="005976A2" w:rsidRDefault="005976A2" w14:paraId="02EB378F" wp14:textId="77777777"/>
    <w:p xmlns:wp14="http://schemas.microsoft.com/office/word/2010/wordml" w:rsidR="00CC555F" w:rsidP="005976A2" w:rsidRDefault="00CC555F" w14:paraId="6A05A809" wp14:textId="77777777"/>
    <w:p xmlns:wp14="http://schemas.microsoft.com/office/word/2010/wordml" w:rsidR="00E64D80" w:rsidP="005976A2" w:rsidRDefault="00E64D80" w14:paraId="37AE0D06" wp14:textId="77777777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Uni</w:t>
      </w:r>
      <w:r w:rsidR="007B7796">
        <w:rPr>
          <w:sz w:val="96"/>
          <w:szCs w:val="96"/>
        </w:rPr>
        <w:t>t</w:t>
      </w:r>
      <w:proofErr w:type="spellEnd"/>
      <w:r>
        <w:rPr>
          <w:sz w:val="96"/>
          <w:szCs w:val="96"/>
        </w:rPr>
        <w:t xml:space="preserve"> </w:t>
      </w:r>
      <w:r w:rsidR="005C086A">
        <w:rPr>
          <w:sz w:val="96"/>
          <w:szCs w:val="96"/>
        </w:rPr>
        <w:t>3</w:t>
      </w:r>
    </w:p>
    <w:p xmlns:wp14="http://schemas.microsoft.com/office/word/2010/wordml" w:rsidRPr="00CC555F" w:rsidR="00CC555F" w:rsidP="00CC555F" w:rsidRDefault="00CC555F" w14:paraId="5A39BBE3" wp14:textId="77777777"/>
    <w:p xmlns:wp14="http://schemas.microsoft.com/office/word/2010/wordml" w:rsidR="005976A2" w:rsidP="005976A2" w:rsidRDefault="007B7796" w14:paraId="387FF144" wp14:textId="77777777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Practice</w:t>
      </w:r>
      <w:proofErr w:type="spellEnd"/>
      <w:r w:rsidRPr="00E64D80" w:rsidR="00826DD1">
        <w:rPr>
          <w:sz w:val="56"/>
          <w:szCs w:val="56"/>
        </w:rPr>
        <w:t xml:space="preserve"> </w:t>
      </w:r>
      <w:r w:rsidR="001F2CCC">
        <w:rPr>
          <w:sz w:val="56"/>
          <w:szCs w:val="56"/>
        </w:rPr>
        <w:t>I</w:t>
      </w:r>
      <w:r w:rsidR="00A1315F">
        <w:rPr>
          <w:sz w:val="56"/>
          <w:szCs w:val="56"/>
        </w:rPr>
        <w:t>I</w:t>
      </w:r>
      <w:r w:rsidR="001C32A2">
        <w:rPr>
          <w:sz w:val="56"/>
          <w:szCs w:val="56"/>
        </w:rPr>
        <w:t>I</w:t>
      </w:r>
    </w:p>
    <w:p xmlns:wp14="http://schemas.microsoft.com/office/word/2010/wordml" w:rsidRPr="00CC555F" w:rsidR="00CC555F" w:rsidP="00CC555F" w:rsidRDefault="00CC555F" w14:paraId="41C8F396" wp14:textId="77777777"/>
    <w:p xmlns:wp14="http://schemas.microsoft.com/office/word/2010/wordml" w:rsidRPr="00E64D80" w:rsidR="005976A2" w:rsidP="005976A2" w:rsidRDefault="00577115" w14:paraId="4E0D0671" wp14:textId="77777777">
      <w:pPr>
        <w:jc w:val="center"/>
        <w:rPr>
          <w:sz w:val="32"/>
          <w:szCs w:val="32"/>
        </w:rPr>
      </w:pPr>
      <w:proofErr w:type="spellStart"/>
      <w:r w:rsidRPr="00577115">
        <w:rPr>
          <w:sz w:val="32"/>
          <w:szCs w:val="32"/>
        </w:rPr>
        <w:t>Algorit</w:t>
      </w:r>
      <w:r w:rsidR="007B7796">
        <w:rPr>
          <w:sz w:val="32"/>
          <w:szCs w:val="32"/>
        </w:rPr>
        <w:t>hm</w:t>
      </w:r>
      <w:r w:rsidRPr="00577115">
        <w:rPr>
          <w:sz w:val="32"/>
          <w:szCs w:val="32"/>
        </w:rPr>
        <w:t>s</w:t>
      </w:r>
      <w:proofErr w:type="spellEnd"/>
    </w:p>
    <w:p xmlns:wp14="http://schemas.microsoft.com/office/word/2010/wordml" w:rsidR="005976A2" w:rsidP="005976A2" w:rsidRDefault="005976A2" w14:paraId="72A3D3EC" wp14:textId="77777777"/>
    <w:p xmlns:wp14="http://schemas.microsoft.com/office/word/2010/wordml" w:rsidR="005976A2" w:rsidP="005976A2" w:rsidRDefault="005976A2" w14:paraId="0D0B940D" wp14:textId="77777777"/>
    <w:p xmlns:wp14="http://schemas.microsoft.com/office/word/2010/wordml" w:rsidR="005976A2" w:rsidP="005976A2" w:rsidRDefault="005976A2" w14:paraId="0E27B00A" wp14:textId="77777777"/>
    <w:p xmlns:wp14="http://schemas.microsoft.com/office/word/2010/wordml" w:rsidR="005976A2" w:rsidP="005976A2" w:rsidRDefault="005976A2" w14:paraId="60061E4C" wp14:textId="77777777"/>
    <w:p xmlns:wp14="http://schemas.microsoft.com/office/word/2010/wordml" w:rsidR="005976A2" w:rsidP="005976A2" w:rsidRDefault="005976A2" w14:paraId="44EAFD9C" wp14:textId="77777777"/>
    <w:p xmlns:wp14="http://schemas.microsoft.com/office/word/2010/wordml" w:rsidR="005976A2" w:rsidP="005976A2" w:rsidRDefault="005976A2" w14:paraId="4B94D5A5" wp14:textId="77777777"/>
    <w:p xmlns:wp14="http://schemas.microsoft.com/office/word/2010/wordml" w:rsidR="005976A2" w:rsidP="005976A2" w:rsidRDefault="005976A2" w14:paraId="3DEEC669" wp14:textId="77777777"/>
    <w:p xmlns:wp14="http://schemas.microsoft.com/office/word/2010/wordml" w:rsidR="005976A2" w:rsidP="005976A2" w:rsidRDefault="005976A2" w14:paraId="3656B9AB" wp14:textId="77777777"/>
    <w:p xmlns:wp14="http://schemas.microsoft.com/office/word/2010/wordml" w:rsidR="005976A2" w:rsidP="005976A2" w:rsidRDefault="005976A2" w14:paraId="45FB0818" wp14:textId="77777777"/>
    <w:p xmlns:wp14="http://schemas.microsoft.com/office/word/2010/wordml" w:rsidR="005976A2" w:rsidP="005976A2" w:rsidRDefault="005976A2" w14:paraId="049F31CB" wp14:textId="77777777"/>
    <w:p xmlns:wp14="http://schemas.microsoft.com/office/word/2010/wordml" w:rsidR="005976A2" w:rsidP="005976A2" w:rsidRDefault="005976A2" w14:paraId="53128261" wp14:textId="77777777"/>
    <w:p xmlns:wp14="http://schemas.microsoft.com/office/word/2010/wordml" w:rsidR="005976A2" w:rsidP="005976A2" w:rsidRDefault="005976A2" w14:paraId="62486C05" wp14:textId="77777777"/>
    <w:p xmlns:wp14="http://schemas.microsoft.com/office/word/2010/wordml" w:rsidR="005976A2" w:rsidP="005976A2" w:rsidRDefault="005976A2" w14:paraId="4101652C" wp14:textId="77777777"/>
    <w:p xmlns:wp14="http://schemas.microsoft.com/office/word/2010/wordml" w:rsidR="005976A2" w:rsidP="005976A2" w:rsidRDefault="005976A2" w14:paraId="4B99056E" wp14:textId="77777777"/>
    <w:p xmlns:wp14="http://schemas.microsoft.com/office/word/2010/wordml" w:rsidR="005976A2" w:rsidP="005976A2" w:rsidRDefault="005976A2" w14:paraId="1299C43A" wp14:textId="77777777"/>
    <w:p xmlns:wp14="http://schemas.microsoft.com/office/word/2010/wordml" w:rsidR="005976A2" w:rsidP="005976A2" w:rsidRDefault="005976A2" w14:paraId="4DDBEF00" wp14:textId="77777777"/>
    <w:p xmlns:wp14="http://schemas.microsoft.com/office/word/2010/wordml" w:rsidR="005976A2" w:rsidP="005976A2" w:rsidRDefault="005976A2" w14:paraId="3461D779" wp14:textId="77777777"/>
    <w:p xmlns:wp14="http://schemas.microsoft.com/office/word/2010/wordml" w:rsidR="005976A2" w:rsidP="005976A2" w:rsidRDefault="005976A2" w14:paraId="3CF2D8B6" wp14:textId="77777777"/>
    <w:p xmlns:wp14="http://schemas.microsoft.com/office/word/2010/wordml" w:rsidR="005976A2" w:rsidP="005976A2" w:rsidRDefault="005976A2" w14:paraId="0FB78278" wp14:textId="77777777"/>
    <w:p xmlns:wp14="http://schemas.microsoft.com/office/word/2010/wordml" w:rsidR="005976A2" w:rsidP="005976A2" w:rsidRDefault="005976A2" w14:paraId="1FC39945" wp14:textId="77777777"/>
    <w:p xmlns:wp14="http://schemas.microsoft.com/office/word/2010/wordml" w:rsidR="005976A2" w:rsidP="005976A2" w:rsidRDefault="005976A2" w14:paraId="0562CB0E" wp14:textId="77777777"/>
    <w:p xmlns:wp14="http://schemas.microsoft.com/office/word/2010/wordml" w:rsidR="005976A2" w:rsidP="005976A2" w:rsidRDefault="005976A2" w14:paraId="34CE0A41" wp14:textId="77777777"/>
    <w:p xmlns:wp14="http://schemas.microsoft.com/office/word/2010/wordml" w:rsidR="005976A2" w:rsidP="005976A2" w:rsidRDefault="005976A2" w14:paraId="62EBF3C5" wp14:textId="77777777"/>
    <w:p xmlns:wp14="http://schemas.microsoft.com/office/word/2010/wordml" w:rsidR="005976A2" w:rsidP="005976A2" w:rsidRDefault="005976A2" w14:paraId="6D98A12B" wp14:textId="77777777"/>
    <w:p xmlns:wp14="http://schemas.microsoft.com/office/word/2010/wordml" w:rsidR="005976A2" w:rsidP="005976A2" w:rsidRDefault="005976A2" w14:paraId="2946DB82" wp14:textId="77777777"/>
    <w:p xmlns:wp14="http://schemas.microsoft.com/office/word/2010/wordml" w:rsidR="005976A2" w:rsidP="005976A2" w:rsidRDefault="005976A2" w14:paraId="5997CC1D" wp14:textId="77777777"/>
    <w:p xmlns:wp14="http://schemas.microsoft.com/office/word/2010/wordml" w:rsidR="005976A2" w:rsidP="005976A2" w:rsidRDefault="005976A2" w14:paraId="110FFD37" wp14:textId="77777777"/>
    <w:p xmlns:wp14="http://schemas.microsoft.com/office/word/2010/wordml" w:rsidR="005976A2" w:rsidP="005976A2" w:rsidRDefault="005976A2" w14:paraId="6B699379" wp14:textId="77777777"/>
    <w:p xmlns:wp14="http://schemas.microsoft.com/office/word/2010/wordml" w:rsidR="00640579" w:rsidP="00ED458C" w:rsidRDefault="00640579" w14:paraId="3FE9F23F" wp14:textId="77777777"/>
    <w:p xmlns:wp14="http://schemas.microsoft.com/office/word/2010/wordml" w:rsidR="00CC555F" w:rsidP="00ED458C" w:rsidRDefault="00CC555F" w14:paraId="1F72F646" wp14:textId="77777777">
      <w:pPr>
        <w:sectPr w:rsidR="00CC555F" w:rsidSect="00640579">
          <w:headerReference w:type="default" r:id="rId7"/>
          <w:footerReference w:type="default" r:id="rId8"/>
          <w:pgSz w:w="11906" w:h="16838" w:orient="portrait"/>
          <w:pgMar w:top="1400" w:right="800" w:bottom="1400" w:left="800" w:header="708" w:footer="708" w:gutter="0"/>
          <w:pgNumType w:chapStyle="1"/>
          <w:cols w:space="708"/>
          <w:docGrid w:linePitch="360"/>
        </w:sectPr>
      </w:pPr>
    </w:p>
    <w:p xmlns:wp14="http://schemas.microsoft.com/office/word/2010/wordml" w:rsidRPr="00B050D9" w:rsidR="00B050D9" w:rsidP="00B050D9" w:rsidRDefault="00B050D9" w14:paraId="302B9590" wp14:textId="77777777">
      <w:pPr>
        <w:rPr>
          <w:b/>
        </w:rPr>
      </w:pPr>
      <w:bookmarkStart w:name="OLE_LINK1" w:id="0"/>
      <w:proofErr w:type="spellStart"/>
      <w:r>
        <w:rPr>
          <w:b/>
        </w:rPr>
        <w:t>Goal</w:t>
      </w:r>
      <w:proofErr w:type="spellEnd"/>
      <w:r w:rsidRPr="00B050D9">
        <w:rPr>
          <w:b/>
        </w:rPr>
        <w:t xml:space="preserve"> of </w:t>
      </w:r>
      <w:proofErr w:type="spellStart"/>
      <w:r w:rsidRPr="00B050D9">
        <w:rPr>
          <w:b/>
        </w:rPr>
        <w:t>the</w:t>
      </w:r>
      <w:proofErr w:type="spellEnd"/>
      <w:r w:rsidRPr="00B050D9">
        <w:rPr>
          <w:b/>
        </w:rPr>
        <w:t xml:space="preserve"> </w:t>
      </w:r>
      <w:proofErr w:type="spellStart"/>
      <w:r w:rsidRPr="00B050D9">
        <w:rPr>
          <w:b/>
        </w:rPr>
        <w:t>practice</w:t>
      </w:r>
      <w:proofErr w:type="spellEnd"/>
    </w:p>
    <w:p xmlns:wp14="http://schemas.microsoft.com/office/word/2010/wordml" w:rsidRPr="00B050D9" w:rsidR="00B050D9" w:rsidP="00B050D9" w:rsidRDefault="00B050D9" w14:paraId="79CC4AC2" wp14:textId="77777777">
      <w:proofErr w:type="spellStart"/>
      <w:r w:rsidRPr="00B050D9">
        <w:t>Become</w:t>
      </w:r>
      <w:proofErr w:type="spellEnd"/>
      <w:r w:rsidRPr="00B050D9">
        <w:t xml:space="preserve"> familiar </w:t>
      </w:r>
      <w:proofErr w:type="spellStart"/>
      <w:r w:rsidRPr="00B050D9">
        <w:t>with</w:t>
      </w:r>
      <w:proofErr w:type="spellEnd"/>
      <w:r w:rsidRPr="00B050D9">
        <w:t xml:space="preserve"> </w:t>
      </w:r>
      <w:proofErr w:type="spellStart"/>
      <w:r w:rsidRPr="00B050D9">
        <w:t>the</w:t>
      </w:r>
      <w:proofErr w:type="spellEnd"/>
      <w:r w:rsidRPr="00B050D9">
        <w:t xml:space="preserve"> </w:t>
      </w:r>
      <w:proofErr w:type="spellStart"/>
      <w:r w:rsidRPr="00B050D9">
        <w:t>writing</w:t>
      </w:r>
      <w:proofErr w:type="spellEnd"/>
      <w:r w:rsidRPr="00B050D9">
        <w:t xml:space="preserve"> of </w:t>
      </w:r>
      <w:proofErr w:type="spellStart"/>
      <w:r w:rsidRPr="00B050D9">
        <w:t>algorithms</w:t>
      </w:r>
      <w:proofErr w:type="spellEnd"/>
      <w:r w:rsidRPr="00B050D9">
        <w:t xml:space="preserve"> in </w:t>
      </w:r>
      <w:proofErr w:type="spellStart"/>
      <w:r w:rsidRPr="00B050D9">
        <w:t>pseudo</w:t>
      </w:r>
      <w:proofErr w:type="spellEnd"/>
      <w:r w:rsidRPr="00B050D9">
        <w:t xml:space="preserve"> </w:t>
      </w:r>
      <w:proofErr w:type="spellStart"/>
      <w:r w:rsidRPr="00B050D9">
        <w:t>code</w:t>
      </w:r>
      <w:proofErr w:type="spellEnd"/>
      <w:r w:rsidRPr="00B050D9">
        <w:t xml:space="preserve"> and </w:t>
      </w:r>
      <w:proofErr w:type="spellStart"/>
      <w:r w:rsidRPr="00B050D9">
        <w:t>the</w:t>
      </w:r>
      <w:proofErr w:type="spellEnd"/>
      <w:r w:rsidRPr="00B050D9">
        <w:t xml:space="preserve"> </w:t>
      </w:r>
      <w:proofErr w:type="spellStart"/>
      <w:r w:rsidRPr="00B050D9">
        <w:t>logic</w:t>
      </w:r>
      <w:proofErr w:type="spellEnd"/>
      <w:r w:rsidRPr="00B050D9">
        <w:t xml:space="preserve"> </w:t>
      </w:r>
      <w:proofErr w:type="spellStart"/>
      <w:r w:rsidRPr="00B050D9">
        <w:t>required</w:t>
      </w:r>
      <w:proofErr w:type="spellEnd"/>
      <w:r w:rsidRPr="00B050D9">
        <w:t xml:space="preserve"> </w:t>
      </w:r>
      <w:proofErr w:type="spellStart"/>
      <w:r w:rsidRPr="00B050D9">
        <w:t>to</w:t>
      </w:r>
      <w:proofErr w:type="spellEnd"/>
      <w:r w:rsidRPr="00B050D9">
        <w:t xml:space="preserve"> </w:t>
      </w:r>
      <w:proofErr w:type="spellStart"/>
      <w:r w:rsidRPr="00B050D9">
        <w:t>program</w:t>
      </w:r>
      <w:proofErr w:type="spellEnd"/>
      <w:r w:rsidRPr="00B050D9">
        <w:t xml:space="preserve">. </w:t>
      </w:r>
      <w:proofErr w:type="spellStart"/>
      <w:r w:rsidRPr="00B050D9">
        <w:t>Handle</w:t>
      </w:r>
      <w:proofErr w:type="spellEnd"/>
      <w:r w:rsidRPr="00B050D9">
        <w:t xml:space="preserve"> </w:t>
      </w:r>
      <w:proofErr w:type="spellStart"/>
      <w:r w:rsidRPr="00B050D9">
        <w:t>the</w:t>
      </w:r>
      <w:proofErr w:type="spellEnd"/>
      <w:r w:rsidRPr="00B050D9">
        <w:t xml:space="preserve"> </w:t>
      </w:r>
      <w:proofErr w:type="spellStart"/>
      <w:r w:rsidRPr="00B050D9">
        <w:t>agreed</w:t>
      </w:r>
      <w:proofErr w:type="spellEnd"/>
      <w:r w:rsidRPr="00B050D9">
        <w:t xml:space="preserve"> </w:t>
      </w:r>
      <w:proofErr w:type="spellStart"/>
      <w:r w:rsidRPr="00B050D9">
        <w:t>nomenclature</w:t>
      </w:r>
      <w:proofErr w:type="spellEnd"/>
      <w:r w:rsidRPr="00B050D9">
        <w:t>.</w:t>
      </w:r>
    </w:p>
    <w:p xmlns:wp14="http://schemas.microsoft.com/office/word/2010/wordml" w:rsidRPr="00B050D9" w:rsidR="00B050D9" w:rsidP="00B050D9" w:rsidRDefault="00B050D9" w14:paraId="65ED3E4B" wp14:textId="77777777">
      <w:r w:rsidRPr="00B050D9">
        <w:t xml:space="preserve">Management of </w:t>
      </w:r>
      <w:proofErr w:type="spellStart"/>
      <w:r w:rsidRPr="00B050D9">
        <w:t>the</w:t>
      </w:r>
      <w:proofErr w:type="spellEnd"/>
      <w:r w:rsidRPr="00B050D9">
        <w:t xml:space="preserve"> </w:t>
      </w:r>
      <w:proofErr w:type="spellStart"/>
      <w:r w:rsidRPr="00B050D9">
        <w:t>basic</w:t>
      </w:r>
      <w:proofErr w:type="spellEnd"/>
      <w:r w:rsidRPr="00B050D9">
        <w:t xml:space="preserve"> data </w:t>
      </w:r>
      <w:proofErr w:type="spellStart"/>
      <w:r w:rsidRPr="00B050D9">
        <w:t>types</w:t>
      </w:r>
      <w:proofErr w:type="spellEnd"/>
      <w:r w:rsidRPr="00B050D9">
        <w:t xml:space="preserve"> and </w:t>
      </w:r>
      <w:proofErr w:type="spellStart"/>
      <w:r w:rsidRPr="00B050D9">
        <w:t>their</w:t>
      </w:r>
      <w:proofErr w:type="spellEnd"/>
      <w:r w:rsidRPr="00B050D9">
        <w:t xml:space="preserve"> </w:t>
      </w:r>
      <w:proofErr w:type="spellStart"/>
      <w:r w:rsidRPr="00B050D9">
        <w:t>correct</w:t>
      </w:r>
      <w:proofErr w:type="spellEnd"/>
      <w:r w:rsidRPr="00B050D9">
        <w:t xml:space="preserve"> </w:t>
      </w:r>
      <w:proofErr w:type="spellStart"/>
      <w:r w:rsidRPr="00B050D9">
        <w:t>application</w:t>
      </w:r>
      <w:proofErr w:type="spellEnd"/>
      <w:r w:rsidRPr="00B050D9">
        <w:t>.</w:t>
      </w:r>
    </w:p>
    <w:p xmlns:wp14="http://schemas.microsoft.com/office/word/2010/wordml" w:rsidRPr="00B050D9" w:rsidR="00B050D9" w:rsidP="00B050D9" w:rsidRDefault="00B050D9" w14:paraId="2E59FB69" wp14:textId="77777777">
      <w:proofErr w:type="spellStart"/>
      <w:r w:rsidRPr="00B050D9">
        <w:t>Using</w:t>
      </w:r>
      <w:proofErr w:type="spellEnd"/>
      <w:r w:rsidRPr="00B050D9">
        <w:t xml:space="preserve"> </w:t>
      </w:r>
      <w:proofErr w:type="spellStart"/>
      <w:r w:rsidRPr="00B050D9">
        <w:t>advanced</w:t>
      </w:r>
      <w:proofErr w:type="spellEnd"/>
      <w:r w:rsidRPr="00B050D9">
        <w:t xml:space="preserve"> </w:t>
      </w:r>
      <w:proofErr w:type="spellStart"/>
      <w:r w:rsidRPr="00B050D9">
        <w:t>flow</w:t>
      </w:r>
      <w:proofErr w:type="spellEnd"/>
      <w:r w:rsidRPr="00B050D9">
        <w:t xml:space="preserve"> control </w:t>
      </w:r>
      <w:proofErr w:type="spellStart"/>
      <w:r w:rsidRPr="00B050D9">
        <w:t>cycles</w:t>
      </w:r>
      <w:proofErr w:type="spellEnd"/>
      <w:r w:rsidRPr="00B050D9">
        <w:t xml:space="preserve"> and </w:t>
      </w:r>
      <w:proofErr w:type="spellStart"/>
      <w:r w:rsidRPr="00B050D9">
        <w:t>actions</w:t>
      </w:r>
      <w:proofErr w:type="spellEnd"/>
      <w:r w:rsidRPr="00B050D9">
        <w:t>.</w:t>
      </w:r>
    </w:p>
    <w:p xmlns:wp14="http://schemas.microsoft.com/office/word/2010/wordml" w:rsidRPr="00B050D9" w:rsidR="002B61DC" w:rsidP="00B050D9" w:rsidRDefault="00B050D9" w14:paraId="0F575575" wp14:textId="77777777">
      <w:proofErr w:type="spellStart"/>
      <w:r w:rsidRPr="00B050D9">
        <w:t>Understand</w:t>
      </w:r>
      <w:r>
        <w:t>ing</w:t>
      </w:r>
      <w:proofErr w:type="spellEnd"/>
      <w:r w:rsidRPr="00B050D9">
        <w:t xml:space="preserve"> </w:t>
      </w:r>
      <w:proofErr w:type="spellStart"/>
      <w:r w:rsidRPr="00B050D9">
        <w:t>expressions</w:t>
      </w:r>
      <w:proofErr w:type="spellEnd"/>
      <w:r w:rsidRPr="00B050D9">
        <w:t xml:space="preserve"> and </w:t>
      </w:r>
      <w:proofErr w:type="spellStart"/>
      <w:r w:rsidRPr="00B050D9">
        <w:t>properly</w:t>
      </w:r>
      <w:proofErr w:type="spellEnd"/>
      <w:r w:rsidRPr="00B050D9">
        <w:t xml:space="preserve"> </w:t>
      </w:r>
      <w:proofErr w:type="spellStart"/>
      <w:r w:rsidRPr="00B050D9">
        <w:t>apply</w:t>
      </w:r>
      <w:proofErr w:type="spellEnd"/>
      <w:r w:rsidRPr="00B050D9">
        <w:t xml:space="preserve"> </w:t>
      </w:r>
      <w:proofErr w:type="spellStart"/>
      <w:r w:rsidRPr="00B050D9">
        <w:t>the</w:t>
      </w:r>
      <w:proofErr w:type="spellEnd"/>
      <w:r w:rsidRPr="00B050D9">
        <w:t xml:space="preserve"> </w:t>
      </w:r>
      <w:proofErr w:type="spellStart"/>
      <w:r w:rsidRPr="00B050D9">
        <w:t>precedence</w:t>
      </w:r>
      <w:proofErr w:type="spellEnd"/>
      <w:r w:rsidRPr="00B050D9">
        <w:t xml:space="preserve"> of </w:t>
      </w:r>
      <w:proofErr w:type="spellStart"/>
      <w:r w:rsidRPr="00B050D9">
        <w:t>operators</w:t>
      </w:r>
      <w:proofErr w:type="spellEnd"/>
      <w:r w:rsidRPr="00B050D9" w:rsidR="002B61DC">
        <w:t>.</w:t>
      </w:r>
    </w:p>
    <w:bookmarkEnd w:id="0"/>
    <w:p xmlns:wp14="http://schemas.microsoft.com/office/word/2010/wordml" w:rsidR="00485E8F" w:rsidP="00485E8F" w:rsidRDefault="00485E8F" w14:paraId="08CE6F91" wp14:textId="77777777">
      <w:pPr>
        <w:tabs>
          <w:tab w:val="left" w:pos="720"/>
        </w:tabs>
      </w:pPr>
    </w:p>
    <w:p xmlns:wp14="http://schemas.microsoft.com/office/word/2010/wordml" w:rsidR="003123DE" w:rsidP="00331BE9" w:rsidRDefault="003123DE" w14:paraId="61CDCEAD" wp14:textId="77777777">
      <w:pPr>
        <w:tabs>
          <w:tab w:val="left" w:pos="720"/>
        </w:tabs>
        <w:rPr>
          <w:rFonts w:ascii="Courier New" w:hAnsi="Courier New" w:cs="Courier New"/>
          <w:lang w:val="pt-BR"/>
        </w:rPr>
      </w:pPr>
    </w:p>
    <w:p xmlns:wp14="http://schemas.microsoft.com/office/word/2010/wordml" w:rsidR="00EB66F3" w:rsidP="0098172F" w:rsidRDefault="00EB66F3" w14:paraId="6BB9E253" wp14:textId="77777777">
      <w:pPr>
        <w:tabs>
          <w:tab w:val="left" w:pos="720"/>
        </w:tabs>
        <w:rPr>
          <w:rFonts w:ascii="Courier New" w:hAnsi="Courier New" w:cs="Courier New"/>
        </w:rPr>
      </w:pPr>
    </w:p>
    <w:p xmlns:wp14="http://schemas.microsoft.com/office/word/2010/wordml" w:rsidR="003A4FF8" w:rsidP="003A4FF8" w:rsidRDefault="003A4FF8" w14:paraId="283488D8" wp14:textId="77777777">
      <w:pPr>
        <w:numPr>
          <w:ilvl w:val="0"/>
          <w:numId w:val="16"/>
        </w:numPr>
        <w:tabs>
          <w:tab w:val="left" w:pos="720"/>
        </w:tabs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and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and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xmlns:wp14="http://schemas.microsoft.com/office/word/2010/wordml" w:rsidR="003A4FF8" w:rsidP="003A4FF8" w:rsidRDefault="003A4FF8" w14:paraId="23DE523C" wp14:textId="77777777">
      <w:pPr>
        <w:tabs>
          <w:tab w:val="left" w:pos="720"/>
        </w:tabs>
        <w:ind w:left="360"/>
      </w:pPr>
    </w:p>
    <w:p xmlns:wp14="http://schemas.microsoft.com/office/word/2010/wordml" w:rsidR="003A4FF8" w:rsidP="003A4FF8" w:rsidRDefault="003A4FF8" w14:paraId="7A57D7C1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Create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determine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largest</w:t>
      </w:r>
      <w:proofErr w:type="spellEnd"/>
      <w:r w:rsidR="4A369900">
        <w:rPr/>
        <w:t xml:space="preserve"> </w:t>
      </w:r>
      <w:proofErr w:type="spellStart"/>
      <w:r w:rsidR="4A369900">
        <w:rPr/>
        <w:t>of</w:t>
      </w:r>
      <w:proofErr w:type="spellEnd"/>
      <w:r w:rsidR="4A369900">
        <w:rPr/>
        <w:t xml:space="preserve"> 3 </w:t>
      </w:r>
      <w:proofErr w:type="spellStart"/>
      <w:r w:rsidR="4A369900">
        <w:rPr/>
        <w:t>numbers</w:t>
      </w:r>
      <w:proofErr w:type="spellEnd"/>
      <w:r w:rsidR="4A369900">
        <w:rPr/>
        <w:t>.</w:t>
      </w:r>
    </w:p>
    <w:p w:rsidR="4A369900" w:rsidP="4A369900" w:rsidRDefault="4A369900" w14:paraId="512A6B2B" w14:textId="49690DCC">
      <w:pPr>
        <w:pStyle w:val="Normal"/>
      </w:pPr>
    </w:p>
    <w:p w:rsidR="4A369900" w:rsidRDefault="4A369900" w14:paraId="531C01CE" w14:textId="419F03C5"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4A369900" w:rsidRDefault="4A369900" w14:paraId="14306A83" w14:textId="04EECF52"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4A369900" w:rsidRDefault="4A369900" w14:paraId="24D96E7E" w14:textId="0E2708A5"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4A369900" w:rsidRDefault="4A369900" w14:paraId="3AA8F914" w14:textId="176A5249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A369900" w:rsidRDefault="4A369900" w14:paraId="7085095F" w14:textId="0B5AB348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 3</w:t>
      </w:r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) DO</w:t>
      </w:r>
    </w:p>
    <w:p w:rsidR="4A369900" w:rsidRDefault="4A369900" w14:paraId="4E29123F" w14:textId="6BF98D83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A369900" w:rsidRDefault="4A369900" w14:paraId="30779A48" w14:textId="70E55534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4A369900" w:rsidRDefault="4A369900" w14:paraId="5BF7A9FD" w14:textId="6537448A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4A369900" w:rsidRDefault="4A369900" w14:paraId="4ACA6942" w14:textId="3D1A1A27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== 0) THEN</w:t>
      </w:r>
    </w:p>
    <w:p w:rsidR="4A369900" w:rsidRDefault="4A369900" w14:paraId="52EA4EF2" w14:textId="10A92FD9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4A369900" w:rsidRDefault="4A369900" w14:noSpellErr="1" w14:paraId="1C7074F4" w14:textId="0E64D582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ELSE </w:t>
      </w:r>
    </w:p>
    <w:p w:rsidR="4A369900" w:rsidRDefault="4A369900" w14:paraId="2C309600" w14:textId="27FFE767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IF (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) THEN</w:t>
      </w:r>
    </w:p>
    <w:p w:rsidR="4A369900" w:rsidRDefault="4A369900" w14:paraId="2ABF069B" w14:textId="1DB5763C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  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4A369900" w:rsidRDefault="4A369900" w14:noSpellErr="1" w14:paraId="7CF8079D" w14:textId="33BEAED1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ENDIF</w:t>
      </w:r>
    </w:p>
    <w:p w:rsidR="4A369900" w:rsidRDefault="4A369900" w14:noSpellErr="1" w14:paraId="58AAE9E1" w14:textId="7EC9D925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4A369900" w:rsidRDefault="4A369900" w14:paraId="3CD81DD2" w14:textId="6B15354C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A369900" w:rsidRDefault="4A369900" w14:paraId="1FACDB0E" w14:textId="51E229E2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4A369900" w:rsidRDefault="4A369900" w14:paraId="146FCD05" w14:textId="3CB0C698"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4A369900" w:rsidP="4A369900" w:rsidRDefault="4A369900" w14:noSpellErr="1" w14:paraId="191B776B" w14:textId="2A5738F6">
      <w:pPr>
        <w:pStyle w:val="Normal"/>
      </w:pPr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w:rsidR="4A369900" w:rsidP="4A369900" w:rsidRDefault="4A369900" w14:noSpellErr="1" w14:paraId="08630285" w14:textId="26C2687E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4A369900" w:rsidP="4A369900" w:rsidRDefault="4A369900" w14:paraId="796334E4" w14:textId="5EE92B56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proofErr w:type="gram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largest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4A369900" w:rsidR="4A369900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4A369900" w:rsidP="4A369900" w:rsidRDefault="4A369900" w14:noSpellErr="1" w14:paraId="7EBB36B4" w14:textId="6E6F7FD6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R="003A4FF8" w:rsidP="003A4FF8" w:rsidRDefault="003A4FF8" w14:paraId="52E56223" wp14:textId="77777777">
      <w:pPr>
        <w:tabs>
          <w:tab w:val="left" w:pos="720"/>
        </w:tabs>
        <w:ind w:left="360"/>
      </w:pPr>
    </w:p>
    <w:p xmlns:wp14="http://schemas.microsoft.com/office/word/2010/wordml" w:rsidR="003A4FF8" w:rsidP="003A4FF8" w:rsidRDefault="003A4FF8" w14:paraId="577EB4E9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Create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determine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largest</w:t>
      </w:r>
      <w:proofErr w:type="spellEnd"/>
      <w:r w:rsidR="4A369900">
        <w:rPr/>
        <w:t xml:space="preserve"> of a series of </w:t>
      </w:r>
      <w:proofErr w:type="spellStart"/>
      <w:r w:rsidR="4A369900">
        <w:rPr/>
        <w:t>numbers</w:t>
      </w:r>
      <w:proofErr w:type="spellEnd"/>
      <w:r w:rsidR="4A369900">
        <w:rPr/>
        <w:t xml:space="preserve"> </w:t>
      </w:r>
      <w:proofErr w:type="spellStart"/>
      <w:r w:rsidR="4A369900">
        <w:rPr/>
        <w:t>that</w:t>
      </w:r>
      <w:proofErr w:type="spellEnd"/>
      <w:r w:rsidR="4A369900">
        <w:rPr/>
        <w:t xml:space="preserve"> are </w:t>
      </w:r>
      <w:proofErr w:type="spellStart"/>
      <w:r w:rsidR="4A369900">
        <w:rPr/>
        <w:t>read</w:t>
      </w:r>
      <w:proofErr w:type="spellEnd"/>
      <w:r w:rsidR="4A369900">
        <w:rPr/>
        <w:t xml:space="preserve"> </w:t>
      </w:r>
      <w:proofErr w:type="spellStart"/>
      <w:r w:rsidR="4A369900">
        <w:rPr/>
        <w:t>from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keyboard</w:t>
      </w:r>
      <w:proofErr w:type="spellEnd"/>
      <w:r w:rsidR="4A369900">
        <w:rPr/>
        <w:t xml:space="preserve">.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user</w:t>
      </w:r>
      <w:proofErr w:type="spellEnd"/>
      <w:r w:rsidR="4A369900">
        <w:rPr/>
        <w:t xml:space="preserve"> </w:t>
      </w:r>
      <w:proofErr w:type="spellStart"/>
      <w:r w:rsidR="4A369900">
        <w:rPr/>
        <w:t>ends</w:t>
      </w:r>
      <w:proofErr w:type="spellEnd"/>
      <w:r w:rsidR="4A369900">
        <w:rPr/>
        <w:t xml:space="preserve"> </w:t>
      </w:r>
      <w:proofErr w:type="spellStart"/>
      <w:r w:rsidR="4A369900">
        <w:rPr/>
        <w:t>by</w:t>
      </w:r>
      <w:proofErr w:type="spellEnd"/>
      <w:r w:rsidR="4A369900">
        <w:rPr/>
        <w:t xml:space="preserve"> </w:t>
      </w:r>
      <w:proofErr w:type="spellStart"/>
      <w:r w:rsidR="4A369900">
        <w:rPr/>
        <w:t>entering</w:t>
      </w:r>
      <w:proofErr w:type="spellEnd"/>
      <w:r w:rsidR="4A369900">
        <w:rPr/>
        <w:t xml:space="preserve"> -1.</w:t>
      </w:r>
    </w:p>
    <w:p xmlns:wp14="http://schemas.microsoft.com/office/word/2010/wordml" w:rsidR="003A4FF8" w:rsidP="003A4FF8" w:rsidRDefault="003A4FF8" w14:paraId="07547A01" wp14:textId="77777777" wp14:noSpellErr="1">
      <w:pPr>
        <w:tabs>
          <w:tab w:val="left" w:pos="720"/>
        </w:tabs>
        <w:ind w:left="360"/>
      </w:pPr>
    </w:p>
    <w:p w:rsidR="4D36BD05" w:rsidP="4D36BD05" w:rsidRDefault="4D36BD05" w14:paraId="6CD2A54E" w14:textId="4C9A1095">
      <w:pPr>
        <w:pStyle w:val="Normal"/>
      </w:pP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="4D36BD05">
        <w:rPr/>
        <w:t>value</w:t>
      </w:r>
      <w:proofErr w:type="spellEnd"/>
      <w:r w:rsidR="4D36BD05">
        <w:rPr/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0 </w:t>
      </w:r>
    </w:p>
    <w:p w:rsidR="4D36BD05" w:rsidP="4D36BD05" w:rsidRDefault="4D36BD05" w14:paraId="6238AEFC" w14:textId="31BBC1D4">
      <w:pPr>
        <w:pStyle w:val="Normal"/>
      </w:pP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="4D36BD05">
        <w:rPr/>
        <w:t>largest</w:t>
      </w:r>
      <w:proofErr w:type="spellEnd"/>
      <w:r w:rsidR="4D36BD05">
        <w:rPr/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MINNIMUM VALUE </w:t>
      </w:r>
    </w:p>
    <w:p w:rsidR="4D36BD05" w:rsidRDefault="4D36BD05" w14:paraId="437718A0" w14:textId="6DFF2DB0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3BCED65D" w14:textId="581715AB">
      <w:pPr>
        <w:pStyle w:val="Normal"/>
      </w:pP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!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=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-1) DO </w:t>
      </w:r>
    </w:p>
    <w:p w:rsidR="4D36BD05" w:rsidRDefault="4D36BD05" w14:paraId="325295DA" w14:textId="4803A3BE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72DEC5CB" w14:textId="32160BF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RDefault="4D36BD05" w14:paraId="51055460" w14:textId="1C985F23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05C888E4" w14:textId="57EA5A75">
      <w:pPr>
        <w:pStyle w:val="Normal"/>
      </w:pP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="4D36BD05">
        <w:rPr/>
        <w:t>largest</w:t>
      </w:r>
      <w:proofErr w:type="spellEnd"/>
      <w:r w:rsidR="4D36BD05">
        <w:rPr/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&lt;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THEN </w:t>
      </w:r>
    </w:p>
    <w:p w:rsidR="4D36BD05" w:rsidP="4D36BD05" w:rsidRDefault="4D36BD05" w14:paraId="67FC15E0" w14:textId="46B871EE">
      <w:pPr>
        <w:pStyle w:val="Normal"/>
      </w:pP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</w:t>
      </w:r>
      <w:proofErr w:type="spellStart"/>
      <w:r w:rsidR="4D36BD05">
        <w:rPr/>
        <w:t>largest</w:t>
      </w:r>
      <w:proofErr w:type="spellEnd"/>
      <w:r w:rsidR="4D36BD05">
        <w:rPr/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5D009B1F" w14:textId="2ECCD3EE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 </w:t>
      </w:r>
    </w:p>
    <w:p w:rsidR="4D36BD05" w:rsidRDefault="4D36BD05" w14:paraId="0FF0838E" w14:textId="7BA8A5A5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70F35AA4" w14:textId="0F283D6E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4D36BD05" w:rsidRDefault="4D36BD05" w14:paraId="7861FFD1" w14:textId="6FA5CDA7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3852C3D8" w14:textId="7AC41667">
      <w:pPr>
        <w:pStyle w:val="Normal"/>
      </w:pPr>
      <w:proofErr w:type="gram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largest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="4D36BD05">
        <w:rPr/>
        <w:t>largest</w:t>
      </w:r>
      <w:proofErr w:type="spellEnd"/>
      <w:r w:rsidR="4D36BD05">
        <w:rPr/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A369900" w:rsidP="4A369900" w:rsidRDefault="4A369900" w14:noSpellErr="1" w14:paraId="692C83EB" w14:textId="321D2EA2">
      <w:pPr>
        <w:pStyle w:val="Normal"/>
        <w:ind w:left="360"/>
      </w:pPr>
    </w:p>
    <w:p w:rsidR="4A369900" w:rsidP="4A369900" w:rsidRDefault="4A369900" w14:noSpellErr="1" w14:paraId="0185EFD6" w14:textId="48BCEA03">
      <w:pPr>
        <w:pStyle w:val="Normal"/>
        <w:ind w:left="360"/>
      </w:pPr>
    </w:p>
    <w:p xmlns:wp14="http://schemas.microsoft.com/office/word/2010/wordml" w:rsidR="003A4FF8" w:rsidP="003A4FF8" w:rsidRDefault="003A4FF8" w14:paraId="6ECB8D57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Write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determine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least</w:t>
      </w:r>
      <w:proofErr w:type="spellEnd"/>
      <w:r w:rsidR="4A369900">
        <w:rPr/>
        <w:t xml:space="preserve"> of a series of </w:t>
      </w:r>
      <w:proofErr w:type="spellStart"/>
      <w:r w:rsidR="4A369900">
        <w:rPr/>
        <w:t>numbers</w:t>
      </w:r>
      <w:proofErr w:type="spellEnd"/>
      <w:r w:rsidR="4A369900">
        <w:rPr/>
        <w:t xml:space="preserve"> </w:t>
      </w:r>
      <w:proofErr w:type="spellStart"/>
      <w:r w:rsidR="4A369900">
        <w:rPr/>
        <w:t>that</w:t>
      </w:r>
      <w:proofErr w:type="spellEnd"/>
      <w:r w:rsidR="4A369900">
        <w:rPr/>
        <w:t xml:space="preserve"> are </w:t>
      </w:r>
      <w:proofErr w:type="spellStart"/>
      <w:r w:rsidR="4A369900">
        <w:rPr/>
        <w:t>read</w:t>
      </w:r>
      <w:proofErr w:type="spellEnd"/>
      <w:r w:rsidR="4A369900">
        <w:rPr/>
        <w:t xml:space="preserve"> </w:t>
      </w:r>
      <w:proofErr w:type="spellStart"/>
      <w:r w:rsidR="4A369900">
        <w:rPr/>
        <w:t>from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keyboard</w:t>
      </w:r>
      <w:proofErr w:type="spellEnd"/>
      <w:r w:rsidR="4A369900">
        <w:rPr/>
        <w:t xml:space="preserve">.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user</w:t>
      </w:r>
      <w:proofErr w:type="spellEnd"/>
      <w:r w:rsidR="4A369900">
        <w:rPr/>
        <w:t xml:space="preserve"> </w:t>
      </w:r>
      <w:proofErr w:type="spellStart"/>
      <w:r w:rsidR="4A369900">
        <w:rPr/>
        <w:t>ends</w:t>
      </w:r>
      <w:proofErr w:type="spellEnd"/>
      <w:r w:rsidR="4A369900">
        <w:rPr/>
        <w:t xml:space="preserve"> </w:t>
      </w:r>
      <w:proofErr w:type="spellStart"/>
      <w:r w:rsidR="4A369900">
        <w:rPr/>
        <w:t>by</w:t>
      </w:r>
      <w:proofErr w:type="spellEnd"/>
      <w:r w:rsidR="4A369900">
        <w:rPr/>
        <w:t xml:space="preserve"> </w:t>
      </w:r>
      <w:proofErr w:type="spellStart"/>
      <w:r w:rsidR="4A369900">
        <w:rPr/>
        <w:t>entering</w:t>
      </w:r>
      <w:proofErr w:type="spellEnd"/>
      <w:r w:rsidR="4A369900">
        <w:rPr/>
        <w:t xml:space="preserve"> -1. </w:t>
      </w:r>
      <w:proofErr w:type="spellStart"/>
      <w:r w:rsidR="4A369900">
        <w:rPr/>
        <w:t>What</w:t>
      </w:r>
      <w:proofErr w:type="spellEnd"/>
      <w:r w:rsidR="4A369900">
        <w:rPr/>
        <w:t xml:space="preserve"> </w:t>
      </w:r>
      <w:proofErr w:type="spellStart"/>
      <w:r w:rsidR="4A369900">
        <w:rPr/>
        <w:t>differences</w:t>
      </w:r>
      <w:proofErr w:type="spellEnd"/>
      <w:r w:rsidR="4A369900">
        <w:rPr/>
        <w:t xml:space="preserve"> do </w:t>
      </w:r>
      <w:proofErr w:type="spellStart"/>
      <w:r w:rsidR="4A369900">
        <w:rPr/>
        <w:t>you</w:t>
      </w:r>
      <w:proofErr w:type="spellEnd"/>
      <w:r w:rsidR="4A369900">
        <w:rPr/>
        <w:t xml:space="preserve"> </w:t>
      </w:r>
      <w:proofErr w:type="spellStart"/>
      <w:r w:rsidR="4A369900">
        <w:rPr/>
        <w:t>find</w:t>
      </w:r>
      <w:proofErr w:type="spellEnd"/>
      <w:r w:rsidR="4A369900">
        <w:rPr/>
        <w:t xml:space="preserve"> </w:t>
      </w:r>
      <w:proofErr w:type="spellStart"/>
      <w:r w:rsidR="4A369900">
        <w:rPr/>
        <w:t>with</w:t>
      </w:r>
      <w:proofErr w:type="spellEnd"/>
      <w:r w:rsidR="4A369900">
        <w:rPr/>
        <w:t xml:space="preserve"> </w:t>
      </w:r>
      <w:proofErr w:type="spellStart"/>
      <w:r w:rsidR="4A369900">
        <w:rPr/>
        <w:t>respect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previous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? </w:t>
      </w:r>
    </w:p>
    <w:p xmlns:wp14="http://schemas.microsoft.com/office/word/2010/wordml" w:rsidR="003A4FF8" w:rsidP="003A4FF8" w:rsidRDefault="003A4FF8" w14:paraId="5043CB0F" wp14:textId="77777777" wp14:noSpellErr="1">
      <w:pPr>
        <w:tabs>
          <w:tab w:val="left" w:pos="720"/>
        </w:tabs>
        <w:ind w:left="360"/>
      </w:pPr>
    </w:p>
    <w:p w:rsidR="4D36BD05" w:rsidRDefault="4D36BD05" w14:paraId="1EA315C6" w14:textId="7FC922B3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0 </w:t>
      </w:r>
    </w:p>
    <w:p w:rsidR="4D36BD05" w:rsidP="4D36BD05" w:rsidRDefault="4D36BD05" w14:paraId="208D3883" w14:textId="3B3266C0">
      <w:pPr>
        <w:pStyle w:val="Normal"/>
      </w:pP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least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MAXIMUM VALUE </w:t>
      </w:r>
    </w:p>
    <w:p w:rsidR="4D36BD05" w:rsidRDefault="4D36BD05" w14:paraId="7FD586C7" w14:textId="6B3AC473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186F6672" w14:textId="1E741DA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!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= -1) DO </w:t>
      </w:r>
    </w:p>
    <w:p w:rsidR="4D36BD05" w:rsidRDefault="4D36BD05" w14:paraId="717B6F83" w14:textId="23253D25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5A36307E" w14:textId="3CC9D7C7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RDefault="4D36BD05" w14:paraId="3619FAD1" w14:textId="2748F38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7DBFAB95" w14:textId="2CC2750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least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THEN </w:t>
      </w:r>
    </w:p>
    <w:p w:rsidR="4D36BD05" w:rsidRDefault="4D36BD05" w14:paraId="6E02D2FD" w14:textId="65B24CB1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least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7A07C656" w14:textId="6F8866C3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 </w:t>
      </w:r>
    </w:p>
    <w:p w:rsidR="4D36BD05" w:rsidRDefault="4D36BD05" w14:paraId="6B8EA39B" w14:textId="4BF22A6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387C75D7" w14:textId="0BFBA34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4D36BD05" w:rsidRDefault="4D36BD05" w14:paraId="5CBC0276" w14:textId="31A4EFE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481499CC" w14:textId="2B09FE44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least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least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P="4D36BD05" w:rsidRDefault="4D36BD05" w14:paraId="7FDD2DE6" w14:textId="7DB94E23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xmlns:wp14="http://schemas.microsoft.com/office/word/2010/wordml" w:rsidR="003A4FF8" w:rsidP="003A4FF8" w:rsidRDefault="003A4FF8" w14:paraId="6A0D09EF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Write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</w:t>
      </w:r>
      <w:proofErr w:type="spellStart"/>
      <w:r w:rsidR="4A369900">
        <w:rPr/>
        <w:t>print</w:t>
      </w:r>
      <w:proofErr w:type="spellEnd"/>
      <w:r w:rsidR="4A369900">
        <w:rPr/>
        <w:t xml:space="preserve"> and </w:t>
      </w:r>
      <w:proofErr w:type="spellStart"/>
      <w:r w:rsidR="4A369900">
        <w:rPr/>
        <w:t>count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multiples</w:t>
      </w:r>
      <w:proofErr w:type="spellEnd"/>
      <w:r w:rsidR="4A369900">
        <w:rPr/>
        <w:t xml:space="preserve"> of 3 </w:t>
      </w:r>
      <w:proofErr w:type="spellStart"/>
      <w:r w:rsidR="4A369900">
        <w:rPr/>
        <w:t>from</w:t>
      </w:r>
      <w:proofErr w:type="spellEnd"/>
      <w:r w:rsidR="4A369900">
        <w:rPr/>
        <w:t xml:space="preserve"> 1 </w:t>
      </w:r>
      <w:proofErr w:type="spellStart"/>
      <w:r w:rsidR="4A369900">
        <w:rPr/>
        <w:t>to</w:t>
      </w:r>
      <w:proofErr w:type="spellEnd"/>
      <w:r w:rsidR="4A369900">
        <w:rPr/>
        <w:t xml:space="preserve"> a </w:t>
      </w:r>
      <w:proofErr w:type="spellStart"/>
      <w:r w:rsidR="4A369900">
        <w:rPr/>
        <w:t>number</w:t>
      </w:r>
      <w:proofErr w:type="spellEnd"/>
      <w:r w:rsidR="4A369900">
        <w:rPr/>
        <w:t xml:space="preserve"> </w:t>
      </w:r>
      <w:proofErr w:type="spellStart"/>
      <w:r w:rsidR="4A369900">
        <w:rPr/>
        <w:t>that</w:t>
      </w:r>
      <w:proofErr w:type="spellEnd"/>
      <w:r w:rsidR="4A369900">
        <w:rPr/>
        <w:t xml:space="preserve"> </w:t>
      </w:r>
      <w:proofErr w:type="spellStart"/>
      <w:r w:rsidR="4A369900">
        <w:rPr/>
        <w:t>we</w:t>
      </w:r>
      <w:proofErr w:type="spellEnd"/>
      <w:r w:rsidR="4A369900">
        <w:rPr/>
        <w:t xml:space="preserve"> </w:t>
      </w:r>
      <w:proofErr w:type="spellStart"/>
      <w:r w:rsidR="4A369900">
        <w:rPr/>
        <w:t>enter</w:t>
      </w:r>
      <w:proofErr w:type="spellEnd"/>
      <w:r w:rsidR="4A369900">
        <w:rPr/>
        <w:t xml:space="preserve"> </w:t>
      </w:r>
      <w:proofErr w:type="spellStart"/>
      <w:r w:rsidR="4A369900">
        <w:rPr/>
        <w:t>by</w:t>
      </w:r>
      <w:proofErr w:type="spellEnd"/>
      <w:r w:rsidR="4A369900">
        <w:rPr/>
        <w:t xml:space="preserve"> </w:t>
      </w:r>
      <w:proofErr w:type="spellStart"/>
      <w:r w:rsidR="4A369900">
        <w:rPr/>
        <w:t>keyboard</w:t>
      </w:r>
      <w:proofErr w:type="spellEnd"/>
      <w:r w:rsidR="4A369900">
        <w:rPr/>
        <w:t>.</w:t>
      </w:r>
    </w:p>
    <w:p xmlns:wp14="http://schemas.microsoft.com/office/word/2010/wordml" w:rsidR="003A4FF8" w:rsidP="003A4FF8" w:rsidRDefault="003A4FF8" w14:paraId="07459315" wp14:textId="77777777" wp14:noSpellErr="1">
      <w:pPr>
        <w:tabs>
          <w:tab w:val="left" w:pos="720"/>
        </w:tabs>
        <w:ind w:left="360"/>
      </w:pPr>
    </w:p>
    <w:p w:rsidR="4D36BD05" w:rsidRDefault="4D36BD05" w14:paraId="1BDBCEDD" w14:textId="5E26EE30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1</w:t>
      </w:r>
    </w:p>
    <w:p w:rsidR="4D36BD05" w:rsidRDefault="4D36BD05" w14:paraId="72F6E329" w14:textId="2F083123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4D36BD05" w:rsidRDefault="4D36BD05" w14:paraId="72006887" w14:textId="5B8B6DA9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</w:p>
    <w:p w:rsidR="4D36BD05" w:rsidRDefault="4D36BD05" w14:paraId="6FAC74AD" w14:textId="31DC04D2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156E7670" w14:textId="50847B2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READ(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4D36BD05" w:rsidRDefault="4D36BD05" w14:paraId="1824DC12" w14:textId="3C9CCAF6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0094AC69" w14:textId="066FFF44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) DO</w:t>
      </w:r>
    </w:p>
    <w:p w:rsidR="4D36BD05" w:rsidRDefault="4D36BD05" w14:paraId="721DE99F" w14:textId="24466EC7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587F6813" w14:textId="44E2B4A1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if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MOD 3 == 0) THEN</w:t>
      </w:r>
    </w:p>
    <w:p w:rsidR="4D36BD05" w:rsidRDefault="4D36BD05" w14:paraId="21CE9A01" w14:textId="70FBB59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gram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multiple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") </w:t>
      </w:r>
    </w:p>
    <w:p w:rsidR="4D36BD05" w:rsidRDefault="4D36BD05" w14:paraId="2EBE6F3E" w14:textId="341BADE9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4D36BD05" w:rsidRDefault="4D36BD05" w14:noSpellErr="1" w14:paraId="78E515CB" w14:textId="60545CD9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4D36BD05" w:rsidRDefault="4D36BD05" w14:paraId="45FB9652" w14:textId="6D7A9F05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722341AC" w14:textId="7FF4A3D4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4D36BD05" w:rsidRDefault="4D36BD05" w14:paraId="0FD502B7" w14:textId="50D9993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4D36BD05" w:rsidRDefault="4D36BD05" w14:noSpellErr="1" w14:paraId="0601A393" w14:textId="6BA09746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4D36BD05" w:rsidRDefault="4D36BD05" w14:paraId="6EE6BA50" w14:textId="6154E125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235BF3B6" w14:textId="19801915">
      <w:pPr>
        <w:pStyle w:val="Normal"/>
      </w:pPr>
      <w:proofErr w:type="gram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multiples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P="4D36BD05" w:rsidRDefault="4D36BD05" w14:noSpellErr="1" w14:paraId="2180B6C3" w14:textId="6D5FE9E0">
      <w:pPr>
        <w:pStyle w:val="Normal"/>
        <w:ind w:left="360"/>
      </w:pPr>
    </w:p>
    <w:p xmlns:wp14="http://schemas.microsoft.com/office/word/2010/wordml" w:rsidR="003A4FF8" w:rsidP="003A4FF8" w:rsidRDefault="003A4FF8" w14:paraId="1D396386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Write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that</w:t>
      </w:r>
      <w:proofErr w:type="spellEnd"/>
      <w:r w:rsidR="4A369900">
        <w:rPr/>
        <w:t xml:space="preserve"> </w:t>
      </w:r>
      <w:proofErr w:type="spellStart"/>
      <w:r w:rsidR="4A369900">
        <w:rPr/>
        <w:t>reads</w:t>
      </w:r>
      <w:proofErr w:type="spellEnd"/>
      <w:r w:rsidR="4A369900">
        <w:rPr/>
        <w:t xml:space="preserve"> a series of real </w:t>
      </w:r>
      <w:proofErr w:type="spellStart"/>
      <w:r w:rsidR="4A369900">
        <w:rPr/>
        <w:t>numbers</w:t>
      </w:r>
      <w:proofErr w:type="spellEnd"/>
      <w:r w:rsidR="4A369900">
        <w:rPr/>
        <w:t xml:space="preserve"> and </w:t>
      </w:r>
      <w:proofErr w:type="spellStart"/>
      <w:r w:rsidR="4A369900">
        <w:rPr/>
        <w:t>adds</w:t>
      </w:r>
      <w:proofErr w:type="spellEnd"/>
      <w:r w:rsidR="4A369900">
        <w:rPr/>
        <w:t xml:space="preserve"> </w:t>
      </w:r>
      <w:proofErr w:type="spellStart"/>
      <w:r w:rsidR="4A369900">
        <w:rPr/>
        <w:t>them</w:t>
      </w:r>
      <w:proofErr w:type="spellEnd"/>
      <w:r w:rsidR="4A369900">
        <w:rPr/>
        <w:t xml:space="preserve">, </w:t>
      </w:r>
      <w:proofErr w:type="spellStart"/>
      <w:r w:rsidR="4A369900">
        <w:rPr/>
        <w:t>printing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result</w:t>
      </w:r>
      <w:proofErr w:type="spellEnd"/>
      <w:r w:rsidR="4A369900">
        <w:rPr/>
        <w:t xml:space="preserve">. </w:t>
      </w:r>
      <w:proofErr w:type="spellStart"/>
      <w:r w:rsidR="4A369900">
        <w:rPr/>
        <w:t>The</w:t>
      </w:r>
      <w:proofErr w:type="spellEnd"/>
      <w:r w:rsidR="4A369900">
        <w:rPr/>
        <w:t xml:space="preserve"> series </w:t>
      </w:r>
      <w:proofErr w:type="spellStart"/>
      <w:r w:rsidR="4A369900">
        <w:rPr/>
        <w:t>ends</w:t>
      </w:r>
      <w:proofErr w:type="spellEnd"/>
      <w:r w:rsidR="4A369900">
        <w:rPr/>
        <w:t xml:space="preserve"> </w:t>
      </w:r>
      <w:proofErr w:type="spellStart"/>
      <w:r w:rsidR="4A369900">
        <w:rPr/>
        <w:t>when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user</w:t>
      </w:r>
      <w:proofErr w:type="spellEnd"/>
      <w:r w:rsidR="4A369900">
        <w:rPr/>
        <w:t xml:space="preserve"> </w:t>
      </w:r>
      <w:proofErr w:type="spellStart"/>
      <w:r w:rsidR="4A369900">
        <w:rPr/>
        <w:t>enters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number</w:t>
      </w:r>
      <w:proofErr w:type="spellEnd"/>
      <w:r w:rsidR="4A369900">
        <w:rPr/>
        <w:t xml:space="preserve"> </w:t>
      </w:r>
      <w:proofErr w:type="spellStart"/>
      <w:r w:rsidR="4A369900">
        <w:rPr/>
        <w:t>zero</w:t>
      </w:r>
      <w:proofErr w:type="spellEnd"/>
    </w:p>
    <w:p xmlns:wp14="http://schemas.microsoft.com/office/word/2010/wordml" w:rsidR="003A4FF8" w:rsidP="003A4FF8" w:rsidRDefault="003A4FF8" w14:paraId="6537F28F" wp14:textId="77777777" wp14:noSpellErr="1">
      <w:pPr>
        <w:tabs>
          <w:tab w:val="left" w:pos="720"/>
        </w:tabs>
        <w:ind w:left="360"/>
      </w:pPr>
    </w:p>
    <w:p w:rsidR="4D36BD05" w:rsidRDefault="4D36BD05" w14:paraId="5BD92345" w14:textId="5B898F56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sum = 0 </w:t>
      </w:r>
    </w:p>
    <w:p w:rsidR="4D36BD05" w:rsidRDefault="4D36BD05" w14:paraId="15D7BDC0" w14:textId="05002F3D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-1 </w:t>
      </w:r>
    </w:p>
    <w:p w:rsidR="4D36BD05" w:rsidRDefault="4D36BD05" w14:paraId="573C0F8A" w14:textId="5AA14372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331DB734" w14:textId="017D4E9D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!= 0) DO </w:t>
      </w:r>
    </w:p>
    <w:p w:rsidR="4D36BD05" w:rsidRDefault="4D36BD05" w14:paraId="42DA178E" w14:textId="2078EB09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29864D3B" w14:textId="4D7C49A0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RDefault="4D36BD05" w14:paraId="7CB2ABA0" w14:textId="79B1B352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gram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sum + " + "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RDefault="4D36BD05" w14:paraId="6CE39098" w14:textId="380483F3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sum = sum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4D36BD05" w:rsidRDefault="4D36BD05" w14:paraId="58D09616" w14:textId="01BA9211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154CEB9A" w14:textId="0F82F4DE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4D36BD05" w:rsidRDefault="4D36BD05" w14:paraId="56C508A4" w14:textId="2AE3CD65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665C4010" w14:textId="2F0C329F">
      <w:pPr>
        <w:pStyle w:val="Normal"/>
        <w:ind w:left="0"/>
      </w:pPr>
      <w:proofErr w:type="gram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result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sum) </w:t>
      </w:r>
    </w:p>
    <w:p w:rsidR="4D36BD05" w:rsidP="4D36BD05" w:rsidRDefault="4D36BD05" w14:noSpellErr="1" w14:paraId="08FEDE1B" w14:textId="540C1CDD">
      <w:pPr>
        <w:pStyle w:val="Normal"/>
        <w:ind w:left="360"/>
      </w:pPr>
    </w:p>
    <w:p xmlns:wp14="http://schemas.microsoft.com/office/word/2010/wordml" w:rsidR="003A4FF8" w:rsidP="003A4FF8" w:rsidRDefault="003A4FF8" w14:paraId="4A67CC92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4A369900">
        <w:rPr/>
        <w:t>Write</w:t>
      </w:r>
      <w:proofErr w:type="spellEnd"/>
      <w:r w:rsidR="4A369900">
        <w:rPr/>
        <w:t xml:space="preserve"> </w:t>
      </w:r>
      <w:proofErr w:type="spellStart"/>
      <w:r w:rsidR="4A369900">
        <w:rPr/>
        <w:t>an</w:t>
      </w:r>
      <w:proofErr w:type="spellEnd"/>
      <w:r w:rsidR="4A369900">
        <w:rPr/>
        <w:t xml:space="preserve"> </w:t>
      </w:r>
      <w:proofErr w:type="spellStart"/>
      <w:r w:rsidR="4A369900">
        <w:rPr/>
        <w:t>algorithm</w:t>
      </w:r>
      <w:proofErr w:type="spellEnd"/>
      <w:r w:rsidR="4A369900">
        <w:rPr/>
        <w:t xml:space="preserve"> </w:t>
      </w:r>
      <w:proofErr w:type="spellStart"/>
      <w:r w:rsidR="4A369900">
        <w:rPr/>
        <w:t>to</w:t>
      </w:r>
      <w:proofErr w:type="spellEnd"/>
      <w:r w:rsidR="4A369900">
        <w:rPr/>
        <w:t xml:space="preserve"> </w:t>
      </w:r>
      <w:proofErr w:type="spellStart"/>
      <w:r w:rsidR="4A369900">
        <w:rPr/>
        <w:t>find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average</w:t>
      </w:r>
      <w:proofErr w:type="spellEnd"/>
      <w:r w:rsidR="4A369900">
        <w:rPr/>
        <w:t xml:space="preserve"> of a series of </w:t>
      </w:r>
      <w:proofErr w:type="spellStart"/>
      <w:r w:rsidR="4A369900">
        <w:rPr/>
        <w:t>numbers</w:t>
      </w:r>
      <w:proofErr w:type="spellEnd"/>
      <w:r w:rsidR="4A369900">
        <w:rPr/>
        <w:t xml:space="preserve"> </w:t>
      </w:r>
      <w:proofErr w:type="spellStart"/>
      <w:r w:rsidR="4A369900">
        <w:rPr/>
        <w:t>that</w:t>
      </w:r>
      <w:proofErr w:type="spellEnd"/>
      <w:r w:rsidR="4A369900">
        <w:rPr/>
        <w:t xml:space="preserve"> are </w:t>
      </w:r>
      <w:proofErr w:type="spellStart"/>
      <w:r w:rsidR="4A369900">
        <w:rPr/>
        <w:t>read</w:t>
      </w:r>
      <w:proofErr w:type="spellEnd"/>
      <w:r w:rsidR="4A369900">
        <w:rPr/>
        <w:t xml:space="preserve"> </w:t>
      </w:r>
      <w:proofErr w:type="spellStart"/>
      <w:r w:rsidR="4A369900">
        <w:rPr/>
        <w:t>from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keyboard</w:t>
      </w:r>
      <w:proofErr w:type="spellEnd"/>
      <w:r w:rsidR="4A369900">
        <w:rPr/>
        <w:t xml:space="preserve">. Compare </w:t>
      </w:r>
      <w:proofErr w:type="spellStart"/>
      <w:r w:rsidR="4A369900">
        <w:rPr/>
        <w:t>this</w:t>
      </w:r>
      <w:proofErr w:type="spellEnd"/>
      <w:r w:rsidR="4A369900">
        <w:rPr/>
        <w:t xml:space="preserve"> </w:t>
      </w:r>
      <w:proofErr w:type="spellStart"/>
      <w:r w:rsidR="4A369900">
        <w:rPr/>
        <w:t>exercise</w:t>
      </w:r>
      <w:proofErr w:type="spellEnd"/>
      <w:r w:rsidR="4A369900">
        <w:rPr/>
        <w:t xml:space="preserve"> </w:t>
      </w:r>
      <w:proofErr w:type="spellStart"/>
      <w:r w:rsidR="4A369900">
        <w:rPr/>
        <w:t>with</w:t>
      </w:r>
      <w:proofErr w:type="spellEnd"/>
      <w:r w:rsidR="4A369900">
        <w:rPr/>
        <w:t xml:space="preserve">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previous</w:t>
      </w:r>
      <w:proofErr w:type="spellEnd"/>
      <w:r w:rsidR="4A369900">
        <w:rPr/>
        <w:t xml:space="preserve"> </w:t>
      </w:r>
      <w:proofErr w:type="spellStart"/>
      <w:r w:rsidR="4A369900">
        <w:rPr/>
        <w:t>one</w:t>
      </w:r>
      <w:proofErr w:type="spellEnd"/>
      <w:r w:rsidR="4A369900">
        <w:rPr/>
        <w:t xml:space="preserve">. </w:t>
      </w:r>
      <w:proofErr w:type="spellStart"/>
      <w:r w:rsidR="4A369900">
        <w:rPr/>
        <w:t>What</w:t>
      </w:r>
      <w:proofErr w:type="spellEnd"/>
      <w:r w:rsidR="4A369900">
        <w:rPr/>
        <w:t xml:space="preserve"> are </w:t>
      </w:r>
      <w:proofErr w:type="spellStart"/>
      <w:r w:rsidR="4A369900">
        <w:rPr/>
        <w:t>the</w:t>
      </w:r>
      <w:proofErr w:type="spellEnd"/>
      <w:r w:rsidR="4A369900">
        <w:rPr/>
        <w:t xml:space="preserve"> </w:t>
      </w:r>
      <w:proofErr w:type="spellStart"/>
      <w:r w:rsidR="4A369900">
        <w:rPr/>
        <w:t>differences</w:t>
      </w:r>
      <w:proofErr w:type="spellEnd"/>
      <w:r w:rsidR="4A369900">
        <w:rPr/>
        <w:t xml:space="preserve"> and </w:t>
      </w:r>
      <w:proofErr w:type="spellStart"/>
      <w:r w:rsidR="4A369900">
        <w:rPr/>
        <w:t>similarities</w:t>
      </w:r>
      <w:proofErr w:type="spellEnd"/>
      <w:r w:rsidR="4A369900">
        <w:rPr/>
        <w:t>?</w:t>
      </w:r>
    </w:p>
    <w:p xmlns:wp14="http://schemas.microsoft.com/office/word/2010/wordml" w:rsidR="003A4FF8" w:rsidP="003A4FF8" w:rsidRDefault="003A4FF8" w14:paraId="6DFB9E20" wp14:textId="77777777" wp14:noSpellErr="1">
      <w:pPr>
        <w:tabs>
          <w:tab w:val="left" w:pos="720"/>
        </w:tabs>
        <w:ind w:left="360"/>
      </w:pPr>
    </w:p>
    <w:p w:rsidR="4D36BD05" w:rsidRDefault="4D36BD05" w14:paraId="71D326C7" w14:textId="4671ACB7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sum = 0 </w:t>
      </w:r>
    </w:p>
    <w:p w:rsidR="4D36BD05" w:rsidRDefault="4D36BD05" w14:paraId="263CE9F7" w14:textId="299CA698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-1</w:t>
      </w:r>
    </w:p>
    <w:p w:rsidR="4D36BD05" w:rsidRDefault="4D36BD05" w14:paraId="4259B130" w14:textId="096B359E"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4D36BD05" w:rsidRDefault="4D36BD05" w14:paraId="0C77C521" w14:textId="5F0874D1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7860A629" w14:textId="64393D67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!= 0) DO </w:t>
      </w:r>
    </w:p>
    <w:p w:rsidR="4D36BD05" w:rsidRDefault="4D36BD05" w14:paraId="26EC0A94" w14:textId="09939D0F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paraId="71218AB4" w14:textId="732AD6DA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RDefault="4D36BD05" w14:paraId="036EB5C0" w14:textId="34E34A92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sum = sum +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4D36BD05" w:rsidRDefault="4D36BD05" w14:paraId="4499D3FC" w14:textId="2430E1B3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4D36BD05" w:rsidRDefault="4D36BD05" w14:paraId="09D3AF6A" w14:textId="27948C50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RDefault="4D36BD05" w14:noSpellErr="1" w14:paraId="4DF64EE5" w14:textId="46FB1334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4D36BD05" w:rsidRDefault="4D36BD05" w14:paraId="01D83720" w14:textId="5B7FF29C"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4D36BD05" w:rsidP="4D36BD05" w:rsidRDefault="4D36BD05" w14:paraId="4CEABE3A" w14:textId="71AFD49E">
      <w:pPr>
        <w:pStyle w:val="Normal"/>
        <w:ind w:left="0"/>
      </w:pPr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PRINT("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average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sum/</w:t>
      </w:r>
      <w:proofErr w:type="spellStart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4D36BD05" w:rsidR="4D36BD05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4D36BD05" w:rsidP="4D36BD05" w:rsidRDefault="4D36BD05" w14:noSpellErr="1" w14:paraId="33D50CAE" w14:textId="12573F0A">
      <w:pPr>
        <w:pStyle w:val="Normal"/>
        <w:ind w:left="360"/>
      </w:pPr>
    </w:p>
    <w:p xmlns:wp14="http://schemas.microsoft.com/office/word/2010/wordml" w:rsidR="003A4FF8" w:rsidP="003A4FF8" w:rsidRDefault="003A4FF8" w14:paraId="32560F82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Given</w:t>
      </w:r>
      <w:proofErr w:type="spellEnd"/>
      <w:r w:rsidR="065E7872">
        <w:rPr/>
        <w:t xml:space="preserve"> a series </w:t>
      </w:r>
      <w:proofErr w:type="spellStart"/>
      <w:r w:rsidR="065E7872">
        <w:rPr/>
        <w:t>of</w:t>
      </w:r>
      <w:proofErr w:type="spellEnd"/>
      <w:r w:rsidR="065E7872">
        <w:rPr/>
        <w:t xml:space="preserve"> real </w:t>
      </w:r>
      <w:proofErr w:type="spellStart"/>
      <w:r w:rsidR="065E7872">
        <w:rPr/>
        <w:t>numbers</w:t>
      </w:r>
      <w:proofErr w:type="spellEnd"/>
      <w:r w:rsidR="065E7872">
        <w:rPr/>
        <w:t xml:space="preserve"> </w:t>
      </w:r>
      <w:proofErr w:type="spellStart"/>
      <w:r w:rsidR="065E7872">
        <w:rPr/>
        <w:t>that</w:t>
      </w:r>
      <w:proofErr w:type="spellEnd"/>
      <w:r w:rsidR="065E7872">
        <w:rPr/>
        <w:t xml:space="preserve"> are </w:t>
      </w:r>
      <w:proofErr w:type="spellStart"/>
      <w:r w:rsidR="065E7872">
        <w:rPr/>
        <w:t>being</w:t>
      </w:r>
      <w:proofErr w:type="spellEnd"/>
      <w:r w:rsidR="065E7872">
        <w:rPr/>
        <w:t xml:space="preserve"> </w:t>
      </w:r>
      <w:proofErr w:type="spellStart"/>
      <w:r w:rsidR="065E7872">
        <w:rPr/>
        <w:t>read</w:t>
      </w:r>
      <w:proofErr w:type="spellEnd"/>
      <w:r w:rsidR="065E7872">
        <w:rPr/>
        <w:t xml:space="preserve"> </w:t>
      </w:r>
      <w:proofErr w:type="spellStart"/>
      <w:r w:rsidR="065E7872">
        <w:rPr/>
        <w:t>from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keyboard</w:t>
      </w:r>
      <w:proofErr w:type="spellEnd"/>
      <w:r w:rsidR="065E7872">
        <w:rPr/>
        <w:t xml:space="preserve">, determine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maximum</w:t>
      </w:r>
      <w:proofErr w:type="spellEnd"/>
      <w:r w:rsidR="065E7872">
        <w:rPr/>
        <w:t xml:space="preserve"> </w:t>
      </w:r>
      <w:proofErr w:type="spellStart"/>
      <w:r w:rsidR="065E7872">
        <w:rPr/>
        <w:t>value</w:t>
      </w:r>
      <w:proofErr w:type="spellEnd"/>
      <w:r w:rsidR="065E7872">
        <w:rPr/>
        <w:t xml:space="preserve"> and </w:t>
      </w:r>
      <w:proofErr w:type="spellStart"/>
      <w:r w:rsidR="065E7872">
        <w:rPr/>
        <w:t>the</w:t>
      </w:r>
      <w:proofErr w:type="spellEnd"/>
      <w:r w:rsidR="065E7872">
        <w:rPr/>
        <w:t xml:space="preserve"> position </w:t>
      </w:r>
      <w:proofErr w:type="spellStart"/>
      <w:r w:rsidR="065E7872">
        <w:rPr/>
        <w:t>of</w:t>
      </w:r>
      <w:proofErr w:type="spellEnd"/>
      <w:r w:rsidR="065E7872">
        <w:rPr/>
        <w:t xml:space="preserve"> </w:t>
      </w:r>
      <w:proofErr w:type="spellStart"/>
      <w:r w:rsidR="065E7872">
        <w:rPr/>
        <w:t>it</w:t>
      </w:r>
      <w:proofErr w:type="spellEnd"/>
      <w:r w:rsidR="065E7872">
        <w:rPr/>
        <w:t>.</w:t>
      </w:r>
    </w:p>
    <w:p w:rsidR="065E7872" w:rsidP="065E7872" w:rsidRDefault="065E7872" w14:paraId="75D31BC9" w14:textId="0D851B82">
      <w:pPr>
        <w:pStyle w:val="Normal"/>
      </w:pPr>
    </w:p>
    <w:p w:rsidR="065E7872" w:rsidRDefault="065E7872" w14:paraId="16C8C61B" w14:textId="76C25A5E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31ACA141" w14:textId="10E8E413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069D7CAD" w14:textId="71E216A4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position = 0</w:t>
      </w:r>
    </w:p>
    <w:p w:rsidR="065E7872" w:rsidRDefault="065E7872" w14:paraId="217FCAC9" w14:textId="2E452C29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MINUMUM_VALUE</w:t>
      </w:r>
    </w:p>
    <w:p w:rsidR="065E7872" w:rsidRDefault="065E7872" w14:paraId="4E29C3E1" w14:textId="717BBFDB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noSpellErr="1" w14:paraId="2C417B5C" w14:textId="0760C82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READ(n)</w:t>
      </w:r>
    </w:p>
    <w:p w:rsidR="065E7872" w:rsidRDefault="065E7872" w14:paraId="5421314C" w14:textId="229D0DA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500AFAD8" w14:textId="410F7E3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 n) DO</w:t>
      </w:r>
    </w:p>
    <w:p w:rsidR="065E7872" w:rsidRDefault="065E7872" w14:paraId="0F8AA0B8" w14:textId="389612D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487F07BA" w14:textId="0F29129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065E7872" w:rsidRDefault="065E7872" w14:paraId="25C480C6" w14:textId="6B99E09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065E7872" w:rsidRDefault="065E7872" w14:paraId="7490170C" w14:textId="1012506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 THEN</w:t>
      </w:r>
    </w:p>
    <w:p w:rsidR="065E7872" w:rsidRDefault="065E7872" w14:paraId="719406BB" w14:textId="1FB8A09E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065E7872" w:rsidRDefault="065E7872" w14:paraId="33C4A5A2" w14:textId="5BB8A985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    position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</w:p>
    <w:p w:rsidR="065E7872" w:rsidRDefault="065E7872" w14:noSpellErr="1" w14:paraId="581D8B78" w14:textId="2B6FF85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065E7872" w:rsidRDefault="065E7872" w14:paraId="4633489C" w14:textId="58FC96F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3E337B58" w14:textId="0E39F0C3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065E7872" w:rsidRDefault="065E7872" w14:paraId="51F624C6" w14:textId="66725C89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065E7872" w:rsidRDefault="065E7872" w14:noSpellErr="1" w14:paraId="1546481E" w14:textId="6E54265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w:rsidR="065E7872" w:rsidRDefault="065E7872" w14:paraId="0CBF303B" w14:textId="4D5E9A4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P="065E7872" w:rsidRDefault="065E7872" w14:paraId="6DC2D27D" w14:textId="4CED52BF">
      <w:pPr>
        <w:pStyle w:val="Normal"/>
      </w:pP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greatest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".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was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in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position " + position)</w:t>
      </w:r>
    </w:p>
    <w:p xmlns:wp14="http://schemas.microsoft.com/office/word/2010/wordml" w:rsidR="003A4FF8" w:rsidP="003A4FF8" w:rsidRDefault="003A4FF8" w14:paraId="70DF9E56" wp14:textId="77777777">
      <w:pPr>
        <w:tabs>
          <w:tab w:val="left" w:pos="720"/>
        </w:tabs>
        <w:ind w:left="360"/>
      </w:pPr>
    </w:p>
    <w:p xmlns:wp14="http://schemas.microsoft.com/office/word/2010/wordml" w:rsidR="003A4FF8" w:rsidP="003A4FF8" w:rsidRDefault="003A4FF8" w14:paraId="187744E8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Write</w:t>
      </w:r>
      <w:proofErr w:type="spellEnd"/>
      <w:r w:rsidR="065E7872">
        <w:rPr/>
        <w:t xml:space="preserve"> </w:t>
      </w:r>
      <w:proofErr w:type="spellStart"/>
      <w:r w:rsidR="065E7872">
        <w:rPr/>
        <w:t>an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that</w:t>
      </w:r>
      <w:proofErr w:type="spellEnd"/>
      <w:r w:rsidR="065E7872">
        <w:rPr/>
        <w:t xml:space="preserve"> </w:t>
      </w:r>
      <w:proofErr w:type="spellStart"/>
      <w:r w:rsidR="065E7872">
        <w:rPr/>
        <w:t>requests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reading</w:t>
      </w:r>
      <w:proofErr w:type="spellEnd"/>
      <w:r w:rsidR="065E7872">
        <w:rPr/>
        <w:t xml:space="preserve"> of a series of individual </w:t>
      </w:r>
      <w:proofErr w:type="spellStart"/>
      <w:r w:rsidR="065E7872">
        <w:rPr/>
        <w:t>characters</w:t>
      </w:r>
      <w:proofErr w:type="spellEnd"/>
      <w:r w:rsidR="065E7872">
        <w:rPr/>
        <w:t xml:space="preserve"> and </w:t>
      </w:r>
      <w:proofErr w:type="spellStart"/>
      <w:r w:rsidR="065E7872">
        <w:rPr/>
        <w:t>count</w:t>
      </w:r>
      <w:proofErr w:type="spellEnd"/>
      <w:r w:rsidR="065E7872">
        <w:rPr/>
        <w:t xml:space="preserve"> </w:t>
      </w:r>
      <w:proofErr w:type="spellStart"/>
      <w:r w:rsidR="065E7872">
        <w:rPr/>
        <w:t>how</w:t>
      </w:r>
      <w:proofErr w:type="spellEnd"/>
      <w:r w:rsidR="065E7872">
        <w:rPr/>
        <w:t xml:space="preserve"> </w:t>
      </w:r>
      <w:proofErr w:type="spellStart"/>
      <w:r w:rsidR="065E7872">
        <w:rPr/>
        <w:t>many</w:t>
      </w:r>
      <w:proofErr w:type="spellEnd"/>
      <w:r w:rsidR="065E7872">
        <w:rPr/>
        <w:t xml:space="preserve"> times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letter</w:t>
      </w:r>
      <w:proofErr w:type="spellEnd"/>
      <w:r w:rsidR="065E7872">
        <w:rPr/>
        <w:t xml:space="preserve"> "a" </w:t>
      </w:r>
      <w:proofErr w:type="spellStart"/>
      <w:r w:rsidR="065E7872">
        <w:rPr/>
        <w:t>is</w:t>
      </w:r>
      <w:proofErr w:type="spellEnd"/>
      <w:r w:rsidR="065E7872">
        <w:rPr/>
        <w:t xml:space="preserve"> </w:t>
      </w:r>
      <w:proofErr w:type="spellStart"/>
      <w:r w:rsidR="065E7872">
        <w:rPr/>
        <w:t>entered</w:t>
      </w:r>
      <w:proofErr w:type="spellEnd"/>
      <w:r w:rsidR="065E7872">
        <w:rPr/>
        <w:t xml:space="preserve">.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user</w:t>
      </w:r>
      <w:proofErr w:type="spellEnd"/>
      <w:r w:rsidR="065E7872">
        <w:rPr/>
        <w:t xml:space="preserve"> </w:t>
      </w:r>
      <w:proofErr w:type="spellStart"/>
      <w:r w:rsidR="065E7872">
        <w:rPr/>
        <w:t>ends</w:t>
      </w:r>
      <w:proofErr w:type="spellEnd"/>
      <w:r w:rsidR="065E7872">
        <w:rPr/>
        <w:t xml:space="preserve"> </w:t>
      </w:r>
      <w:proofErr w:type="spellStart"/>
      <w:r w:rsidR="065E7872">
        <w:rPr/>
        <w:t>by</w:t>
      </w:r>
      <w:proofErr w:type="spellEnd"/>
      <w:r w:rsidR="065E7872">
        <w:rPr/>
        <w:t xml:space="preserve"> </w:t>
      </w:r>
      <w:proofErr w:type="spellStart"/>
      <w:r w:rsidR="065E7872">
        <w:rPr/>
        <w:t>entering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"$" symbol.</w:t>
      </w:r>
    </w:p>
    <w:p xmlns:wp14="http://schemas.microsoft.com/office/word/2010/wordml" w:rsidR="003A4FF8" w:rsidP="003A4FF8" w:rsidRDefault="003A4FF8" w14:paraId="44E871BC" wp14:textId="77777777" wp14:noSpellErr="1">
      <w:pPr>
        <w:tabs>
          <w:tab w:val="left" w:pos="720"/>
        </w:tabs>
        <w:ind w:left="360"/>
      </w:pPr>
    </w:p>
    <w:p w:rsidR="065E7872" w:rsidRDefault="065E7872" w14:paraId="2CB5830B" w14:textId="4AE54C6A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character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'a'</w:t>
      </w:r>
    </w:p>
    <w:p w:rsidR="065E7872" w:rsidRDefault="065E7872" w14:paraId="2F963972" w14:textId="3DF2EE93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32DE6938" w14:textId="5F6087CD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1559B405" w14:textId="5FD73785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character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!= '$') DO </w:t>
      </w:r>
    </w:p>
    <w:p w:rsidR="065E7872" w:rsidRDefault="065E7872" w14:paraId="4F5487CE" w14:textId="3780BA89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0199B454" w14:textId="51452FE0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character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) </w:t>
      </w:r>
    </w:p>
    <w:p w:rsidR="065E7872" w:rsidRDefault="065E7872" w14:paraId="068187B2" w14:textId="73FD46B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25B0D72A" w14:textId="3B6FFD8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if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character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== 'a') THEN</w:t>
      </w:r>
    </w:p>
    <w:p w:rsidR="065E7872" w:rsidRDefault="065E7872" w14:paraId="415F17B2" w14:textId="6275C583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065E7872" w:rsidRDefault="065E7872" w14:noSpellErr="1" w14:paraId="407D2001" w14:textId="6F6F632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065E7872" w:rsidRDefault="065E7872" w14:paraId="2CAF576B" w14:textId="159D636E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noSpellErr="1" w14:paraId="1AEE31ED" w14:textId="00FF4AB3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END WHILE </w:t>
      </w:r>
    </w:p>
    <w:p w:rsidR="065E7872" w:rsidRDefault="065E7872" w14:paraId="1E6A1FC0" w14:textId="424D0E9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P="065E7872" w:rsidRDefault="065E7872" w14:paraId="4C0F0E95" w14:textId="39651B4F">
      <w:pPr>
        <w:pStyle w:val="Normal"/>
        <w:ind w:left="0"/>
      </w:pP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character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'a'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appears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 times.")</w:t>
      </w:r>
    </w:p>
    <w:p w:rsidR="065E7872" w:rsidP="065E7872" w:rsidRDefault="065E7872" w14:noSpellErr="1" w14:paraId="003998D7" w14:textId="58D93889">
      <w:pPr>
        <w:pStyle w:val="Normal"/>
        <w:ind w:left="360"/>
      </w:pPr>
    </w:p>
    <w:p xmlns:wp14="http://schemas.microsoft.com/office/word/2010/wordml" w:rsidR="004E5B46" w:rsidP="003A4FF8" w:rsidRDefault="003A4FF8" w14:paraId="65AB1806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Develop</w:t>
      </w:r>
      <w:proofErr w:type="spellEnd"/>
      <w:r w:rsidR="065E7872">
        <w:rPr/>
        <w:t xml:space="preserve"> </w:t>
      </w:r>
      <w:proofErr w:type="spellStart"/>
      <w:r w:rsidR="065E7872">
        <w:rPr/>
        <w:t>an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count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number</w:t>
      </w:r>
      <w:proofErr w:type="spellEnd"/>
      <w:r w:rsidR="065E7872">
        <w:rPr/>
        <w:t xml:space="preserve"> of </w:t>
      </w:r>
      <w:proofErr w:type="spellStart"/>
      <w:r w:rsidR="065E7872">
        <w:rPr/>
        <w:t>students</w:t>
      </w:r>
      <w:proofErr w:type="spellEnd"/>
      <w:r w:rsidR="065E7872">
        <w:rPr/>
        <w:t xml:space="preserve"> </w:t>
      </w:r>
      <w:proofErr w:type="spellStart"/>
      <w:r w:rsidR="065E7872">
        <w:rPr/>
        <w:t>whose</w:t>
      </w:r>
      <w:proofErr w:type="spellEnd"/>
      <w:r w:rsidR="065E7872">
        <w:rPr/>
        <w:t xml:space="preserve"> </w:t>
      </w:r>
      <w:proofErr w:type="spellStart"/>
      <w:r w:rsidR="065E7872">
        <w:rPr/>
        <w:t>weight</w:t>
      </w:r>
      <w:proofErr w:type="spellEnd"/>
      <w:r w:rsidR="065E7872">
        <w:rPr/>
        <w:t xml:space="preserve"> </w:t>
      </w:r>
      <w:proofErr w:type="spellStart"/>
      <w:r w:rsidR="065E7872">
        <w:rPr/>
        <w:t>is</w:t>
      </w:r>
      <w:proofErr w:type="spellEnd"/>
      <w:r w:rsidR="065E7872">
        <w:rPr/>
        <w:t xml:space="preserve"> </w:t>
      </w:r>
      <w:proofErr w:type="spellStart"/>
      <w:r w:rsidR="065E7872">
        <w:rPr/>
        <w:t>between</w:t>
      </w:r>
      <w:proofErr w:type="spellEnd"/>
      <w:r w:rsidR="065E7872">
        <w:rPr/>
        <w:t xml:space="preserve"> 50 and 60, </w:t>
      </w:r>
      <w:proofErr w:type="spellStart"/>
      <w:r w:rsidR="065E7872">
        <w:rPr/>
        <w:t>between</w:t>
      </w:r>
      <w:proofErr w:type="spellEnd"/>
      <w:r w:rsidR="065E7872">
        <w:rPr/>
        <w:t xml:space="preserve"> 61 and 80 and </w:t>
      </w:r>
      <w:proofErr w:type="spellStart"/>
      <w:r w:rsidR="065E7872">
        <w:rPr/>
        <w:t>between</w:t>
      </w:r>
      <w:proofErr w:type="spellEnd"/>
      <w:r w:rsidR="065E7872">
        <w:rPr/>
        <w:t xml:space="preserve"> 81 and 100.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weights</w:t>
      </w:r>
      <w:proofErr w:type="spellEnd"/>
      <w:r w:rsidR="065E7872">
        <w:rPr/>
        <w:t xml:space="preserve"> are </w:t>
      </w:r>
      <w:proofErr w:type="spellStart"/>
      <w:r w:rsidR="065E7872">
        <w:rPr/>
        <w:t>entered</w:t>
      </w:r>
      <w:proofErr w:type="spellEnd"/>
      <w:r w:rsidR="065E7872">
        <w:rPr/>
        <w:t xml:space="preserve"> </w:t>
      </w:r>
      <w:proofErr w:type="spellStart"/>
      <w:r w:rsidR="065E7872">
        <w:rPr/>
        <w:t>by</w:t>
      </w:r>
      <w:proofErr w:type="spellEnd"/>
      <w:r w:rsidR="065E7872">
        <w:rPr/>
        <w:t xml:space="preserve"> </w:t>
      </w:r>
      <w:proofErr w:type="spellStart"/>
      <w:r w:rsidR="065E7872">
        <w:rPr/>
        <w:t>keyboard</w:t>
      </w:r>
      <w:proofErr w:type="spellEnd"/>
      <w:r w:rsidR="065E7872">
        <w:rPr/>
        <w:t xml:space="preserve"> and </w:t>
      </w:r>
      <w:proofErr w:type="spellStart"/>
      <w:r w:rsidR="065E7872">
        <w:rPr/>
        <w:t>report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number</w:t>
      </w:r>
      <w:proofErr w:type="spellEnd"/>
      <w:r w:rsidR="065E7872">
        <w:rPr/>
        <w:t xml:space="preserve"> of </w:t>
      </w:r>
      <w:proofErr w:type="spellStart"/>
      <w:r w:rsidR="065E7872">
        <w:rPr/>
        <w:t>students</w:t>
      </w:r>
      <w:proofErr w:type="spellEnd"/>
      <w:r w:rsidR="065E7872">
        <w:rPr/>
        <w:t xml:space="preserve"> in </w:t>
      </w:r>
      <w:proofErr w:type="spellStart"/>
      <w:r w:rsidR="065E7872">
        <w:rPr/>
        <w:t>each</w:t>
      </w:r>
      <w:proofErr w:type="spellEnd"/>
      <w:r w:rsidR="065E7872">
        <w:rPr/>
        <w:t xml:space="preserve"> </w:t>
      </w:r>
      <w:proofErr w:type="spellStart"/>
      <w:r w:rsidR="065E7872">
        <w:rPr/>
        <w:t>category</w:t>
      </w:r>
      <w:proofErr w:type="spellEnd"/>
      <w:r w:rsidR="065E7872">
        <w:rPr/>
        <w:t xml:space="preserve"> of </w:t>
      </w:r>
      <w:proofErr w:type="spellStart"/>
      <w:r w:rsidR="065E7872">
        <w:rPr/>
        <w:t>weight</w:t>
      </w:r>
      <w:proofErr w:type="spellEnd"/>
      <w:r w:rsidR="065E7872">
        <w:rPr/>
        <w:t xml:space="preserve">. </w:t>
      </w:r>
      <w:proofErr w:type="spellStart"/>
      <w:r w:rsidR="065E7872">
        <w:rPr/>
        <w:t>How</w:t>
      </w:r>
      <w:proofErr w:type="spellEnd"/>
      <w:r w:rsidR="065E7872">
        <w:rPr/>
        <w:t xml:space="preserve"> </w:t>
      </w:r>
      <w:proofErr w:type="spellStart"/>
      <w:r w:rsidR="065E7872">
        <w:rPr/>
        <w:t>does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change</w:t>
      </w:r>
      <w:proofErr w:type="spellEnd"/>
      <w:r w:rsidR="065E7872">
        <w:rPr/>
        <w:t xml:space="preserve"> </w:t>
      </w:r>
      <w:proofErr w:type="spellStart"/>
      <w:r w:rsidR="065E7872">
        <w:rPr/>
        <w:t>if</w:t>
      </w:r>
      <w:proofErr w:type="spellEnd"/>
      <w:r w:rsidR="065E7872">
        <w:rPr/>
        <w:t xml:space="preserve"> I </w:t>
      </w:r>
      <w:proofErr w:type="spellStart"/>
      <w:r w:rsidR="065E7872">
        <w:rPr/>
        <w:t>want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accumulate</w:t>
      </w:r>
      <w:proofErr w:type="spellEnd"/>
      <w:r w:rsidR="065E7872">
        <w:rPr/>
        <w:t xml:space="preserve"> </w:t>
      </w:r>
      <w:proofErr w:type="spellStart"/>
      <w:r w:rsidR="065E7872">
        <w:rPr/>
        <w:t>weight</w:t>
      </w:r>
      <w:proofErr w:type="spellEnd"/>
      <w:r w:rsidR="065E7872">
        <w:rPr/>
        <w:t xml:space="preserve"> </w:t>
      </w:r>
      <w:proofErr w:type="spellStart"/>
      <w:r w:rsidR="065E7872">
        <w:rPr/>
        <w:t>totals</w:t>
      </w:r>
      <w:proofErr w:type="spellEnd"/>
      <w:r w:rsidR="065E7872">
        <w:rPr/>
        <w:t xml:space="preserve"> </w:t>
      </w:r>
      <w:proofErr w:type="spellStart"/>
      <w:r w:rsidR="065E7872">
        <w:rPr/>
        <w:t>for</w:t>
      </w:r>
      <w:proofErr w:type="spellEnd"/>
      <w:r w:rsidR="065E7872">
        <w:rPr/>
        <w:t xml:space="preserve"> </w:t>
      </w:r>
      <w:proofErr w:type="spellStart"/>
      <w:r w:rsidR="065E7872">
        <w:rPr/>
        <w:t>each</w:t>
      </w:r>
      <w:proofErr w:type="spellEnd"/>
      <w:r w:rsidR="065E7872">
        <w:rPr/>
        <w:t xml:space="preserve"> </w:t>
      </w:r>
      <w:proofErr w:type="spellStart"/>
      <w:r w:rsidR="065E7872">
        <w:rPr/>
        <w:t>category</w:t>
      </w:r>
      <w:proofErr w:type="spellEnd"/>
      <w:r w:rsidR="065E7872">
        <w:rPr/>
        <w:t>?</w:t>
      </w:r>
    </w:p>
    <w:p xmlns:wp14="http://schemas.microsoft.com/office/word/2010/wordml" w:rsidR="00BF6D18" w:rsidP="00BF6D18" w:rsidRDefault="00BF6D18" w14:paraId="144A5D23" wp14:textId="23C5176F">
      <w:pPr>
        <w:tabs>
          <w:tab w:val="left" w:pos="720"/>
        </w:tabs>
      </w:pPr>
    </w:p>
    <w:p w:rsidR="065E7872" w:rsidRDefault="065E7872" w14:paraId="793508A3" w14:textId="73BE73B5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3B0BF1E8" w14:textId="302F80B4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n</w:t>
      </w:r>
    </w:p>
    <w:p w:rsidR="065E7872" w:rsidRDefault="065E7872" w14:paraId="32BDABEF" w14:textId="558BBB67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cat50to60 = 0</w:t>
      </w:r>
    </w:p>
    <w:p w:rsidR="065E7872" w:rsidRDefault="065E7872" w14:paraId="00DDB0D9" w14:textId="3FB8FEF0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cat61to80 = 0</w:t>
      </w:r>
    </w:p>
    <w:p w:rsidR="065E7872" w:rsidRDefault="065E7872" w14:paraId="7A005E4B" w14:textId="0A91AFAE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cat81to100 = 0</w:t>
      </w:r>
    </w:p>
    <w:p w:rsidR="065E7872" w:rsidRDefault="065E7872" w14:paraId="470DB2BE" w14:textId="354B329D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catOthers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34B4902A" w14:textId="045C5936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</w:p>
    <w:p w:rsidR="065E7872" w:rsidRDefault="065E7872" w14:paraId="364F12DD" w14:textId="3EE35F4D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noSpellErr="1" w14:paraId="43AA166E" w14:textId="08E856A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READ(n)</w:t>
      </w:r>
    </w:p>
    <w:p w:rsidR="065E7872" w:rsidRDefault="065E7872" w14:paraId="66667BA5" w14:textId="6A49785E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70CBD1F9" w14:textId="7D7F32CE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 n) DO</w:t>
      </w:r>
    </w:p>
    <w:p w:rsidR="065E7872" w:rsidRDefault="065E7872" w14:paraId="0B59F154" w14:textId="03BB872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61805E9E" w14:textId="644E0E51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065E7872" w:rsidRDefault="065E7872" w14:paraId="4FFD1E66" w14:textId="47D0B3F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767E0955" w14:textId="6B69DC2B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&gt;= 50 AND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&lt;= 60) THEN</w:t>
      </w:r>
    </w:p>
    <w:p w:rsidR="065E7872" w:rsidRDefault="065E7872" w14:noSpellErr="1" w14:paraId="47498B96" w14:textId="747BB68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cat50to60 = cat50to60 + 1</w:t>
      </w:r>
    </w:p>
    <w:p w:rsidR="065E7872" w:rsidRDefault="065E7872" w14:paraId="7F40D043" w14:textId="581CC9F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ELSE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60 AND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&lt;= 80) THEN</w:t>
      </w:r>
    </w:p>
    <w:p w:rsidR="065E7872" w:rsidRDefault="065E7872" w14:noSpellErr="1" w14:paraId="669F14D4" w14:textId="48BB85C0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cat61to80 = cat61to80 + 1</w:t>
      </w:r>
    </w:p>
    <w:p w:rsidR="065E7872" w:rsidRDefault="065E7872" w14:paraId="2588D1F2" w14:textId="6D73DA9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ELSE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80 AND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&lt;= 100) THEN</w:t>
      </w:r>
    </w:p>
    <w:p w:rsidR="065E7872" w:rsidRDefault="065E7872" w14:noSpellErr="1" w14:paraId="47863A9E" w14:textId="74C4174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cat81to100 = cat81to100 + 1</w:t>
      </w:r>
    </w:p>
    <w:p w:rsidR="065E7872" w:rsidRDefault="065E7872" w14:noSpellErr="1" w14:paraId="334A0A0D" w14:textId="048FD268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ELSE</w:t>
      </w:r>
    </w:p>
    <w:p w:rsidR="065E7872" w:rsidRDefault="065E7872" w14:paraId="7FE21C74" w14:textId="0D0B82A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catOthers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catOthers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+ 1</w:t>
      </w:r>
    </w:p>
    <w:p w:rsidR="065E7872" w:rsidRDefault="065E7872" w14:noSpellErr="1" w14:paraId="49BEEF61" w14:textId="03F7D181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065E7872" w:rsidRDefault="065E7872" w14:paraId="2D21E6CB" w14:textId="5BE0CCC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noSpellErr="1" w14:paraId="15F6DF77" w14:textId="294B25F5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w:rsidR="065E7872" w:rsidRDefault="065E7872" w14:paraId="7F62C465" w14:textId="7D2B9369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607C4CF3" w14:textId="23984BE8"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There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" + cat50to60 + "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students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who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between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50 and 60.")</w:t>
      </w:r>
    </w:p>
    <w:p w:rsidR="065E7872" w:rsidRDefault="065E7872" w14:paraId="59653A4B" w14:textId="3657571F"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There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" + cat61to80 + "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students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who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between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61 and 80.")</w:t>
      </w:r>
    </w:p>
    <w:p w:rsidR="065E7872" w:rsidRDefault="065E7872" w14:paraId="5507CAB7" w14:textId="4AF90CF4"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There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" + cat81to100 + "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students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who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between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81 and 100.")</w:t>
      </w:r>
    </w:p>
    <w:p w:rsidR="065E7872" w:rsidRDefault="065E7872" w14:paraId="23DBDE4F" w14:textId="76634F0C"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There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are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catOthers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students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who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weight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not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between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previous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categories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.")</w:t>
      </w:r>
    </w:p>
    <w:p w:rsidR="065E7872" w:rsidP="065E7872" w:rsidRDefault="065E7872" w14:paraId="5684772C" w14:textId="20B5E5EB">
      <w:pPr>
        <w:pStyle w:val="Normal"/>
      </w:pPr>
    </w:p>
    <w:p w:rsidR="065E7872" w:rsidP="065E7872" w:rsidRDefault="065E7872" w14:paraId="1009E218" w14:textId="774BC0B7">
      <w:pPr>
        <w:pStyle w:val="Normal"/>
      </w:pPr>
      <w:proofErr w:type="spellStart"/>
      <w:r w:rsidR="065E7872">
        <w:rPr/>
        <w:t>If</w:t>
      </w:r>
      <w:proofErr w:type="spellEnd"/>
      <w:r w:rsidR="065E7872">
        <w:rPr/>
        <w:t xml:space="preserve"> I </w:t>
      </w:r>
      <w:proofErr w:type="spellStart"/>
      <w:r w:rsidR="065E7872">
        <w:rPr/>
        <w:t>want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accumulate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weight</w:t>
      </w:r>
      <w:proofErr w:type="spellEnd"/>
      <w:r w:rsidR="065E7872">
        <w:rPr/>
        <w:t xml:space="preserve"> </w:t>
      </w:r>
      <w:proofErr w:type="spellStart"/>
      <w:r w:rsidR="065E7872">
        <w:rPr/>
        <w:t>of</w:t>
      </w:r>
      <w:proofErr w:type="spellEnd"/>
      <w:r w:rsidR="065E7872">
        <w:rPr/>
        <w:t xml:space="preserve"> </w:t>
      </w:r>
      <w:proofErr w:type="spellStart"/>
      <w:r w:rsidR="065E7872">
        <w:rPr/>
        <w:t>each</w:t>
      </w:r>
      <w:proofErr w:type="spellEnd"/>
      <w:r w:rsidR="065E7872">
        <w:rPr/>
        <w:t xml:space="preserve"> </w:t>
      </w:r>
      <w:proofErr w:type="spellStart"/>
      <w:r w:rsidR="065E7872">
        <w:rPr/>
        <w:t>category</w:t>
      </w:r>
      <w:proofErr w:type="spellEnd"/>
      <w:r w:rsidR="065E7872">
        <w:rPr/>
        <w:t xml:space="preserve"> I </w:t>
      </w:r>
      <w:proofErr w:type="spellStart"/>
      <w:r w:rsidR="065E7872">
        <w:rPr/>
        <w:t>have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add</w:t>
      </w:r>
      <w:proofErr w:type="spellEnd"/>
      <w:r w:rsidR="065E7872">
        <w:rPr/>
        <w:t xml:space="preserve"> a </w:t>
      </w:r>
      <w:proofErr w:type="spellStart"/>
      <w:r w:rsidR="065E7872">
        <w:rPr/>
        <w:t>counter</w:t>
      </w:r>
      <w:proofErr w:type="spellEnd"/>
      <w:r w:rsidR="065E7872">
        <w:rPr/>
        <w:t xml:space="preserve"> </w:t>
      </w:r>
      <w:proofErr w:type="spellStart"/>
      <w:r w:rsidR="065E7872">
        <w:rPr/>
        <w:t>for</w:t>
      </w:r>
      <w:proofErr w:type="spellEnd"/>
      <w:r w:rsidR="065E7872">
        <w:rPr/>
        <w:t xml:space="preserve"> </w:t>
      </w:r>
      <w:proofErr w:type="spellStart"/>
      <w:r w:rsidR="065E7872">
        <w:rPr/>
        <w:t>each</w:t>
      </w:r>
      <w:proofErr w:type="spellEnd"/>
      <w:r w:rsidR="065E7872">
        <w:rPr/>
        <w:t xml:space="preserve"> </w:t>
      </w:r>
      <w:proofErr w:type="spellStart"/>
      <w:r w:rsidR="065E7872">
        <w:rPr/>
        <w:t>category</w:t>
      </w:r>
      <w:proofErr w:type="spellEnd"/>
      <w:r w:rsidR="065E7872">
        <w:rPr/>
        <w:t xml:space="preserve"> and sum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weight</w:t>
      </w:r>
      <w:proofErr w:type="spellEnd"/>
      <w:r w:rsidR="065E7872">
        <w:rPr/>
        <w:t xml:space="preserve"> </w:t>
      </w:r>
      <w:proofErr w:type="spellStart"/>
      <w:r w:rsidR="065E7872">
        <w:rPr/>
        <w:t>of</w:t>
      </w:r>
      <w:proofErr w:type="spellEnd"/>
      <w:r w:rsidR="065E7872">
        <w:rPr/>
        <w:t xml:space="preserve"> </w:t>
      </w:r>
      <w:proofErr w:type="spellStart"/>
      <w:r w:rsidR="065E7872">
        <w:rPr/>
        <w:t>each</w:t>
      </w:r>
      <w:proofErr w:type="spellEnd"/>
      <w:r w:rsidR="065E7872">
        <w:rPr/>
        <w:t xml:space="preserve"> </w:t>
      </w:r>
      <w:proofErr w:type="spellStart"/>
      <w:r w:rsidR="065E7872">
        <w:rPr/>
        <w:t>student</w:t>
      </w:r>
      <w:proofErr w:type="spellEnd"/>
      <w:r w:rsidR="065E7872">
        <w:rPr/>
        <w:t xml:space="preserve"> </w:t>
      </w:r>
      <w:proofErr w:type="spellStart"/>
      <w:r w:rsidR="065E7872">
        <w:rPr/>
        <w:t>who</w:t>
      </w:r>
      <w:proofErr w:type="spellEnd"/>
      <w:r w:rsidR="065E7872">
        <w:rPr/>
        <w:t xml:space="preserve"> </w:t>
      </w:r>
      <w:proofErr w:type="spellStart"/>
      <w:r w:rsidR="065E7872">
        <w:rPr/>
        <w:t>belong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that</w:t>
      </w:r>
      <w:proofErr w:type="spellEnd"/>
      <w:r w:rsidR="065E7872">
        <w:rPr/>
        <w:t xml:space="preserve"> </w:t>
      </w:r>
      <w:proofErr w:type="spellStart"/>
      <w:r w:rsidR="065E7872">
        <w:rPr/>
        <w:t>category</w:t>
      </w:r>
      <w:proofErr w:type="spellEnd"/>
      <w:r w:rsidR="065E7872">
        <w:rPr/>
        <w:t>.</w:t>
      </w:r>
    </w:p>
    <w:p w:rsidR="065E7872" w:rsidP="065E7872" w:rsidRDefault="065E7872" w14:paraId="016E4BF2" w14:textId="4F510B7F">
      <w:pPr>
        <w:pStyle w:val="Normal"/>
      </w:pPr>
    </w:p>
    <w:p xmlns:wp14="http://schemas.microsoft.com/office/word/2010/wordml" w:rsidR="003A4FF8" w:rsidP="003A4FF8" w:rsidRDefault="003A4FF8" w14:paraId="14B0E2B3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Write</w:t>
      </w:r>
      <w:proofErr w:type="spellEnd"/>
      <w:r w:rsidR="065E7872">
        <w:rPr/>
        <w:t xml:space="preserve"> </w:t>
      </w:r>
      <w:proofErr w:type="spellStart"/>
      <w:r w:rsidR="065E7872">
        <w:rPr/>
        <w:t>an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determine </w:t>
      </w:r>
      <w:proofErr w:type="spellStart"/>
      <w:r w:rsidR="065E7872">
        <w:rPr/>
        <w:t>if</w:t>
      </w:r>
      <w:proofErr w:type="spellEnd"/>
      <w:r w:rsidR="065E7872">
        <w:rPr/>
        <w:t xml:space="preserve"> a </w:t>
      </w:r>
      <w:proofErr w:type="spellStart"/>
      <w:r w:rsidR="065E7872">
        <w:rPr/>
        <w:t>number</w:t>
      </w:r>
      <w:proofErr w:type="spellEnd"/>
      <w:r w:rsidR="065E7872">
        <w:rPr/>
        <w:t xml:space="preserve"> </w:t>
      </w:r>
      <w:proofErr w:type="spellStart"/>
      <w:r w:rsidR="065E7872">
        <w:rPr/>
        <w:t>read</w:t>
      </w:r>
      <w:proofErr w:type="spellEnd"/>
      <w:r w:rsidR="065E7872">
        <w:rPr/>
        <w:t xml:space="preserve"> </w:t>
      </w:r>
      <w:proofErr w:type="spellStart"/>
      <w:r w:rsidR="065E7872">
        <w:rPr/>
        <w:t>by</w:t>
      </w:r>
      <w:proofErr w:type="spellEnd"/>
      <w:r w:rsidR="065E7872">
        <w:rPr/>
        <w:t xml:space="preserve"> </w:t>
      </w:r>
      <w:proofErr w:type="spellStart"/>
      <w:r w:rsidR="065E7872">
        <w:rPr/>
        <w:t>keyboard</w:t>
      </w:r>
      <w:proofErr w:type="spellEnd"/>
      <w:r w:rsidR="065E7872">
        <w:rPr/>
        <w:t xml:space="preserve"> </w:t>
      </w:r>
      <w:proofErr w:type="spellStart"/>
      <w:r w:rsidR="065E7872">
        <w:rPr/>
        <w:t>is</w:t>
      </w:r>
      <w:proofErr w:type="spellEnd"/>
      <w:r w:rsidR="065E7872">
        <w:rPr/>
        <w:t xml:space="preserve"> prime.</w:t>
      </w:r>
    </w:p>
    <w:p w:rsidR="065E7872" w:rsidP="065E7872" w:rsidRDefault="065E7872" w14:paraId="0FDCF27C" w14:textId="4D377993">
      <w:pPr>
        <w:pStyle w:val="Normal"/>
      </w:pPr>
    </w:p>
    <w:p w:rsidR="065E7872" w:rsidRDefault="065E7872" w14:paraId="77C3FAC5" w14:textId="72361CC3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065E7872" w:rsidRDefault="065E7872" w14:paraId="0C126173" w14:textId="67F021D9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divisor = 2</w:t>
      </w:r>
    </w:p>
    <w:p w:rsidR="065E7872" w:rsidRDefault="065E7872" w14:paraId="4374DA8B" w14:textId="69A6A261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bolean :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prime = FALSE</w:t>
      </w:r>
    </w:p>
    <w:p w:rsidR="065E7872" w:rsidRDefault="065E7872" w14:paraId="1D8EFEFA" w14:textId="485FB66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6B3C29A2" w14:textId="4F028DA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READ(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065E7872" w:rsidRDefault="065E7872" w14:paraId="45B27646" w14:textId="305C748E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043D87D1" w14:textId="5157429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divisor AND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MOD </w:t>
      </w: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divisor !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= 0) DO</w:t>
      </w:r>
    </w:p>
    <w:p w:rsidR="065E7872" w:rsidRDefault="065E7872" w14:noSpellErr="1" w14:paraId="3DAACC22" w14:textId="2259258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divisor = divisor + 1</w:t>
      </w:r>
    </w:p>
    <w:p w:rsidR="065E7872" w:rsidRDefault="065E7872" w14:noSpellErr="1" w14:paraId="5F456703" w14:textId="4FDD55D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w:rsidR="065E7872" w:rsidRDefault="065E7872" w14:paraId="1879E10F" w14:textId="7E7C9112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4D288949" w14:textId="42D17D7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== divisor OR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== 1) THEN</w:t>
      </w:r>
    </w:p>
    <w:p w:rsidR="065E7872" w:rsidRDefault="065E7872" w14:noSpellErr="1" w14:paraId="305B84C8" w14:textId="4522C05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prime = TRUE</w:t>
      </w:r>
    </w:p>
    <w:p w:rsidR="065E7872" w:rsidRDefault="065E7872" w14:noSpellErr="1" w14:paraId="7FB27C93" w14:textId="07449FF8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IF</w:t>
      </w:r>
    </w:p>
    <w:p w:rsidR="065E7872" w:rsidRDefault="065E7872" w14:paraId="558D3C9D" w14:textId="066FBBF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P="065E7872" w:rsidRDefault="065E7872" w14:paraId="0C7C060E" w14:textId="455907CB">
      <w:pPr>
        <w:pStyle w:val="Normal"/>
      </w:pP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 prime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evaluation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prime)</w:t>
      </w:r>
    </w:p>
    <w:p xmlns:wp14="http://schemas.microsoft.com/office/word/2010/wordml" w:rsidR="003A4FF8" w:rsidP="003A4FF8" w:rsidRDefault="003A4FF8" w14:paraId="738610EB" wp14:textId="77777777">
      <w:pPr>
        <w:tabs>
          <w:tab w:val="left" w:pos="720"/>
        </w:tabs>
        <w:ind w:left="360"/>
      </w:pPr>
    </w:p>
    <w:p xmlns:wp14="http://schemas.microsoft.com/office/word/2010/wordml" w:rsidR="003A4FF8" w:rsidP="003A4FF8" w:rsidRDefault="003A4FF8" w14:paraId="4D6F46DA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Write</w:t>
      </w:r>
      <w:proofErr w:type="spellEnd"/>
      <w:r w:rsidR="065E7872">
        <w:rPr/>
        <w:t xml:space="preserve"> </w:t>
      </w:r>
      <w:proofErr w:type="spellStart"/>
      <w:r w:rsidR="065E7872">
        <w:rPr/>
        <w:t>an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</w:t>
      </w:r>
      <w:proofErr w:type="spellStart"/>
      <w:r w:rsidR="065E7872">
        <w:rPr/>
        <w:t>print</w:t>
      </w:r>
      <w:proofErr w:type="spellEnd"/>
      <w:r w:rsidR="065E7872">
        <w:rPr/>
        <w:t xml:space="preserve"> and </w:t>
      </w:r>
      <w:proofErr w:type="spellStart"/>
      <w:r w:rsidR="065E7872">
        <w:rPr/>
        <w:t>count</w:t>
      </w:r>
      <w:proofErr w:type="spellEnd"/>
      <w:r w:rsidR="065E7872">
        <w:rPr/>
        <w:t xml:space="preserve"> </w:t>
      </w:r>
      <w:proofErr w:type="spellStart"/>
      <w:r w:rsidR="065E7872">
        <w:rPr/>
        <w:t>numbers</w:t>
      </w:r>
      <w:proofErr w:type="spellEnd"/>
      <w:r w:rsidR="065E7872">
        <w:rPr/>
        <w:t xml:space="preserve"> </w:t>
      </w:r>
      <w:proofErr w:type="spellStart"/>
      <w:r w:rsidR="065E7872">
        <w:rPr/>
        <w:t>that</w:t>
      </w:r>
      <w:proofErr w:type="spellEnd"/>
      <w:r w:rsidR="065E7872">
        <w:rPr/>
        <w:t xml:space="preserve"> are </w:t>
      </w:r>
      <w:proofErr w:type="spellStart"/>
      <w:r w:rsidR="065E7872">
        <w:rPr/>
        <w:t>multiples</w:t>
      </w:r>
      <w:proofErr w:type="spellEnd"/>
      <w:r w:rsidR="065E7872">
        <w:rPr/>
        <w:t xml:space="preserve"> </w:t>
      </w:r>
      <w:proofErr w:type="spellStart"/>
      <w:r w:rsidR="065E7872">
        <w:rPr/>
        <w:t>of</w:t>
      </w:r>
      <w:proofErr w:type="spellEnd"/>
      <w:r w:rsidR="065E7872">
        <w:rPr/>
        <w:t xml:space="preserve"> 2 </w:t>
      </w:r>
      <w:proofErr w:type="spellStart"/>
      <w:r w:rsidR="065E7872">
        <w:rPr/>
        <w:t>or</w:t>
      </w:r>
      <w:proofErr w:type="spellEnd"/>
      <w:r w:rsidR="065E7872">
        <w:rPr/>
        <w:t xml:space="preserve"> 3 </w:t>
      </w:r>
      <w:proofErr w:type="spellStart"/>
      <w:r w:rsidR="065E7872">
        <w:rPr/>
        <w:t>that</w:t>
      </w:r>
      <w:proofErr w:type="spellEnd"/>
      <w:r w:rsidR="065E7872">
        <w:rPr/>
        <w:t xml:space="preserve"> are </w:t>
      </w:r>
      <w:proofErr w:type="spellStart"/>
      <w:r w:rsidR="065E7872">
        <w:rPr/>
        <w:t>between</w:t>
      </w:r>
      <w:proofErr w:type="spellEnd"/>
      <w:r w:rsidR="065E7872">
        <w:rPr/>
        <w:t xml:space="preserve"> 1 and 100.</w:t>
      </w:r>
    </w:p>
    <w:p w:rsidR="065E7872" w:rsidP="065E7872" w:rsidRDefault="065E7872" w14:paraId="6C47B2E3" w14:textId="4A0E4B14">
      <w:pPr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065E7872" w:rsidRDefault="065E7872" w14:paraId="74CF860C" w14:textId="46624183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1</w:t>
      </w:r>
    </w:p>
    <w:p w:rsidR="065E7872" w:rsidRDefault="065E7872" w14:paraId="390A29DE" w14:textId="210D09F0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multiple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65FB8047" w14:textId="2412778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014ED711" w14:textId="7E75C64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&lt;= 100) DO</w:t>
      </w:r>
    </w:p>
    <w:p w:rsidR="065E7872" w:rsidRDefault="065E7872" w14:paraId="6991E93D" w14:textId="7EF540E8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MOD 2 == 0 OR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MOD 3 == 0) THEN</w:t>
      </w:r>
    </w:p>
    <w:p w:rsidR="065E7872" w:rsidRDefault="065E7872" w14:paraId="32F7D208" w14:textId="25AEFF87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+1</w:t>
      </w:r>
    </w:p>
    <w:p w:rsidR="065E7872" w:rsidRDefault="065E7872" w14:paraId="38C81579" w14:textId="4FA83ADC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PRINT ("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+ "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multiple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2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3.")</w:t>
      </w:r>
    </w:p>
    <w:p w:rsidR="065E7872" w:rsidRDefault="065E7872" w14:noSpellErr="1" w14:paraId="52704DDF" w14:textId="6FD8EF9F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065E7872" w:rsidRDefault="065E7872" w14:noSpellErr="1" w14:paraId="778EC198" w14:textId="385CCBED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w:rsidR="065E7872" w:rsidRDefault="065E7872" w14:paraId="53FB01EB" w14:textId="4CBB7C2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P="065E7872" w:rsidRDefault="065E7872" w14:paraId="0FB268E6" w14:textId="759D7E82">
      <w:pPr>
        <w:pStyle w:val="Normal"/>
      </w:pPr>
      <w:proofErr w:type="gram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PRINT(</w:t>
      </w:r>
      <w:proofErr w:type="gram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multiples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of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2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3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" +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countMultiples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xmlns:wp14="http://schemas.microsoft.com/office/word/2010/wordml" w:rsidR="003A4FF8" w:rsidP="003A4FF8" w:rsidRDefault="003A4FF8" w14:paraId="637805D2" wp14:textId="77777777">
      <w:pPr>
        <w:tabs>
          <w:tab w:val="left" w:pos="720"/>
        </w:tabs>
        <w:ind w:left="360"/>
      </w:pPr>
    </w:p>
    <w:p xmlns:wp14="http://schemas.microsoft.com/office/word/2010/wordml" w:rsidR="00D0175A" w:rsidP="003A4FF8" w:rsidRDefault="003A4FF8" w14:paraId="5862CFE4" wp14:textId="77777777">
      <w:pPr>
        <w:numPr>
          <w:ilvl w:val="0"/>
          <w:numId w:val="16"/>
        </w:numPr>
        <w:tabs>
          <w:tab w:val="left" w:pos="720"/>
        </w:tabs>
        <w:rPr/>
      </w:pPr>
      <w:proofErr w:type="spellStart"/>
      <w:r w:rsidR="065E7872">
        <w:rPr/>
        <w:t>Develop</w:t>
      </w:r>
      <w:proofErr w:type="spellEnd"/>
      <w:r w:rsidR="065E7872">
        <w:rPr/>
        <w:t xml:space="preserve"> </w:t>
      </w:r>
      <w:proofErr w:type="spellStart"/>
      <w:r w:rsidR="065E7872">
        <w:rPr/>
        <w:t>an</w:t>
      </w:r>
      <w:proofErr w:type="spellEnd"/>
      <w:r w:rsidR="065E7872">
        <w:rPr/>
        <w:t xml:space="preserve"> </w:t>
      </w:r>
      <w:proofErr w:type="spellStart"/>
      <w:r w:rsidR="065E7872">
        <w:rPr/>
        <w:t>algorithm</w:t>
      </w:r>
      <w:proofErr w:type="spellEnd"/>
      <w:r w:rsidR="065E7872">
        <w:rPr/>
        <w:t xml:space="preserve"> </w:t>
      </w:r>
      <w:proofErr w:type="spellStart"/>
      <w:r w:rsidR="065E7872">
        <w:rPr/>
        <w:t>to</w:t>
      </w:r>
      <w:proofErr w:type="spellEnd"/>
      <w:r w:rsidR="065E7872">
        <w:rPr/>
        <w:t xml:space="preserve"> determine </w:t>
      </w:r>
      <w:proofErr w:type="spellStart"/>
      <w:r w:rsidR="065E7872">
        <w:rPr/>
        <w:t>if</w:t>
      </w:r>
      <w:proofErr w:type="spellEnd"/>
      <w:r w:rsidR="065E7872">
        <w:rPr/>
        <w:t xml:space="preserve"> a series </w:t>
      </w:r>
      <w:proofErr w:type="spellStart"/>
      <w:r w:rsidR="065E7872">
        <w:rPr/>
        <w:t>of</w:t>
      </w:r>
      <w:proofErr w:type="spellEnd"/>
      <w:r w:rsidR="065E7872">
        <w:rPr/>
        <w:t xml:space="preserve"> </w:t>
      </w:r>
      <w:proofErr w:type="spellStart"/>
      <w:r w:rsidR="065E7872">
        <w:rPr/>
        <w:t>numbers</w:t>
      </w:r>
      <w:proofErr w:type="spellEnd"/>
      <w:r w:rsidR="065E7872">
        <w:rPr/>
        <w:t xml:space="preserve"> </w:t>
      </w:r>
      <w:proofErr w:type="spellStart"/>
      <w:r w:rsidR="065E7872">
        <w:rPr/>
        <w:t>that</w:t>
      </w:r>
      <w:proofErr w:type="spellEnd"/>
      <w:r w:rsidR="065E7872">
        <w:rPr/>
        <w:t xml:space="preserve"> </w:t>
      </w:r>
      <w:proofErr w:type="spellStart"/>
      <w:r w:rsidR="065E7872">
        <w:rPr/>
        <w:t>the</w:t>
      </w:r>
      <w:proofErr w:type="spellEnd"/>
      <w:r w:rsidR="065E7872">
        <w:rPr/>
        <w:t xml:space="preserve"> </w:t>
      </w:r>
      <w:proofErr w:type="spellStart"/>
      <w:r w:rsidR="065E7872">
        <w:rPr/>
        <w:t>user</w:t>
      </w:r>
      <w:proofErr w:type="spellEnd"/>
      <w:r w:rsidR="065E7872">
        <w:rPr/>
        <w:t xml:space="preserve"> </w:t>
      </w:r>
      <w:proofErr w:type="spellStart"/>
      <w:r w:rsidR="065E7872">
        <w:rPr/>
        <w:t>is</w:t>
      </w:r>
      <w:proofErr w:type="spellEnd"/>
      <w:r w:rsidR="065E7872">
        <w:rPr/>
        <w:t xml:space="preserve"> </w:t>
      </w:r>
      <w:proofErr w:type="spellStart"/>
      <w:r w:rsidR="065E7872">
        <w:rPr/>
        <w:t>entering</w:t>
      </w:r>
      <w:proofErr w:type="spellEnd"/>
      <w:r w:rsidR="065E7872">
        <w:rPr/>
        <w:t xml:space="preserve"> </w:t>
      </w:r>
      <w:proofErr w:type="spellStart"/>
      <w:r w:rsidR="065E7872">
        <w:rPr/>
        <w:t>is</w:t>
      </w:r>
      <w:proofErr w:type="spellEnd"/>
      <w:r w:rsidR="065E7872">
        <w:rPr/>
        <w:t xml:space="preserve"> in </w:t>
      </w:r>
      <w:proofErr w:type="spellStart"/>
      <w:r w:rsidR="065E7872">
        <w:rPr/>
        <w:t>increasing</w:t>
      </w:r>
      <w:proofErr w:type="spellEnd"/>
      <w:r w:rsidR="065E7872">
        <w:rPr/>
        <w:t xml:space="preserve"> </w:t>
      </w:r>
      <w:proofErr w:type="spellStart"/>
      <w:r w:rsidR="065E7872">
        <w:rPr/>
        <w:t>order</w:t>
      </w:r>
      <w:proofErr w:type="spellEnd"/>
      <w:r w:rsidR="065E7872">
        <w:rPr/>
        <w:t xml:space="preserve"> </w:t>
      </w:r>
      <w:proofErr w:type="spellStart"/>
      <w:r w:rsidR="065E7872">
        <w:rPr/>
        <w:t>or</w:t>
      </w:r>
      <w:proofErr w:type="spellEnd"/>
      <w:r w:rsidR="065E7872">
        <w:rPr/>
        <w:t xml:space="preserve"> </w:t>
      </w:r>
      <w:proofErr w:type="spellStart"/>
      <w:r w:rsidR="065E7872">
        <w:rPr/>
        <w:t>not</w:t>
      </w:r>
      <w:proofErr w:type="spellEnd"/>
      <w:r w:rsidR="065E7872">
        <w:rPr/>
        <w:t>.</w:t>
      </w:r>
    </w:p>
    <w:p w:rsidR="065E7872" w:rsidP="065E7872" w:rsidRDefault="065E7872" w14:paraId="33D048DD" w14:textId="47A940C1">
      <w:pPr>
        <w:pStyle w:val="Normal"/>
      </w:pPr>
    </w:p>
    <w:p w:rsidR="065E7872" w:rsidRDefault="065E7872" w14:paraId="3C460E65" w14:textId="30764DC3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7E4B4C26" w14:textId="55D7C594"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number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: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previousValue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0</w:t>
      </w:r>
    </w:p>
    <w:p w:rsidR="065E7872" w:rsidRDefault="065E7872" w14:paraId="4A53FFBB" w14:textId="15C5E02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753D74F9" w14:textId="3BFB46D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WHILE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isThereMoreNumbers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 DO</w:t>
      </w:r>
    </w:p>
    <w:p w:rsidR="065E7872" w:rsidRDefault="065E7872" w14:paraId="3F3B89B4" w14:textId="2FA85AF1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READ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065E7872" w:rsidRDefault="065E7872" w14:paraId="013D73FE" w14:textId="5412702A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6F7A6D1D" w14:textId="4E809840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IF (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&gt;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previousValue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) THEN</w:t>
      </w:r>
    </w:p>
    <w:p w:rsidR="065E7872" w:rsidRDefault="065E7872" w14:paraId="28A39189" w14:textId="7871107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PRINT ("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serie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in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increasing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order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")</w:t>
      </w:r>
    </w:p>
    <w:p w:rsidR="065E7872" w:rsidRDefault="065E7872" w14:noSpellErr="1" w14:paraId="1F587D40" w14:textId="1369B224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ELSE</w:t>
      </w:r>
    </w:p>
    <w:p w:rsidR="065E7872" w:rsidRDefault="065E7872" w14:paraId="10EEA143" w14:textId="07BB0EC5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    PRINT ("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The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serie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is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not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in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increasing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order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")</w:t>
      </w:r>
    </w:p>
    <w:p w:rsidR="065E7872" w:rsidRDefault="065E7872" w14:noSpellErr="1" w14:paraId="30D6CE15" w14:textId="519A0FA0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ENDIF</w:t>
      </w:r>
    </w:p>
    <w:p w:rsidR="065E7872" w:rsidRDefault="065E7872" w14:paraId="40177C4B" w14:textId="5355D39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</w:p>
    <w:p w:rsidR="065E7872" w:rsidRDefault="065E7872" w14:paraId="34485841" w14:textId="76C81466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previousValue</w:t>
      </w:r>
      <w:proofErr w:type="spellEnd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= </w:t>
      </w:r>
      <w:proofErr w:type="spellStart"/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value</w:t>
      </w:r>
      <w:proofErr w:type="spellEnd"/>
    </w:p>
    <w:p w:rsidR="065E7872" w:rsidRDefault="065E7872" w14:paraId="43BDFC4A" w14:textId="36DC968B"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   </w:t>
      </w:r>
    </w:p>
    <w:p w:rsidR="065E7872" w:rsidP="065E7872" w:rsidRDefault="065E7872" w14:noSpellErr="1" w14:paraId="48BFE10C" w14:textId="52EAE449">
      <w:pPr>
        <w:pStyle w:val="Normal"/>
      </w:pPr>
      <w:r w:rsidRPr="065E7872" w:rsidR="065E7872">
        <w:rPr>
          <w:rFonts w:ascii="Arial" w:hAnsi="Arial" w:eastAsia="Arial" w:cs="Arial"/>
          <w:noProof w:val="0"/>
          <w:sz w:val="22"/>
          <w:szCs w:val="22"/>
          <w:lang w:val="es-ES"/>
        </w:rPr>
        <w:t>END WHILE</w:t>
      </w:r>
    </w:p>
    <w:p xmlns:wp14="http://schemas.microsoft.com/office/word/2010/wordml" w:rsidR="002B61DC" w:rsidP="002B61DC" w:rsidRDefault="002B61DC" w14:paraId="463F29E8" wp14:textId="77777777">
      <w:pPr>
        <w:tabs>
          <w:tab w:val="left" w:pos="720"/>
        </w:tabs>
      </w:pPr>
    </w:p>
    <w:p xmlns:wp14="http://schemas.microsoft.com/office/word/2010/wordml" w:rsidR="0086479B" w:rsidP="0086479B" w:rsidRDefault="0086479B" w14:paraId="3B7B4B86" wp14:textId="77777777">
      <w:pPr>
        <w:tabs>
          <w:tab w:val="left" w:pos="720"/>
        </w:tabs>
        <w:ind w:left="720"/>
        <w:rPr>
          <w:color w:val="0000FF"/>
        </w:rPr>
      </w:pPr>
      <w:bookmarkStart w:name="_GoBack" w:id="1"/>
      <w:bookmarkEnd w:id="1"/>
    </w:p>
    <w:p xmlns:wp14="http://schemas.microsoft.com/office/word/2010/wordml" w:rsidR="0086479B" w:rsidP="0086479B" w:rsidRDefault="0086479B" w14:paraId="3A0FF5F2" wp14:textId="77777777">
      <w:pPr>
        <w:tabs>
          <w:tab w:val="left" w:pos="720"/>
        </w:tabs>
      </w:pPr>
    </w:p>
    <w:p xmlns:wp14="http://schemas.microsoft.com/office/word/2010/wordml" w:rsidR="0086479B" w:rsidP="0086479B" w:rsidRDefault="0086479B" w14:paraId="5630AD66" wp14:textId="77777777">
      <w:pPr>
        <w:tabs>
          <w:tab w:val="left" w:pos="720"/>
        </w:tabs>
      </w:pPr>
    </w:p>
    <w:sectPr w:rsidR="0086479B" w:rsidSect="00640579">
      <w:pgSz w:w="11906" w:h="16838" w:orient="portrait"/>
      <w:pgMar w:top="1400" w:right="800" w:bottom="1400" w:left="80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D75F2" w:rsidRDefault="00ED75F2" w14:paraId="17AD93B2" wp14:textId="77777777">
      <w:r>
        <w:separator/>
      </w:r>
    </w:p>
  </w:endnote>
  <w:endnote w:type="continuationSeparator" w:id="0">
    <w:p xmlns:wp14="http://schemas.microsoft.com/office/word/2010/wordml" w:rsidR="00ED75F2" w:rsidRDefault="00ED75F2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B050D9" w:rsidP="005976A2" w:rsidRDefault="00E51B57" w14:paraId="6B096B62" wp14:textId="77777777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0A145C91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9525" t="6350" r="952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BFBB49C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65AA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j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Jos8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"/>
          </w:pict>
        </mc:Fallback>
      </mc:AlternateContent>
    </w:r>
  </w:p>
  <w:p xmlns:wp14="http://schemas.microsoft.com/office/word/2010/wordml" w:rsidR="00B050D9" w:rsidP="005976A2" w:rsidRDefault="00B050D9" w14:paraId="4F63AF6B" wp14:textId="77777777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E51B57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3A4FF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E51B57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3A4FF8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D75F2" w:rsidRDefault="00ED75F2" w14:paraId="66204FF1" wp14:textId="77777777">
      <w:r>
        <w:separator/>
      </w:r>
    </w:p>
  </w:footnote>
  <w:footnote w:type="continuationSeparator" w:id="0">
    <w:p xmlns:wp14="http://schemas.microsoft.com/office/word/2010/wordml" w:rsidR="00ED75F2" w:rsidRDefault="00ED75F2" w14:paraId="2DBF0D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3" w:type="dxa"/>
      <w:tblLook w:val="01E0" w:firstRow="1" w:lastRow="1" w:firstColumn="1" w:lastColumn="1" w:noHBand="0" w:noVBand="0"/>
    </w:tblPr>
    <w:tblGrid>
      <w:gridCol w:w="3521"/>
      <w:gridCol w:w="3521"/>
      <w:gridCol w:w="3521"/>
    </w:tblGrid>
    <w:tr xmlns:wp14="http://schemas.microsoft.com/office/word/2010/wordml" w:rsidR="00B050D9" w:rsidTr="0052664D" w14:paraId="5B623D29" wp14:textId="77777777">
      <w:trPr>
        <w:trHeight w:val="293"/>
      </w:trPr>
      <w:tc>
        <w:tcPr>
          <w:tcW w:w="3521" w:type="dxa"/>
          <w:shd w:val="clear" w:color="auto" w:fill="auto"/>
        </w:tcPr>
        <w:p w:rsidRPr="0052664D" w:rsidR="00B050D9" w:rsidP="0025181A" w:rsidRDefault="00B050D9" w14:paraId="25FFBCD9" wp14:textId="77777777">
          <w:pPr>
            <w:pStyle w:val="Encabezado"/>
            <w:rPr>
              <w:b/>
              <w:szCs w:val="20"/>
            </w:rPr>
          </w:pPr>
          <w:proofErr w:type="spellStart"/>
          <w:r>
            <w:rPr>
              <w:b/>
              <w:szCs w:val="20"/>
            </w:rPr>
            <w:t>ComIT</w:t>
          </w:r>
          <w:proofErr w:type="spellEnd"/>
          <w:r w:rsidRPr="0052664D">
            <w:rPr>
              <w:b/>
              <w:szCs w:val="20"/>
            </w:rPr>
            <w:t xml:space="preserve"> - </w:t>
          </w:r>
          <w:r w:rsidRPr="0052664D">
            <w:rPr>
              <w:b/>
              <w:szCs w:val="20"/>
            </w:rPr>
            <w:fldChar w:fldCharType="begin"/>
          </w:r>
          <w:r w:rsidRPr="0052664D">
            <w:rPr>
              <w:b/>
              <w:szCs w:val="20"/>
            </w:rPr>
            <w:instrText xml:space="preserve"> </w:instrText>
          </w:r>
          <w:r w:rsidR="00E51B57">
            <w:rPr>
              <w:b/>
              <w:szCs w:val="20"/>
            </w:rPr>
            <w:instrText>TIME</w:instrText>
          </w:r>
          <w:r w:rsidRPr="0052664D">
            <w:rPr>
              <w:b/>
              <w:szCs w:val="20"/>
            </w:rPr>
            <w:instrText xml:space="preserve"> \@ "</w:instrText>
          </w:r>
          <w:r w:rsidR="00E51B57">
            <w:rPr>
              <w:b/>
              <w:szCs w:val="20"/>
            </w:rPr>
            <w:instrText>yyyy-MM-dd</w:instrText>
          </w:r>
          <w:r w:rsidRPr="0052664D">
            <w:rPr>
              <w:b/>
              <w:szCs w:val="20"/>
            </w:rPr>
            <w:instrText xml:space="preserve">" </w:instrText>
          </w:r>
          <w:r w:rsidRPr="0052664D">
            <w:rPr>
              <w:b/>
              <w:szCs w:val="20"/>
            </w:rPr>
            <w:fldChar w:fldCharType="separate"/>
          </w:r>
          <w:r>
            <w:rPr>
              <w:b/>
              <w:noProof/>
              <w:szCs w:val="20"/>
            </w:rPr>
            <w:t>2017-02-09</w:t>
          </w:r>
          <w:r w:rsidRPr="0052664D">
            <w:rPr>
              <w:b/>
              <w:szCs w:val="20"/>
            </w:rPr>
            <w:fldChar w:fldCharType="end"/>
          </w:r>
        </w:p>
      </w:tc>
      <w:tc>
        <w:tcPr>
          <w:tcW w:w="3521" w:type="dxa"/>
          <w:shd w:val="clear" w:color="auto" w:fill="auto"/>
        </w:tcPr>
        <w:p w:rsidRPr="0052664D" w:rsidR="00B050D9" w:rsidP="0052664D" w:rsidRDefault="00B050D9" w14:paraId="61829076" wp14:textId="77777777">
          <w:pPr>
            <w:pStyle w:val="Encabezado"/>
            <w:jc w:val="center"/>
            <w:rPr>
              <w:szCs w:val="20"/>
            </w:rPr>
          </w:pPr>
        </w:p>
      </w:tc>
      <w:tc>
        <w:tcPr>
          <w:tcW w:w="3521" w:type="dxa"/>
          <w:shd w:val="clear" w:color="auto" w:fill="auto"/>
        </w:tcPr>
        <w:p w:rsidRPr="0052664D" w:rsidR="00B050D9" w:rsidP="0052664D" w:rsidRDefault="00B050D9" w14:paraId="51A7329E" wp14:textId="77777777">
          <w:pPr>
            <w:pStyle w:val="Encabezado"/>
            <w:jc w:val="right"/>
            <w:rPr>
              <w:b/>
              <w:szCs w:val="20"/>
            </w:rPr>
          </w:pPr>
          <w:proofErr w:type="spellStart"/>
          <w:r w:rsidRPr="0052664D">
            <w:rPr>
              <w:b/>
              <w:szCs w:val="20"/>
            </w:rPr>
            <w:t>Algorit</w:t>
          </w:r>
          <w:r>
            <w:rPr>
              <w:b/>
              <w:szCs w:val="20"/>
            </w:rPr>
            <w:t>hms</w:t>
          </w:r>
          <w:proofErr w:type="spellEnd"/>
        </w:p>
      </w:tc>
    </w:tr>
  </w:tbl>
  <w:p xmlns:wp14="http://schemas.microsoft.com/office/word/2010/wordml" w:rsidR="00B050D9" w:rsidRDefault="00B050D9" w14:paraId="2BA226A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7FF"/>
    <w:multiLevelType w:val="hybridMultilevel"/>
    <w:tmpl w:val="D9948A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D774D9"/>
    <w:multiLevelType w:val="hybridMultilevel"/>
    <w:tmpl w:val="DB82CB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8D6872"/>
    <w:multiLevelType w:val="hybridMultilevel"/>
    <w:tmpl w:val="6CEAE0A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7811ED"/>
    <w:multiLevelType w:val="hybridMultilevel"/>
    <w:tmpl w:val="36C20A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F5C3326"/>
    <w:multiLevelType w:val="hybridMultilevel"/>
    <w:tmpl w:val="11D8E608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6A2ED6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AD7A12"/>
    <w:multiLevelType w:val="hybridMultilevel"/>
    <w:tmpl w:val="CE9E26F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54759C"/>
    <w:multiLevelType w:val="hybridMultilevel"/>
    <w:tmpl w:val="8228C9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B3720D"/>
    <w:multiLevelType w:val="hybridMultilevel"/>
    <w:tmpl w:val="4CC6DC7E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8" w15:restartNumberingAfterBreak="0">
    <w:nsid w:val="27F77426"/>
    <w:multiLevelType w:val="hybridMultilevel"/>
    <w:tmpl w:val="4E4415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0238E"/>
    <w:multiLevelType w:val="hybridMultilevel"/>
    <w:tmpl w:val="86224D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6E528B"/>
    <w:multiLevelType w:val="hybridMultilevel"/>
    <w:tmpl w:val="BDC48B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abstractNum w:abstractNumId="11" w15:restartNumberingAfterBreak="0">
    <w:nsid w:val="3692424C"/>
    <w:multiLevelType w:val="hybridMultilevel"/>
    <w:tmpl w:val="233899FA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B64D5"/>
    <w:multiLevelType w:val="hybridMultilevel"/>
    <w:tmpl w:val="C7C20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ED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897120"/>
    <w:multiLevelType w:val="hybridMultilevel"/>
    <w:tmpl w:val="4CFA8886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F03924"/>
    <w:multiLevelType w:val="multilevel"/>
    <w:tmpl w:val="C7C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C50AB0"/>
    <w:multiLevelType w:val="hybridMultilevel"/>
    <w:tmpl w:val="3A6A6600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092DDD"/>
    <w:multiLevelType w:val="hybridMultilevel"/>
    <w:tmpl w:val="57CED2CA"/>
    <w:lvl w:ilvl="0" w:tplc="6A2E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3F606D1"/>
    <w:multiLevelType w:val="hybridMultilevel"/>
    <w:tmpl w:val="5D887FB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4D55B5C"/>
    <w:multiLevelType w:val="hybridMultilevel"/>
    <w:tmpl w:val="4F2244D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CA54D6"/>
    <w:multiLevelType w:val="hybridMultilevel"/>
    <w:tmpl w:val="57C0DC48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170175"/>
    <w:multiLevelType w:val="multilevel"/>
    <w:tmpl w:val="5D887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367BBA"/>
    <w:multiLevelType w:val="multilevel"/>
    <w:tmpl w:val="2F4618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7D39CC"/>
    <w:multiLevelType w:val="hybridMultilevel"/>
    <w:tmpl w:val="DA8E1EDE"/>
    <w:lvl w:ilvl="0" w:tplc="1B3C4A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A394B"/>
    <w:multiLevelType w:val="hybridMultilevel"/>
    <w:tmpl w:val="3110B0C8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E5C0C14"/>
    <w:multiLevelType w:val="multilevel"/>
    <w:tmpl w:val="D9948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EE46E6B"/>
    <w:multiLevelType w:val="hybridMultilevel"/>
    <w:tmpl w:val="5366DF9C"/>
    <w:lvl w:ilvl="0" w:tplc="AA8419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CC6236"/>
    <w:multiLevelType w:val="hybridMultilevel"/>
    <w:tmpl w:val="FC5CD746"/>
    <w:lvl w:ilvl="0" w:tplc="6A2ED6D8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19"/>
  </w:num>
  <w:num w:numId="5">
    <w:abstractNumId w:val="13"/>
  </w:num>
  <w:num w:numId="6">
    <w:abstractNumId w:val="25"/>
  </w:num>
  <w:num w:numId="7">
    <w:abstractNumId w:val="12"/>
  </w:num>
  <w:num w:numId="8">
    <w:abstractNumId w:val="1"/>
  </w:num>
  <w:num w:numId="9">
    <w:abstractNumId w:val="8"/>
  </w:num>
  <w:num w:numId="10">
    <w:abstractNumId w:val="26"/>
  </w:num>
  <w:num w:numId="11">
    <w:abstractNumId w:val="7"/>
  </w:num>
  <w:num w:numId="12">
    <w:abstractNumId w:val="10"/>
  </w:num>
  <w:num w:numId="13">
    <w:abstractNumId w:val="4"/>
  </w:num>
  <w:num w:numId="14">
    <w:abstractNumId w:val="5"/>
  </w:num>
  <w:num w:numId="15">
    <w:abstractNumId w:val="14"/>
  </w:num>
  <w:num w:numId="16">
    <w:abstractNumId w:val="23"/>
  </w:num>
  <w:num w:numId="17">
    <w:abstractNumId w:val="18"/>
  </w:num>
  <w:num w:numId="18">
    <w:abstractNumId w:val="16"/>
  </w:num>
  <w:num w:numId="19">
    <w:abstractNumId w:val="22"/>
  </w:num>
  <w:num w:numId="20">
    <w:abstractNumId w:val="6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3"/>
  </w:num>
  <w:num w:numId="24">
    <w:abstractNumId w:val="0"/>
  </w:num>
  <w:num w:numId="25">
    <w:abstractNumId w:val="24"/>
  </w:num>
  <w:num w:numId="26">
    <w:abstractNumId w:val="21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0"/>
    <w:rsid w:val="000135EF"/>
    <w:rsid w:val="00013E69"/>
    <w:rsid w:val="00016873"/>
    <w:rsid w:val="00066097"/>
    <w:rsid w:val="00083742"/>
    <w:rsid w:val="000A1DF7"/>
    <w:rsid w:val="000B0AE1"/>
    <w:rsid w:val="000B4EFA"/>
    <w:rsid w:val="000E3BA2"/>
    <w:rsid w:val="000F6A36"/>
    <w:rsid w:val="00122133"/>
    <w:rsid w:val="001224D3"/>
    <w:rsid w:val="001324BC"/>
    <w:rsid w:val="00173E1C"/>
    <w:rsid w:val="00177334"/>
    <w:rsid w:val="00191F90"/>
    <w:rsid w:val="001A21BD"/>
    <w:rsid w:val="001C1CDB"/>
    <w:rsid w:val="001C32A2"/>
    <w:rsid w:val="001F2CCC"/>
    <w:rsid w:val="001F759F"/>
    <w:rsid w:val="00210439"/>
    <w:rsid w:val="0025181A"/>
    <w:rsid w:val="002522DF"/>
    <w:rsid w:val="00280D04"/>
    <w:rsid w:val="002871CB"/>
    <w:rsid w:val="00291568"/>
    <w:rsid w:val="002A145D"/>
    <w:rsid w:val="002B61DC"/>
    <w:rsid w:val="002F149B"/>
    <w:rsid w:val="002F4EB6"/>
    <w:rsid w:val="00300E95"/>
    <w:rsid w:val="003111C0"/>
    <w:rsid w:val="003123DE"/>
    <w:rsid w:val="003207CB"/>
    <w:rsid w:val="00324554"/>
    <w:rsid w:val="003248EE"/>
    <w:rsid w:val="00331BE9"/>
    <w:rsid w:val="00386B21"/>
    <w:rsid w:val="003A4FF8"/>
    <w:rsid w:val="003A78E7"/>
    <w:rsid w:val="003B1F6C"/>
    <w:rsid w:val="003C558B"/>
    <w:rsid w:val="003D7C92"/>
    <w:rsid w:val="00402EE1"/>
    <w:rsid w:val="00424CBF"/>
    <w:rsid w:val="00436299"/>
    <w:rsid w:val="00443D8B"/>
    <w:rsid w:val="00447609"/>
    <w:rsid w:val="00481B76"/>
    <w:rsid w:val="00485E8F"/>
    <w:rsid w:val="00492CC8"/>
    <w:rsid w:val="004A552D"/>
    <w:rsid w:val="004B2C59"/>
    <w:rsid w:val="004E5B46"/>
    <w:rsid w:val="004F291B"/>
    <w:rsid w:val="00515C08"/>
    <w:rsid w:val="00515FB3"/>
    <w:rsid w:val="005237A3"/>
    <w:rsid w:val="0052664D"/>
    <w:rsid w:val="00527122"/>
    <w:rsid w:val="0053339A"/>
    <w:rsid w:val="00540091"/>
    <w:rsid w:val="00546A87"/>
    <w:rsid w:val="005525B6"/>
    <w:rsid w:val="00554B34"/>
    <w:rsid w:val="00577115"/>
    <w:rsid w:val="005976A2"/>
    <w:rsid w:val="005B5534"/>
    <w:rsid w:val="005B761D"/>
    <w:rsid w:val="005C086A"/>
    <w:rsid w:val="005D5C07"/>
    <w:rsid w:val="005F6BAA"/>
    <w:rsid w:val="006276F3"/>
    <w:rsid w:val="00640579"/>
    <w:rsid w:val="00653BE6"/>
    <w:rsid w:val="006A04F2"/>
    <w:rsid w:val="006A4B39"/>
    <w:rsid w:val="006C6C05"/>
    <w:rsid w:val="006D0A12"/>
    <w:rsid w:val="006D56A5"/>
    <w:rsid w:val="006D7163"/>
    <w:rsid w:val="006E6FF6"/>
    <w:rsid w:val="00707548"/>
    <w:rsid w:val="0072028F"/>
    <w:rsid w:val="00721439"/>
    <w:rsid w:val="007221D9"/>
    <w:rsid w:val="0073599B"/>
    <w:rsid w:val="00740DAE"/>
    <w:rsid w:val="007537FF"/>
    <w:rsid w:val="00757508"/>
    <w:rsid w:val="007807EF"/>
    <w:rsid w:val="00790D73"/>
    <w:rsid w:val="007A3FE3"/>
    <w:rsid w:val="007B7796"/>
    <w:rsid w:val="007C5B86"/>
    <w:rsid w:val="007C7BD7"/>
    <w:rsid w:val="00826AC2"/>
    <w:rsid w:val="00826DD1"/>
    <w:rsid w:val="008549DA"/>
    <w:rsid w:val="0086479B"/>
    <w:rsid w:val="008A463B"/>
    <w:rsid w:val="008A4D64"/>
    <w:rsid w:val="008B2D23"/>
    <w:rsid w:val="008D5F1C"/>
    <w:rsid w:val="009030EA"/>
    <w:rsid w:val="00930FCF"/>
    <w:rsid w:val="009347C8"/>
    <w:rsid w:val="00945117"/>
    <w:rsid w:val="009601B7"/>
    <w:rsid w:val="00971C29"/>
    <w:rsid w:val="0098172F"/>
    <w:rsid w:val="00993640"/>
    <w:rsid w:val="009A14C8"/>
    <w:rsid w:val="009B6857"/>
    <w:rsid w:val="00A1315F"/>
    <w:rsid w:val="00A251F4"/>
    <w:rsid w:val="00A56154"/>
    <w:rsid w:val="00A562D1"/>
    <w:rsid w:val="00A62510"/>
    <w:rsid w:val="00A80A9B"/>
    <w:rsid w:val="00AC7319"/>
    <w:rsid w:val="00B036DC"/>
    <w:rsid w:val="00B050D9"/>
    <w:rsid w:val="00B16E47"/>
    <w:rsid w:val="00B4372B"/>
    <w:rsid w:val="00B51D66"/>
    <w:rsid w:val="00B541F8"/>
    <w:rsid w:val="00B742CB"/>
    <w:rsid w:val="00B8605D"/>
    <w:rsid w:val="00BD03B4"/>
    <w:rsid w:val="00BE2447"/>
    <w:rsid w:val="00BE591F"/>
    <w:rsid w:val="00BF29B0"/>
    <w:rsid w:val="00BF6D18"/>
    <w:rsid w:val="00C004FD"/>
    <w:rsid w:val="00C154E6"/>
    <w:rsid w:val="00CB6108"/>
    <w:rsid w:val="00CC555F"/>
    <w:rsid w:val="00D0175A"/>
    <w:rsid w:val="00D31B27"/>
    <w:rsid w:val="00D33B40"/>
    <w:rsid w:val="00D76123"/>
    <w:rsid w:val="00D771A7"/>
    <w:rsid w:val="00DA44A4"/>
    <w:rsid w:val="00DC097B"/>
    <w:rsid w:val="00DC11D0"/>
    <w:rsid w:val="00DC55A8"/>
    <w:rsid w:val="00DD54B7"/>
    <w:rsid w:val="00E14BA9"/>
    <w:rsid w:val="00E424C4"/>
    <w:rsid w:val="00E47D38"/>
    <w:rsid w:val="00E51B57"/>
    <w:rsid w:val="00E57116"/>
    <w:rsid w:val="00E64D80"/>
    <w:rsid w:val="00E717E6"/>
    <w:rsid w:val="00E92289"/>
    <w:rsid w:val="00EB66F3"/>
    <w:rsid w:val="00EC2E0D"/>
    <w:rsid w:val="00ED1FE3"/>
    <w:rsid w:val="00ED458C"/>
    <w:rsid w:val="00ED46E1"/>
    <w:rsid w:val="00ED75F2"/>
    <w:rsid w:val="00F67C17"/>
    <w:rsid w:val="00F766B0"/>
    <w:rsid w:val="00FC1F8B"/>
    <w:rsid w:val="00FC4821"/>
    <w:rsid w:val="00FF1705"/>
    <w:rsid w:val="00FF4831"/>
    <w:rsid w:val="065E7872"/>
    <w:rsid w:val="4A369900"/>
    <w:rsid w:val="4D36B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886DD3BC-4B5D-49D3-95A3-171E50C3D11A}"/>
  <w14:docId w14:val="3801AF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976A2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rsid w:val="005976A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rsid w:val="005976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76A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976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5976A2"/>
  </w:style>
  <w:style w:type="paragraph" w:styleId="Textodeglobo">
    <w:name w:val="Balloon Text"/>
    <w:basedOn w:val="Normal"/>
    <w:semiHidden/>
    <w:rsid w:val="00640579"/>
    <w:rPr>
      <w:rFonts w:ascii="Tahoma" w:hAnsi="Tahoma" w:cs="Tahoma"/>
      <w:sz w:val="16"/>
      <w:szCs w:val="16"/>
    </w:rPr>
  </w:style>
  <w:style w:type="paragraph" w:styleId="Listavistosa-nfasis1">
    <w:name w:val="Colorful List Accent 1"/>
    <w:basedOn w:val="Normal"/>
    <w:qFormat/>
    <w:rsid w:val="00191F90"/>
    <w:pPr>
      <w:spacing w:after="200" w:line="276" w:lineRule="auto"/>
      <w:ind w:left="720"/>
      <w:contextualSpacing/>
    </w:pPr>
    <w:rPr>
      <w:rFonts w:ascii="Calibri" w:hAnsi="Calibri" w:eastAsia="Calibri"/>
      <w:sz w:val="24"/>
      <w:szCs w:val="22"/>
      <w:lang w:val="es-MX" w:eastAsia="en-US"/>
    </w:rPr>
  </w:style>
  <w:style w:type="character" w:styleId="Refdecomentario">
    <w:name w:val="annotation reference"/>
    <w:semiHidden/>
    <w:rsid w:val="006D7163"/>
    <w:rPr>
      <w:sz w:val="16"/>
      <w:szCs w:val="16"/>
    </w:rPr>
  </w:style>
  <w:style w:type="paragraph" w:styleId="Textocomentario">
    <w:name w:val="annotation text"/>
    <w:basedOn w:val="Normal"/>
    <w:semiHidden/>
    <w:rsid w:val="006D7163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7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PROYECTO%20PROGRAMAR\MATERIAL%20DE%20CLASES\1.%20Introducci&#243;n%20a%20la%20%20L&#243;gica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</ap:Template>
  <ap:Application>Microsoft Office Word</ap:Application>
  <ap:DocSecurity>0</ap:DocSecurity>
  <ap:ScaleCrop>false</ap:ScaleCrop>
  <ap:Company>Wico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</dc:creator>
  <keywords/>
  <lastModifiedBy>Hector Gastaminza</lastModifiedBy>
  <revision>91</revision>
  <lastPrinted>2011-03-16T17:31:00.0000000Z</lastPrinted>
  <dcterms:created xsi:type="dcterms:W3CDTF">2018-06-20T03:54:00.0000000Z</dcterms:created>
  <dcterms:modified xsi:type="dcterms:W3CDTF">2018-06-20T17:35:56.7984695Z</dcterms:modified>
</coreProperties>
</file>