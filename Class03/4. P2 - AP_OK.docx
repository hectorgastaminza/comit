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71A7" w:rsidP="005976A2" w:rsidRDefault="00D771A7" w14:paraId="672A6659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0A37501D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5DAB6C7B" wp14:textId="77777777"/>
    <w:p xmlns:wp14="http://schemas.microsoft.com/office/word/2010/wordml" w:rsidR="005976A2" w:rsidP="005976A2" w:rsidRDefault="005976A2" w14:paraId="02EB378F" wp14:textId="77777777"/>
    <w:p xmlns:wp14="http://schemas.microsoft.com/office/word/2010/wordml" w:rsidR="00CC555F" w:rsidP="005976A2" w:rsidRDefault="00CC555F" w14:paraId="6A05A809" wp14:textId="77777777"/>
    <w:p xmlns:wp14="http://schemas.microsoft.com/office/word/2010/wordml" w:rsidR="00E64D80" w:rsidP="005976A2" w:rsidRDefault="00E64D80" w14:paraId="37AE0D06" wp14:textId="77777777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Uni</w:t>
      </w:r>
      <w:r w:rsidR="00F2540B">
        <w:rPr>
          <w:sz w:val="96"/>
          <w:szCs w:val="96"/>
        </w:rPr>
        <w:t>t</w:t>
      </w:r>
      <w:proofErr w:type="spellEnd"/>
      <w:r>
        <w:rPr>
          <w:sz w:val="96"/>
          <w:szCs w:val="96"/>
        </w:rPr>
        <w:t xml:space="preserve"> </w:t>
      </w:r>
      <w:r w:rsidR="005C086A">
        <w:rPr>
          <w:sz w:val="96"/>
          <w:szCs w:val="96"/>
        </w:rPr>
        <w:t>3</w:t>
      </w:r>
    </w:p>
    <w:p xmlns:wp14="http://schemas.microsoft.com/office/word/2010/wordml" w:rsidRPr="00CC555F" w:rsidR="00CC555F" w:rsidP="00CC555F" w:rsidRDefault="00CC555F" w14:paraId="5A39BBE3" wp14:textId="77777777"/>
    <w:p xmlns:wp14="http://schemas.microsoft.com/office/word/2010/wordml" w:rsidR="005976A2" w:rsidP="005976A2" w:rsidRDefault="00F2540B" w14:paraId="3A80C50F" wp14:textId="7777777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Practice</w:t>
      </w:r>
      <w:proofErr w:type="spellEnd"/>
      <w:r w:rsidRPr="00E64D80" w:rsidR="00826DD1">
        <w:rPr>
          <w:sz w:val="56"/>
          <w:szCs w:val="56"/>
        </w:rPr>
        <w:t xml:space="preserve"> </w:t>
      </w:r>
      <w:r w:rsidR="00A1315F">
        <w:rPr>
          <w:sz w:val="56"/>
          <w:szCs w:val="56"/>
        </w:rPr>
        <w:t>I</w:t>
      </w:r>
      <w:r w:rsidR="00A11D25">
        <w:rPr>
          <w:sz w:val="56"/>
          <w:szCs w:val="56"/>
        </w:rPr>
        <w:t>I</w:t>
      </w:r>
    </w:p>
    <w:p xmlns:wp14="http://schemas.microsoft.com/office/word/2010/wordml" w:rsidRPr="00CC555F" w:rsidR="00CC555F" w:rsidP="00CC555F" w:rsidRDefault="00CC555F" w14:paraId="41C8F396" wp14:textId="77777777"/>
    <w:p xmlns:wp14="http://schemas.microsoft.com/office/word/2010/wordml" w:rsidRPr="00E74407" w:rsidR="005976A2" w:rsidP="00E74407" w:rsidRDefault="00F2540B" w14:paraId="4E0D0671" wp14:textId="7777777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Algorithm</w:t>
      </w:r>
      <w:r w:rsidRPr="00E74407" w:rsidR="00E74407">
        <w:rPr>
          <w:sz w:val="32"/>
          <w:szCs w:val="32"/>
        </w:rPr>
        <w:t>s</w:t>
      </w:r>
      <w:proofErr w:type="spellEnd"/>
    </w:p>
    <w:p xmlns:wp14="http://schemas.microsoft.com/office/word/2010/wordml" w:rsidR="005976A2" w:rsidP="005976A2" w:rsidRDefault="005976A2" w14:paraId="72A3D3EC" wp14:textId="77777777"/>
    <w:p xmlns:wp14="http://schemas.microsoft.com/office/word/2010/wordml" w:rsidR="005976A2" w:rsidP="005976A2" w:rsidRDefault="005976A2" w14:paraId="0D0B940D" wp14:textId="77777777"/>
    <w:p xmlns:wp14="http://schemas.microsoft.com/office/word/2010/wordml" w:rsidR="005976A2" w:rsidP="005976A2" w:rsidRDefault="005976A2" w14:paraId="0E27B00A" wp14:textId="77777777"/>
    <w:p xmlns:wp14="http://schemas.microsoft.com/office/word/2010/wordml" w:rsidR="005976A2" w:rsidP="005976A2" w:rsidRDefault="005976A2" w14:paraId="60061E4C" wp14:textId="77777777"/>
    <w:p xmlns:wp14="http://schemas.microsoft.com/office/word/2010/wordml" w:rsidR="005976A2" w:rsidP="005976A2" w:rsidRDefault="005976A2" w14:paraId="44EAFD9C" wp14:textId="77777777"/>
    <w:p xmlns:wp14="http://schemas.microsoft.com/office/word/2010/wordml" w:rsidR="005976A2" w:rsidP="005976A2" w:rsidRDefault="005976A2" w14:paraId="4B94D5A5" wp14:textId="77777777"/>
    <w:p xmlns:wp14="http://schemas.microsoft.com/office/word/2010/wordml" w:rsidR="005976A2" w:rsidP="005976A2" w:rsidRDefault="005976A2" w14:paraId="3DEEC669" wp14:textId="77777777"/>
    <w:p xmlns:wp14="http://schemas.microsoft.com/office/word/2010/wordml" w:rsidR="005976A2" w:rsidP="005976A2" w:rsidRDefault="005976A2" w14:paraId="3656B9AB" wp14:textId="77777777"/>
    <w:p xmlns:wp14="http://schemas.microsoft.com/office/word/2010/wordml" w:rsidR="005976A2" w:rsidP="005976A2" w:rsidRDefault="005976A2" w14:paraId="45FB0818" wp14:textId="77777777"/>
    <w:p xmlns:wp14="http://schemas.microsoft.com/office/word/2010/wordml" w:rsidR="005976A2" w:rsidP="005976A2" w:rsidRDefault="005976A2" w14:paraId="049F31CB" wp14:textId="77777777"/>
    <w:p xmlns:wp14="http://schemas.microsoft.com/office/word/2010/wordml" w:rsidR="005976A2" w:rsidP="005976A2" w:rsidRDefault="005976A2" w14:paraId="53128261" wp14:textId="77777777"/>
    <w:p xmlns:wp14="http://schemas.microsoft.com/office/word/2010/wordml" w:rsidR="005976A2" w:rsidP="005976A2" w:rsidRDefault="005976A2" w14:paraId="62486C05" wp14:textId="77777777"/>
    <w:p xmlns:wp14="http://schemas.microsoft.com/office/word/2010/wordml" w:rsidR="005976A2" w:rsidP="005976A2" w:rsidRDefault="005976A2" w14:paraId="4101652C" wp14:textId="77777777"/>
    <w:p xmlns:wp14="http://schemas.microsoft.com/office/word/2010/wordml" w:rsidR="005976A2" w:rsidP="005976A2" w:rsidRDefault="005976A2" w14:paraId="4B99056E" wp14:textId="77777777"/>
    <w:p xmlns:wp14="http://schemas.microsoft.com/office/word/2010/wordml" w:rsidR="005976A2" w:rsidP="005976A2" w:rsidRDefault="005976A2" w14:paraId="1299C43A" wp14:textId="77777777"/>
    <w:p xmlns:wp14="http://schemas.microsoft.com/office/word/2010/wordml" w:rsidR="005976A2" w:rsidP="005976A2" w:rsidRDefault="005976A2" w14:paraId="4DDBEF00" wp14:textId="77777777"/>
    <w:p xmlns:wp14="http://schemas.microsoft.com/office/word/2010/wordml" w:rsidR="005976A2" w:rsidP="005976A2" w:rsidRDefault="005976A2" w14:paraId="3461D779" wp14:textId="77777777"/>
    <w:p xmlns:wp14="http://schemas.microsoft.com/office/word/2010/wordml" w:rsidR="005976A2" w:rsidP="005976A2" w:rsidRDefault="005976A2" w14:paraId="3CF2D8B6" wp14:textId="77777777"/>
    <w:p xmlns:wp14="http://schemas.microsoft.com/office/word/2010/wordml" w:rsidR="005976A2" w:rsidP="005976A2" w:rsidRDefault="005976A2" w14:paraId="0FB78278" wp14:textId="77777777"/>
    <w:p xmlns:wp14="http://schemas.microsoft.com/office/word/2010/wordml" w:rsidR="005976A2" w:rsidP="005976A2" w:rsidRDefault="005976A2" w14:paraId="1FC39945" wp14:textId="77777777"/>
    <w:p xmlns:wp14="http://schemas.microsoft.com/office/word/2010/wordml" w:rsidR="005976A2" w:rsidP="005976A2" w:rsidRDefault="005976A2" w14:paraId="0562CB0E" wp14:textId="77777777"/>
    <w:p xmlns:wp14="http://schemas.microsoft.com/office/word/2010/wordml" w:rsidR="005976A2" w:rsidP="005976A2" w:rsidRDefault="005976A2" w14:paraId="34CE0A41" wp14:textId="77777777"/>
    <w:p xmlns:wp14="http://schemas.microsoft.com/office/word/2010/wordml" w:rsidR="005976A2" w:rsidP="005976A2" w:rsidRDefault="005976A2" w14:paraId="62EBF3C5" wp14:textId="77777777"/>
    <w:p xmlns:wp14="http://schemas.microsoft.com/office/word/2010/wordml" w:rsidR="005976A2" w:rsidP="005976A2" w:rsidRDefault="005976A2" w14:paraId="6D98A12B" wp14:textId="77777777"/>
    <w:p xmlns:wp14="http://schemas.microsoft.com/office/word/2010/wordml" w:rsidR="005976A2" w:rsidP="005976A2" w:rsidRDefault="005976A2" w14:paraId="2946DB82" wp14:textId="77777777"/>
    <w:p xmlns:wp14="http://schemas.microsoft.com/office/word/2010/wordml" w:rsidR="005976A2" w:rsidP="005976A2" w:rsidRDefault="005976A2" w14:paraId="5997CC1D" wp14:textId="77777777"/>
    <w:p xmlns:wp14="http://schemas.microsoft.com/office/word/2010/wordml" w:rsidR="005976A2" w:rsidP="005976A2" w:rsidRDefault="005976A2" w14:paraId="110FFD37" wp14:textId="77777777"/>
    <w:p xmlns:wp14="http://schemas.microsoft.com/office/word/2010/wordml" w:rsidR="00640579" w:rsidP="00ED458C" w:rsidRDefault="00640579" w14:paraId="6B699379" wp14:textId="77777777"/>
    <w:p xmlns:wp14="http://schemas.microsoft.com/office/word/2010/wordml" w:rsidR="00CC555F" w:rsidP="00ED458C" w:rsidRDefault="00CC555F" w14:paraId="3FE9F23F" wp14:textId="77777777">
      <w:pPr>
        <w:sectPr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Pr="00F2540B" w:rsidR="00F2540B" w:rsidP="00F2540B" w:rsidRDefault="00F2540B" w14:paraId="302B9590" wp14:textId="77777777">
      <w:pPr>
        <w:tabs>
          <w:tab w:val="left" w:pos="720"/>
        </w:tabs>
        <w:ind w:left="360"/>
        <w:rPr>
          <w:b/>
        </w:rPr>
      </w:pPr>
      <w:proofErr w:type="spellStart"/>
      <w:r>
        <w:rPr>
          <w:b/>
        </w:rPr>
        <w:t>Goal</w:t>
      </w:r>
      <w:proofErr w:type="spellEnd"/>
      <w:r w:rsidRPr="00F2540B">
        <w:rPr>
          <w:b/>
        </w:rPr>
        <w:t xml:space="preserve"> of </w:t>
      </w:r>
      <w:proofErr w:type="spellStart"/>
      <w:r w:rsidRPr="00F2540B">
        <w:rPr>
          <w:b/>
        </w:rPr>
        <w:t>the</w:t>
      </w:r>
      <w:proofErr w:type="spellEnd"/>
      <w:r w:rsidRPr="00F2540B">
        <w:rPr>
          <w:b/>
        </w:rPr>
        <w:t xml:space="preserve"> </w:t>
      </w:r>
      <w:proofErr w:type="spellStart"/>
      <w:r w:rsidRPr="00F2540B">
        <w:rPr>
          <w:b/>
        </w:rPr>
        <w:t>practice</w:t>
      </w:r>
      <w:proofErr w:type="spellEnd"/>
    </w:p>
    <w:p xmlns:wp14="http://schemas.microsoft.com/office/word/2010/wordml" w:rsidRPr="00F2540B" w:rsidR="00F2540B" w:rsidP="00F2540B" w:rsidRDefault="00F2540B" w14:paraId="12AB3F6F" wp14:textId="77777777">
      <w:pPr>
        <w:tabs>
          <w:tab w:val="left" w:pos="720"/>
        </w:tabs>
        <w:ind w:left="360"/>
      </w:pPr>
      <w:proofErr w:type="spellStart"/>
      <w:r w:rsidRPr="00F2540B">
        <w:t>Become</w:t>
      </w:r>
      <w:proofErr w:type="spellEnd"/>
      <w:r w:rsidRPr="00F2540B">
        <w:t xml:space="preserve"> familiar </w:t>
      </w:r>
      <w:proofErr w:type="spellStart"/>
      <w:r w:rsidRPr="00F2540B">
        <w:t>with</w:t>
      </w:r>
      <w:proofErr w:type="spellEnd"/>
      <w:r w:rsidRPr="00F2540B">
        <w:t xml:space="preserve"> </w:t>
      </w:r>
      <w:proofErr w:type="spellStart"/>
      <w:r w:rsidRPr="00F2540B">
        <w:t>the</w:t>
      </w:r>
      <w:proofErr w:type="spellEnd"/>
      <w:r w:rsidRPr="00F2540B">
        <w:t xml:space="preserve"> </w:t>
      </w:r>
      <w:proofErr w:type="spellStart"/>
      <w:r w:rsidRPr="00F2540B">
        <w:t>writing</w:t>
      </w:r>
      <w:proofErr w:type="spellEnd"/>
      <w:r w:rsidRPr="00F2540B">
        <w:t xml:space="preserve"> of </w:t>
      </w:r>
      <w:proofErr w:type="spellStart"/>
      <w:r w:rsidRPr="00F2540B">
        <w:t>algorithms</w:t>
      </w:r>
      <w:proofErr w:type="spellEnd"/>
      <w:r w:rsidRPr="00F2540B">
        <w:t xml:space="preserve"> in </w:t>
      </w:r>
      <w:proofErr w:type="spellStart"/>
      <w:r w:rsidRPr="00F2540B">
        <w:t>pseudo</w:t>
      </w:r>
      <w:proofErr w:type="spellEnd"/>
      <w:r w:rsidRPr="00F2540B">
        <w:t xml:space="preserve"> </w:t>
      </w:r>
      <w:proofErr w:type="spellStart"/>
      <w:r w:rsidRPr="00F2540B">
        <w:t>code</w:t>
      </w:r>
      <w:proofErr w:type="spellEnd"/>
      <w:r w:rsidRPr="00F2540B">
        <w:t xml:space="preserve">, </w:t>
      </w:r>
      <w:proofErr w:type="spellStart"/>
      <w:r w:rsidRPr="00F2540B">
        <w:t>expressions</w:t>
      </w:r>
      <w:proofErr w:type="spellEnd"/>
      <w:r w:rsidRPr="00F2540B">
        <w:t xml:space="preserve">, </w:t>
      </w:r>
      <w:proofErr w:type="spellStart"/>
      <w:r w:rsidRPr="00F2540B">
        <w:t>operands</w:t>
      </w:r>
      <w:proofErr w:type="spellEnd"/>
      <w:r w:rsidRPr="00F2540B">
        <w:t xml:space="preserve">, </w:t>
      </w:r>
      <w:proofErr w:type="spellStart"/>
      <w:r w:rsidRPr="00F2540B">
        <w:t>operators</w:t>
      </w:r>
      <w:proofErr w:type="spellEnd"/>
      <w:r w:rsidRPr="00F2540B">
        <w:t xml:space="preserve">, </w:t>
      </w:r>
      <w:proofErr w:type="spellStart"/>
      <w:r w:rsidRPr="00F2540B">
        <w:t>assignments</w:t>
      </w:r>
      <w:proofErr w:type="spellEnd"/>
      <w:r w:rsidRPr="00F2540B">
        <w:t xml:space="preserve">, </w:t>
      </w:r>
      <w:proofErr w:type="spellStart"/>
      <w:r w:rsidRPr="00F2540B">
        <w:t>conditionals</w:t>
      </w:r>
      <w:proofErr w:type="spellEnd"/>
      <w:r w:rsidRPr="00F2540B">
        <w:t xml:space="preserve"> and </w:t>
      </w:r>
      <w:proofErr w:type="spellStart"/>
      <w:r w:rsidRPr="00F2540B">
        <w:t>the</w:t>
      </w:r>
      <w:proofErr w:type="spellEnd"/>
      <w:r w:rsidRPr="00F2540B">
        <w:t xml:space="preserve"> </w:t>
      </w:r>
      <w:proofErr w:type="spellStart"/>
      <w:r w:rsidRPr="00F2540B">
        <w:t>elementary</w:t>
      </w:r>
      <w:proofErr w:type="spellEnd"/>
      <w:r w:rsidRPr="00F2540B">
        <w:t xml:space="preserve"> </w:t>
      </w:r>
      <w:proofErr w:type="spellStart"/>
      <w:r w:rsidRPr="00F2540B">
        <w:t>logic</w:t>
      </w:r>
      <w:proofErr w:type="spellEnd"/>
      <w:r w:rsidRPr="00F2540B">
        <w:t xml:space="preserve"> </w:t>
      </w:r>
      <w:proofErr w:type="spellStart"/>
      <w:r w:rsidRPr="00F2540B">
        <w:t>required</w:t>
      </w:r>
      <w:proofErr w:type="spellEnd"/>
      <w:r w:rsidRPr="00F2540B">
        <w:t xml:space="preserve"> </w:t>
      </w:r>
      <w:proofErr w:type="spellStart"/>
      <w:r w:rsidRPr="00F2540B">
        <w:t>to</w:t>
      </w:r>
      <w:proofErr w:type="spellEnd"/>
      <w:r w:rsidRPr="00F2540B">
        <w:t xml:space="preserve"> </w:t>
      </w:r>
      <w:proofErr w:type="spellStart"/>
      <w:r w:rsidRPr="00F2540B">
        <w:t>program</w:t>
      </w:r>
      <w:proofErr w:type="spellEnd"/>
      <w:r w:rsidRPr="00F2540B">
        <w:t>.</w:t>
      </w:r>
    </w:p>
    <w:p xmlns:wp14="http://schemas.microsoft.com/office/word/2010/wordml" w:rsidRPr="00F2540B" w:rsidR="00F2540B" w:rsidP="00F2540B" w:rsidRDefault="00F2540B" w14:paraId="1F72F646" wp14:textId="77777777">
      <w:pPr>
        <w:tabs>
          <w:tab w:val="left" w:pos="720"/>
        </w:tabs>
        <w:ind w:left="360"/>
      </w:pPr>
    </w:p>
    <w:p xmlns:wp14="http://schemas.microsoft.com/office/word/2010/wordml" w:rsidRPr="00F2540B" w:rsidR="00F2540B" w:rsidP="00F2540B" w:rsidRDefault="00F2540B" w14:paraId="08CE6F91" wp14:textId="77777777">
      <w:pPr>
        <w:tabs>
          <w:tab w:val="left" w:pos="720"/>
        </w:tabs>
        <w:ind w:left="360"/>
      </w:pPr>
    </w:p>
    <w:p xmlns:wp14="http://schemas.microsoft.com/office/word/2010/wordml" w:rsidRPr="00F2540B" w:rsidR="00F2540B" w:rsidP="00F2540B" w:rsidRDefault="00F2540B" w14:paraId="4B4EB47F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189FA908">
        <w:rPr/>
        <w:t>What</w:t>
      </w:r>
      <w:proofErr w:type="spellEnd"/>
      <w:r w:rsidR="189FA908">
        <w:rPr/>
        <w:t xml:space="preserve"> </w:t>
      </w:r>
      <w:proofErr w:type="spellStart"/>
      <w:r w:rsidR="189FA908">
        <w:rPr/>
        <w:t>is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difference</w:t>
      </w:r>
      <w:proofErr w:type="spellEnd"/>
      <w:r w:rsidR="189FA908">
        <w:rPr/>
        <w:t xml:space="preserve"> </w:t>
      </w:r>
      <w:proofErr w:type="spellStart"/>
      <w:r w:rsidR="189FA908">
        <w:rPr/>
        <w:t>between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contents</w:t>
      </w:r>
      <w:proofErr w:type="spellEnd"/>
      <w:r w:rsidR="189FA908">
        <w:rPr/>
        <w:t xml:space="preserve"> of a variable and </w:t>
      </w:r>
      <w:proofErr w:type="spellStart"/>
      <w:r w:rsidR="189FA908">
        <w:rPr/>
        <w:t>its</w:t>
      </w:r>
      <w:proofErr w:type="spellEnd"/>
      <w:r w:rsidR="189FA908">
        <w:rPr/>
        <w:t xml:space="preserve"> </w:t>
      </w:r>
      <w:proofErr w:type="spellStart"/>
      <w:r w:rsidR="189FA908">
        <w:rPr/>
        <w:t>name</w:t>
      </w:r>
      <w:proofErr w:type="spellEnd"/>
      <w:r w:rsidR="189FA908">
        <w:rPr/>
        <w:t>?</w:t>
      </w:r>
    </w:p>
    <w:p w:rsidR="189FA908" w:rsidP="189FA908" w:rsidRDefault="189FA908" w14:paraId="173F99F1" w14:textId="75BC9381">
      <w:pPr>
        <w:pStyle w:val="Normal"/>
        <w:ind w:left="360"/>
      </w:pP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content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 variable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its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data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which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contains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.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name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 variable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way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how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to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reference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that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data. </w:t>
      </w:r>
    </w:p>
    <w:p w:rsidR="189FA908" w:rsidP="189FA908" w:rsidRDefault="189FA908" w14:noSpellErr="1" w14:paraId="7A604EF3" w14:textId="3A71CE0C">
      <w:pPr>
        <w:pStyle w:val="Normal"/>
        <w:ind w:left="360"/>
      </w:pPr>
    </w:p>
    <w:p xmlns:wp14="http://schemas.microsoft.com/office/word/2010/wordml" w:rsidRPr="00F2540B" w:rsidR="00F2540B" w:rsidP="00F2540B" w:rsidRDefault="00F2540B" w14:paraId="05F6F878" wp14:textId="77777777">
      <w:pPr>
        <w:numPr>
          <w:ilvl w:val="0"/>
          <w:numId w:val="16"/>
        </w:numPr>
        <w:tabs>
          <w:tab w:val="left" w:pos="720"/>
        </w:tabs>
        <w:rPr/>
      </w:pPr>
      <w:r w:rsidR="189FA908">
        <w:rPr/>
        <w:t xml:space="preserve"> </w:t>
      </w:r>
      <w:proofErr w:type="spellStart"/>
      <w:r w:rsidR="189FA908">
        <w:rPr/>
        <w:t>What</w:t>
      </w:r>
      <w:proofErr w:type="spellEnd"/>
      <w:r w:rsidR="189FA908">
        <w:rPr/>
        <w:t xml:space="preserve"> </w:t>
      </w:r>
      <w:proofErr w:type="spellStart"/>
      <w:r w:rsidR="189FA908">
        <w:rPr/>
        <w:t>is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difference</w:t>
      </w:r>
      <w:proofErr w:type="spellEnd"/>
      <w:r w:rsidR="189FA908">
        <w:rPr/>
        <w:t xml:space="preserve"> </w:t>
      </w:r>
      <w:proofErr w:type="spellStart"/>
      <w:r w:rsidR="189FA908">
        <w:rPr/>
        <w:t>between</w:t>
      </w:r>
      <w:proofErr w:type="spellEnd"/>
      <w:r w:rsidR="189FA908">
        <w:rPr/>
        <w:t xml:space="preserve"> a variable, a </w:t>
      </w:r>
      <w:proofErr w:type="spellStart"/>
      <w:r w:rsidR="189FA908">
        <w:rPr/>
        <w:t>constant</w:t>
      </w:r>
      <w:proofErr w:type="spellEnd"/>
      <w:r w:rsidR="189FA908">
        <w:rPr/>
        <w:t xml:space="preserve"> and a literal? </w:t>
      </w:r>
      <w:proofErr w:type="spellStart"/>
      <w:r w:rsidR="189FA908">
        <w:rPr/>
        <w:t>What</w:t>
      </w:r>
      <w:proofErr w:type="spellEnd"/>
      <w:r w:rsidR="189FA908">
        <w:rPr/>
        <w:t xml:space="preserve"> do </w:t>
      </w:r>
      <w:proofErr w:type="spellStart"/>
      <w:r w:rsidR="189FA908">
        <w:rPr/>
        <w:t>they</w:t>
      </w:r>
      <w:proofErr w:type="spellEnd"/>
      <w:r w:rsidR="189FA908">
        <w:rPr/>
        <w:t xml:space="preserve"> </w:t>
      </w:r>
      <w:proofErr w:type="spellStart"/>
      <w:r w:rsidR="189FA908">
        <w:rPr/>
        <w:t>have</w:t>
      </w:r>
      <w:proofErr w:type="spellEnd"/>
      <w:r w:rsidR="189FA908">
        <w:rPr/>
        <w:t xml:space="preserve"> in </w:t>
      </w:r>
      <w:proofErr w:type="spellStart"/>
      <w:r w:rsidR="189FA908">
        <w:rPr/>
        <w:t>common</w:t>
      </w:r>
      <w:proofErr w:type="spellEnd"/>
      <w:r w:rsidR="189FA908">
        <w:rPr/>
        <w:t>?</w:t>
      </w:r>
    </w:p>
    <w:p w:rsidR="189FA908" w:rsidP="189FA908" w:rsidRDefault="189FA908" w14:paraId="5FD713E2" w14:textId="55EA4254">
      <w:pPr>
        <w:pStyle w:val="Normal"/>
        <w:ind w:left="360"/>
      </w:pPr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Variable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could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change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its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a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constant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can't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change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its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once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it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assigned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a literal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.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All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>them</w:t>
      </w:r>
      <w:proofErr w:type="spellEnd"/>
      <w:r w:rsidRPr="189FA908" w:rsidR="189FA90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data.</w:t>
      </w:r>
    </w:p>
    <w:p w:rsidR="189FA908" w:rsidP="189FA908" w:rsidRDefault="189FA908" w14:noSpellErr="1" w14:paraId="24143FBA" w14:textId="45562234">
      <w:pPr>
        <w:pStyle w:val="Normal"/>
        <w:ind w:left="360"/>
      </w:pPr>
    </w:p>
    <w:p xmlns:wp14="http://schemas.microsoft.com/office/word/2010/wordml" w:rsidRPr="00F2540B" w:rsidR="00F2540B" w:rsidP="00F2540B" w:rsidRDefault="00F2540B" w14:paraId="0893B121" wp14:textId="77777777">
      <w:pPr>
        <w:numPr>
          <w:ilvl w:val="0"/>
          <w:numId w:val="16"/>
        </w:numPr>
        <w:tabs>
          <w:tab w:val="left" w:pos="720"/>
        </w:tabs>
      </w:pPr>
      <w:proofErr w:type="spellStart"/>
      <w:r w:rsidRPr="00F2540B">
        <w:t>What</w:t>
      </w:r>
      <w:proofErr w:type="spellEnd"/>
      <w:r w:rsidRPr="00F2540B">
        <w:t xml:space="preserve"> </w:t>
      </w:r>
      <w:proofErr w:type="spellStart"/>
      <w:r w:rsidRPr="00F2540B">
        <w:t>is</w:t>
      </w:r>
      <w:proofErr w:type="spellEnd"/>
      <w:r w:rsidRPr="00F2540B">
        <w:t xml:space="preserve"> </w:t>
      </w:r>
      <w:proofErr w:type="spellStart"/>
      <w:r w:rsidRPr="00F2540B">
        <w:t>an</w:t>
      </w:r>
      <w:proofErr w:type="spellEnd"/>
      <w:r w:rsidRPr="00F2540B">
        <w:t xml:space="preserve"> </w:t>
      </w:r>
      <w:proofErr w:type="spellStart"/>
      <w:r w:rsidRPr="00F2540B">
        <w:t>expression</w:t>
      </w:r>
      <w:proofErr w:type="spellEnd"/>
      <w:r w:rsidRPr="00F2540B">
        <w:t>?</w:t>
      </w:r>
    </w:p>
    <w:p xmlns:wp14="http://schemas.microsoft.com/office/word/2010/wordml" w:rsidRPr="00F2540B" w:rsidR="00F2540B" w:rsidP="00F2540B" w:rsidRDefault="00F2540B" w14:paraId="23DE523C" wp14:textId="5B954AFE">
      <w:pPr>
        <w:tabs>
          <w:tab w:val="left" w:pos="720"/>
        </w:tabs>
        <w:ind w:left="360"/>
      </w:pPr>
      <w:proofErr w:type="spellStart"/>
      <w:r w:rsidR="189FA908">
        <w:rPr/>
        <w:t>Operation</w:t>
      </w:r>
      <w:proofErr w:type="spellEnd"/>
      <w:r w:rsidR="189FA908">
        <w:rPr/>
        <w:t xml:space="preserve"> </w:t>
      </w:r>
      <w:proofErr w:type="spellStart"/>
      <w:r w:rsidR="189FA908">
        <w:rPr/>
        <w:t>which</w:t>
      </w:r>
      <w:proofErr w:type="spellEnd"/>
      <w:r w:rsidR="189FA908">
        <w:rPr/>
        <w:t xml:space="preserve"> </w:t>
      </w:r>
      <w:proofErr w:type="spellStart"/>
      <w:r w:rsidR="189FA908">
        <w:rPr/>
        <w:t>returns</w:t>
      </w:r>
      <w:proofErr w:type="spellEnd"/>
      <w:r w:rsidR="189FA908">
        <w:rPr/>
        <w:t xml:space="preserve"> a </w:t>
      </w:r>
      <w:proofErr w:type="spellStart"/>
      <w:r w:rsidR="189FA908">
        <w:rPr/>
        <w:t>value</w:t>
      </w:r>
      <w:proofErr w:type="spellEnd"/>
    </w:p>
    <w:p w:rsidR="189FA908" w:rsidP="189FA908" w:rsidRDefault="189FA908" w14:noSpellErr="1" w14:paraId="05C00EC7" w14:textId="6F4C4BE5">
      <w:pPr>
        <w:pStyle w:val="Normal"/>
        <w:ind w:left="360"/>
      </w:pPr>
    </w:p>
    <w:p xmlns:wp14="http://schemas.microsoft.com/office/word/2010/wordml" w:rsidR="00F2540B" w:rsidP="00F2540B" w:rsidRDefault="00F2540B" w14:paraId="341752A2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189FA908">
        <w:rPr/>
        <w:t>What</w:t>
      </w:r>
      <w:proofErr w:type="spellEnd"/>
      <w:r w:rsidR="189FA908">
        <w:rPr/>
        <w:t xml:space="preserve"> are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elements</w:t>
      </w:r>
      <w:proofErr w:type="spellEnd"/>
      <w:r w:rsidR="189FA908">
        <w:rPr/>
        <w:t xml:space="preserve"> in </w:t>
      </w:r>
      <w:proofErr w:type="spellStart"/>
      <w:r w:rsidR="189FA908">
        <w:rPr/>
        <w:t>an</w:t>
      </w:r>
      <w:proofErr w:type="spellEnd"/>
      <w:r w:rsidR="189FA908">
        <w:rPr/>
        <w:t xml:space="preserve"> </w:t>
      </w:r>
      <w:proofErr w:type="spellStart"/>
      <w:r w:rsidR="189FA908">
        <w:rPr/>
        <w:t>assignment</w:t>
      </w:r>
      <w:proofErr w:type="spellEnd"/>
      <w:r w:rsidR="189FA908">
        <w:rPr/>
        <w:t>?</w:t>
      </w:r>
    </w:p>
    <w:p xmlns:wp14="http://schemas.microsoft.com/office/word/2010/wordml" w:rsidR="00F2540B" w:rsidP="189FA908" w:rsidRDefault="00F2540B" w14:paraId="52E56223" wp14:textId="6722048E">
      <w:pPr>
        <w:tabs>
          <w:tab w:val="left" w:pos="720"/>
        </w:tabs>
        <w:ind w:firstLine="0"/>
      </w:pPr>
      <w:r w:rsidR="189FA908">
        <w:rPr/>
        <w:t>Variable</w:t>
      </w:r>
      <w:r w:rsidR="189FA908">
        <w:rPr/>
        <w:t xml:space="preserve"> </w:t>
      </w:r>
      <w:r w:rsidR="189FA908">
        <w:rPr/>
        <w:t xml:space="preserve">and </w:t>
      </w:r>
      <w:proofErr w:type="spellStart"/>
      <w:r w:rsidR="189FA908">
        <w:rPr/>
        <w:t>Expression</w:t>
      </w:r>
      <w:proofErr w:type="spellEnd"/>
    </w:p>
    <w:p w:rsidR="189FA908" w:rsidP="189FA908" w:rsidRDefault="189FA908" w14:noSpellErr="1" w14:paraId="53272BA8" w14:textId="7509D7C1">
      <w:pPr>
        <w:pStyle w:val="Normal"/>
      </w:pPr>
    </w:p>
    <w:p xmlns:wp14="http://schemas.microsoft.com/office/word/2010/wordml" w:rsidR="008508E4" w:rsidP="00F2540B" w:rsidRDefault="00F2540B" w14:paraId="66CF91D1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189FA908">
        <w:rPr/>
        <w:t>Debug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following</w:t>
      </w:r>
      <w:proofErr w:type="spellEnd"/>
      <w:r w:rsidR="189FA908">
        <w:rPr/>
        <w:t xml:space="preserve"> </w:t>
      </w:r>
      <w:proofErr w:type="spellStart"/>
      <w:r w:rsidR="189FA908">
        <w:rPr/>
        <w:t>assignments</w:t>
      </w:r>
      <w:proofErr w:type="spellEnd"/>
      <w:r w:rsidR="189FA908">
        <w:rPr/>
        <w:t xml:space="preserve">, </w:t>
      </w:r>
      <w:proofErr w:type="spellStart"/>
      <w:r w:rsidR="189FA908">
        <w:rPr/>
        <w:t>writing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value</w:t>
      </w:r>
      <w:proofErr w:type="spellEnd"/>
      <w:r w:rsidR="189FA908">
        <w:rPr/>
        <w:t xml:space="preserve"> </w:t>
      </w:r>
      <w:proofErr w:type="spellStart"/>
      <w:r w:rsidR="189FA908">
        <w:rPr/>
        <w:t>that</w:t>
      </w:r>
      <w:proofErr w:type="spellEnd"/>
      <w:r w:rsidR="189FA908">
        <w:rPr/>
        <w:t xml:space="preserve"> </w:t>
      </w:r>
      <w:proofErr w:type="spellStart"/>
      <w:r w:rsidR="189FA908">
        <w:rPr/>
        <w:t>the</w:t>
      </w:r>
      <w:proofErr w:type="spellEnd"/>
      <w:r w:rsidR="189FA908">
        <w:rPr/>
        <w:t xml:space="preserve"> variable </w:t>
      </w:r>
      <w:proofErr w:type="spellStart"/>
      <w:r w:rsidR="189FA908">
        <w:rPr/>
        <w:t>gets</w:t>
      </w:r>
      <w:proofErr w:type="spellEnd"/>
      <w:r w:rsidR="189FA908">
        <w:rPr/>
        <w:t xml:space="preserve"> in </w:t>
      </w:r>
      <w:proofErr w:type="spellStart"/>
      <w:r w:rsidR="189FA908">
        <w:rPr/>
        <w:t>each</w:t>
      </w:r>
      <w:proofErr w:type="spellEnd"/>
      <w:r w:rsidR="189FA908">
        <w:rPr/>
        <w:t xml:space="preserve"> </w:t>
      </w:r>
      <w:proofErr w:type="spellStart"/>
      <w:r w:rsidR="189FA908">
        <w:rPr/>
        <w:t>assignment</w:t>
      </w:r>
      <w:proofErr w:type="spellEnd"/>
      <w:r w:rsidR="189FA908">
        <w:rPr/>
        <w:t>.</w:t>
      </w:r>
    </w:p>
    <w:p xmlns:wp14="http://schemas.microsoft.com/office/word/2010/wordml" w:rsidR="008508E4" w:rsidP="008508E4" w:rsidRDefault="008508E4" w14:paraId="07547A01" wp14:textId="77777777">
      <w:pPr>
        <w:tabs>
          <w:tab w:val="left" w:pos="720"/>
        </w:tabs>
      </w:pPr>
    </w:p>
    <w:p xmlns:wp14="http://schemas.microsoft.com/office/word/2010/wordml" w:rsidR="008508E4" w:rsidP="189FA908" w:rsidRDefault="008508E4" w14:paraId="78645188" wp14:noSpellErr="1" wp14:textId="53D72A15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0" w:right="0"/>
        <w:jc w:val="left"/>
        <w:rPr>
          <w:highlight w:val="yellow"/>
        </w:rPr>
      </w:pPr>
      <w:r>
        <w:rPr/>
        <w:t xml:space="preserve">X </w:t>
      </w:r>
      <w:r>
        <w:rPr/>
        <w:t xml:space="preserve">=</w:t>
      </w:r>
      <w:r>
        <w:rPr/>
        <w:t xml:space="preserve"> </w:t>
      </w:r>
      <w:r>
        <w:rPr/>
        <w:t xml:space="preserve">0</w:t>
      </w:r>
      <w:r>
        <w:rPr/>
        <w:t xml:space="preserve">  </w:t>
      </w:r>
      <w:r>
        <w:rPr/>
        <w:t xml:space="preserve">                 </w:t>
      </w:r>
      <w:proofErr w:type="gramStart"/>
      <w:r>
        <w:rPr/>
        <w:t xml:space="preserve">  </w:t>
      </w:r>
      <w:r>
        <w:rPr/>
        <w:t xml:space="preserve"> </w:t>
      </w:r>
      <w:r w:rsidRPr="189FA908">
        <w:rPr>
          <w:highlight w:val="yellow"/>
        </w:rPr>
        <w:t xml:space="preserve">(</w:t>
      </w:r>
      <w:proofErr w:type="gramEnd"/>
      <w:r w:rsidRPr="189FA908">
        <w:rPr>
          <w:highlight w:val="yellow"/>
        </w:rPr>
        <w:t xml:space="preserve">X</w:t>
      </w:r>
      <w:r w:rsidRPr="189FA908">
        <w:rPr>
          <w:highlight w:val="yellow"/>
        </w:rPr>
        <w:t xml:space="preserve"> </w:t>
      </w:r>
      <w:r w:rsidRPr="189FA908">
        <w:rPr>
          <w:highlight w:val="yellow"/>
        </w:rPr>
        <w:t xml:space="preserve">=</w:t>
      </w:r>
      <w:r w:rsidRPr="189FA908">
        <w:rPr>
          <w:highlight w:val="yellow"/>
        </w:rPr>
        <w:t xml:space="preserve"> </w:t>
      </w:r>
      <w:r w:rsidRPr="189FA908">
        <w:rPr>
          <w:highlight w:val="yellow"/>
        </w:rPr>
        <w:t xml:space="preserve">0)</w:t>
      </w:r>
    </w:p>
    <w:p xmlns:wp14="http://schemas.microsoft.com/office/word/2010/wordml" w:rsidR="008508E4" w:rsidP="189FA908" w:rsidRDefault="008508E4" wp14:noSpellErr="1" w14:paraId="7FF67D14" wp14:textId="7F00F69F">
      <w:pPr>
        <w:pStyle w:val="Normal"/>
        <w:tabs>
          <w:tab w:val="left" w:pos="720"/>
        </w:tabs>
        <w:rPr>
          <w:highlight w:val="yellow"/>
        </w:rPr>
      </w:pPr>
      <w:r>
        <w:rPr/>
        <w:t xml:space="preserve">X </w:t>
      </w:r>
      <w:r w:rsidR="189FA908">
        <w:rPr/>
        <w:t>=</w:t>
      </w:r>
      <w:r>
        <w:rPr/>
        <w:t xml:space="preserve"> X + </w:t>
      </w:r>
      <w:r>
        <w:rPr/>
        <w:t xml:space="preserve">4</w:t>
      </w:r>
      <w:r>
        <w:rPr/>
        <w:t xml:space="preserve"> </w:t>
      </w:r>
      <w:r>
        <w:rPr/>
        <w:t xml:space="preserve">           </w:t>
      </w:r>
      <w:proofErr w:type="gramStart"/>
      <w:r>
        <w:rPr/>
        <w:t xml:space="preserve">  </w:t>
      </w:r>
      <w:r>
        <w:rPr/>
        <w:t xml:space="preserve"> </w:t>
      </w:r>
      <w:r w:rsidRPr="189FA908" w:rsidR="189FA908">
        <w:rPr>
          <w:highlight w:val="yellow"/>
        </w:rPr>
        <w:t>(</w:t>
      </w:r>
      <w:proofErr w:type="gramEnd"/>
      <w:r w:rsidRPr="189FA908" w:rsidR="189FA908">
        <w:rPr>
          <w:highlight w:val="yellow"/>
        </w:rPr>
        <w:t>X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=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4</w:t>
      </w:r>
      <w:r w:rsidRPr="189FA908" w:rsidR="189FA908">
        <w:rPr>
          <w:highlight w:val="yellow"/>
        </w:rPr>
        <w:t>)</w:t>
      </w:r>
    </w:p>
    <w:p xmlns:wp14="http://schemas.microsoft.com/office/word/2010/wordml" w:rsidRPr="008508E4" w:rsidR="008508E4" w:rsidP="189FA908" w:rsidRDefault="008508E4" wp14:noSpellErr="1" w14:paraId="0D0C8511" wp14:textId="0F4A125D">
      <w:pPr>
        <w:pStyle w:val="Normal"/>
        <w:tabs>
          <w:tab w:val="left" w:pos="720"/>
        </w:tabs>
        <w:rPr>
          <w:lang w:val="en-US"/>
        </w:rPr>
      </w:pPr>
      <w:r w:rsidRPr="008508E4">
        <w:rPr>
          <w:lang w:val="en-US"/>
        </w:rPr>
        <w:t xml:space="preserve">X </w:t>
      </w:r>
      <w:r w:rsidR="189FA908">
        <w:rPr/>
        <w:t>=</w:t>
      </w:r>
      <w:r w:rsidRPr="008508E4">
        <w:rPr>
          <w:lang w:val="en-US"/>
        </w:rPr>
        <w:t xml:space="preserve"> X + X – X * X</w:t>
      </w:r>
      <w:r w:rsidRPr="008508E4">
        <w:rPr>
          <w:lang w:val="en-US"/>
        </w:rPr>
        <w:t xml:space="preserve">  </w:t>
      </w:r>
      <w:r w:rsidRPr="189FA908" w:rsidR="189FA908">
        <w:rPr>
          <w:highlight w:val="yellow"/>
        </w:rPr>
        <w:t>(X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=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-8</w:t>
      </w:r>
      <w:r w:rsidRPr="189FA908" w:rsidR="189FA908">
        <w:rPr>
          <w:highlight w:val="yellow"/>
        </w:rPr>
        <w:t>)</w:t>
      </w:r>
    </w:p>
    <w:p xmlns:wp14="http://schemas.microsoft.com/office/word/2010/wordml" w:rsidR="008508E4" w:rsidP="189FA908" w:rsidRDefault="008508E4" wp14:noSpellErr="1" w14:paraId="70A459E4" wp14:textId="029B2CFD">
      <w:pPr>
        <w:pStyle w:val="Normal"/>
        <w:tabs>
          <w:tab w:val="left" w:pos="720"/>
        </w:tabs>
        <w:rPr>
          <w:lang w:val="en-US"/>
        </w:rPr>
      </w:pPr>
      <w:r w:rsidRPr="008508E4">
        <w:rPr>
          <w:lang w:val="en-US"/>
        </w:rPr>
        <w:t xml:space="preserve">X </w:t>
      </w:r>
      <w:r w:rsidR="189FA908">
        <w:rPr/>
        <w:t>=</w:t>
      </w:r>
      <w:r>
        <w:rPr>
          <w:lang w:val="en-US"/>
        </w:rPr>
        <w:t xml:space="preserve"> X mod</w:t>
      </w:r>
      <w:r w:rsidRPr="008508E4">
        <w:rPr>
          <w:lang w:val="en-US"/>
        </w:rPr>
        <w:t xml:space="preserve"> 4</w:t>
      </w:r>
      <w:r w:rsidRPr="008508E4">
        <w:rPr>
          <w:lang w:val="en-US"/>
        </w:rPr>
        <w:t xml:space="preserve">         </w:t>
      </w:r>
      <w:r w:rsidRPr="008508E4">
        <w:rPr>
          <w:lang w:val="en-US"/>
        </w:rPr>
        <w:t xml:space="preserve"> </w:t>
      </w:r>
      <w:r w:rsidRPr="189FA908" w:rsidR="189FA908">
        <w:rPr>
          <w:highlight w:val="yellow"/>
        </w:rPr>
        <w:t>(X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=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0</w:t>
      </w:r>
      <w:r w:rsidRPr="189FA908" w:rsidR="189FA908">
        <w:rPr>
          <w:highlight w:val="yellow"/>
        </w:rPr>
        <w:t>)</w:t>
      </w:r>
    </w:p>
    <w:p xmlns:wp14="http://schemas.microsoft.com/office/word/2010/wordml" w:rsidRPr="008508E4" w:rsidR="008508E4" w:rsidP="189FA908" w:rsidRDefault="008508E4" wp14:noSpellErr="1" w14:paraId="67AEA033" wp14:textId="45C0A2ED">
      <w:pPr>
        <w:pStyle w:val="Normal"/>
        <w:tabs>
          <w:tab w:val="left" w:pos="720"/>
        </w:tabs>
        <w:rPr>
          <w:lang w:val="en-US"/>
        </w:rPr>
      </w:pPr>
      <w:r>
        <w:rPr>
          <w:lang w:val="en-US"/>
        </w:rPr>
        <w:t xml:space="preserve">X </w:t>
      </w:r>
      <w:r w:rsidR="189FA908">
        <w:rPr/>
        <w:t>=</w:t>
      </w:r>
      <w:r>
        <w:rPr>
          <w:lang w:val="en-US"/>
        </w:rPr>
        <w:t xml:space="preserve"> (x + 4) div 2</w:t>
      </w:r>
      <w:r>
        <w:rPr>
          <w:lang w:val="en-US"/>
        </w:rPr>
        <w:t xml:space="preserve">    </w:t>
      </w:r>
      <w:r w:rsidRPr="189FA908" w:rsidR="189FA908">
        <w:rPr>
          <w:highlight w:val="yellow"/>
        </w:rPr>
        <w:t>(X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=</w:t>
      </w:r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>2</w:t>
      </w:r>
      <w:r w:rsidRPr="189FA908" w:rsidR="189FA908">
        <w:rPr>
          <w:highlight w:val="yellow"/>
        </w:rPr>
        <w:t>)</w:t>
      </w:r>
    </w:p>
    <w:p xmlns:wp14="http://schemas.microsoft.com/office/word/2010/wordml" w:rsidRPr="008508E4" w:rsidR="008508E4" w:rsidP="008508E4" w:rsidRDefault="008508E4" w14:paraId="5043CB0F" wp14:textId="77777777">
      <w:pPr>
        <w:tabs>
          <w:tab w:val="left" w:pos="720"/>
        </w:tabs>
        <w:rPr>
          <w:lang w:val="en-US"/>
        </w:rPr>
      </w:pPr>
    </w:p>
    <w:p xmlns:wp14="http://schemas.microsoft.com/office/word/2010/wordml" w:rsidRPr="008508E4" w:rsidR="00A86F63" w:rsidP="00A86F63" w:rsidRDefault="00A86F63" w14:paraId="07459315" wp14:textId="77777777">
      <w:pPr>
        <w:tabs>
          <w:tab w:val="left" w:pos="720"/>
        </w:tabs>
        <w:rPr>
          <w:lang w:val="en-US"/>
        </w:rPr>
      </w:pPr>
    </w:p>
    <w:p xmlns:wp14="http://schemas.microsoft.com/office/word/2010/wordml" w:rsidR="0015708D" w:rsidP="00914D57" w:rsidRDefault="00F2540B" w14:paraId="43006613" wp14:textId="77777777">
      <w:pPr>
        <w:numPr>
          <w:ilvl w:val="0"/>
          <w:numId w:val="16"/>
        </w:numPr>
        <w:tabs>
          <w:tab w:val="left" w:pos="720"/>
        </w:tabs>
        <w:rPr/>
      </w:pPr>
      <w:r w:rsidR="189FA908">
        <w:rPr/>
        <w:t xml:space="preserve">Determine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operands</w:t>
      </w:r>
      <w:proofErr w:type="spellEnd"/>
      <w:r w:rsidR="189FA908">
        <w:rPr/>
        <w:t xml:space="preserve"> (</w:t>
      </w:r>
      <w:proofErr w:type="spellStart"/>
      <w:r w:rsidR="189FA908">
        <w:rPr/>
        <w:t>specifying</w:t>
      </w:r>
      <w:proofErr w:type="spellEnd"/>
      <w:r w:rsidR="189FA908">
        <w:rPr/>
        <w:t xml:space="preserve"> </w:t>
      </w:r>
      <w:proofErr w:type="spellStart"/>
      <w:r w:rsidR="189FA908">
        <w:rPr/>
        <w:t>which</w:t>
      </w:r>
      <w:proofErr w:type="spellEnd"/>
      <w:r w:rsidR="189FA908">
        <w:rPr/>
        <w:t xml:space="preserve"> </w:t>
      </w:r>
      <w:proofErr w:type="spellStart"/>
      <w:r w:rsidR="189FA908">
        <w:rPr/>
        <w:t>type</w:t>
      </w:r>
      <w:proofErr w:type="spellEnd"/>
      <w:r w:rsidR="189FA908">
        <w:rPr/>
        <w:t xml:space="preserve"> of </w:t>
      </w:r>
      <w:proofErr w:type="spellStart"/>
      <w:r w:rsidR="189FA908">
        <w:rPr/>
        <w:t>operand</w:t>
      </w:r>
      <w:proofErr w:type="spellEnd"/>
      <w:r w:rsidR="189FA908">
        <w:rPr/>
        <w:t xml:space="preserve"> </w:t>
      </w:r>
      <w:proofErr w:type="spellStart"/>
      <w:r w:rsidR="189FA908">
        <w:rPr/>
        <w:t>is</w:t>
      </w:r>
      <w:proofErr w:type="spellEnd"/>
      <w:r w:rsidR="189FA908">
        <w:rPr/>
        <w:t xml:space="preserve">), and </w:t>
      </w:r>
      <w:proofErr w:type="spellStart"/>
      <w:r w:rsidR="189FA908">
        <w:rPr/>
        <w:t>operators</w:t>
      </w:r>
      <w:proofErr w:type="spellEnd"/>
      <w:r w:rsidR="189FA908">
        <w:rPr/>
        <w:t xml:space="preserve"> (</w:t>
      </w:r>
      <w:proofErr w:type="spellStart"/>
      <w:r w:rsidR="189FA908">
        <w:rPr/>
        <w:t>specifying</w:t>
      </w:r>
      <w:proofErr w:type="spellEnd"/>
      <w:r w:rsidR="189FA908">
        <w:rPr/>
        <w:t xml:space="preserve"> </w:t>
      </w:r>
      <w:proofErr w:type="spellStart"/>
      <w:r w:rsidR="189FA908">
        <w:rPr/>
        <w:t>their</w:t>
      </w:r>
      <w:proofErr w:type="spellEnd"/>
      <w:r w:rsidR="189FA908">
        <w:rPr/>
        <w:t xml:space="preserve"> </w:t>
      </w:r>
      <w:proofErr w:type="spellStart"/>
      <w:r w:rsidR="189FA908">
        <w:rPr/>
        <w:t>name</w:t>
      </w:r>
      <w:proofErr w:type="spellEnd"/>
      <w:r w:rsidR="189FA908">
        <w:rPr/>
        <w:t xml:space="preserve">) of </w:t>
      </w:r>
      <w:proofErr w:type="spellStart"/>
      <w:r w:rsidR="189FA908">
        <w:rPr/>
        <w:t>the</w:t>
      </w:r>
      <w:proofErr w:type="spellEnd"/>
      <w:r w:rsidR="189FA908">
        <w:rPr/>
        <w:t xml:space="preserve"> </w:t>
      </w:r>
      <w:proofErr w:type="spellStart"/>
      <w:r w:rsidR="189FA908">
        <w:rPr/>
        <w:t>following</w:t>
      </w:r>
      <w:proofErr w:type="spellEnd"/>
      <w:r w:rsidR="189FA908">
        <w:rPr/>
        <w:t xml:space="preserve"> </w:t>
      </w:r>
      <w:proofErr w:type="spellStart"/>
      <w:r w:rsidR="189FA908">
        <w:rPr/>
        <w:t>expressions</w:t>
      </w:r>
      <w:proofErr w:type="spellEnd"/>
      <w:r w:rsidR="189FA908">
        <w:rPr/>
        <w:t xml:space="preserve">. </w:t>
      </w:r>
      <w:proofErr w:type="spellStart"/>
      <w:r w:rsidR="189FA908">
        <w:rPr/>
        <w:t>Group</w:t>
      </w:r>
      <w:proofErr w:type="spellEnd"/>
      <w:r w:rsidR="189FA908">
        <w:rPr/>
        <w:t xml:space="preserve"> </w:t>
      </w:r>
      <w:proofErr w:type="spellStart"/>
      <w:r w:rsidR="189FA908">
        <w:rPr/>
        <w:t>with</w:t>
      </w:r>
      <w:proofErr w:type="spellEnd"/>
      <w:r w:rsidR="189FA908">
        <w:rPr/>
        <w:t xml:space="preserve"> </w:t>
      </w:r>
      <w:proofErr w:type="spellStart"/>
      <w:r w:rsidR="189FA908">
        <w:rPr/>
        <w:t>parentheses</w:t>
      </w:r>
      <w:proofErr w:type="spellEnd"/>
      <w:r w:rsidR="189FA908">
        <w:rPr/>
        <w:t xml:space="preserve"> </w:t>
      </w:r>
      <w:proofErr w:type="spellStart"/>
      <w:r w:rsidR="189FA908">
        <w:rPr/>
        <w:t>to</w:t>
      </w:r>
      <w:proofErr w:type="spellEnd"/>
      <w:r w:rsidR="189FA908">
        <w:rPr/>
        <w:t xml:space="preserve"> </w:t>
      </w:r>
      <w:proofErr w:type="spellStart"/>
      <w:r w:rsidR="189FA908">
        <w:rPr/>
        <w:t>clarify</w:t>
      </w:r>
      <w:proofErr w:type="spellEnd"/>
      <w:r w:rsidR="189FA908">
        <w:rPr/>
        <w:t xml:space="preserve"> </w:t>
      </w:r>
      <w:proofErr w:type="spellStart"/>
      <w:r w:rsidR="189FA908">
        <w:rPr/>
        <w:t>which</w:t>
      </w:r>
      <w:proofErr w:type="spellEnd"/>
      <w:r w:rsidR="189FA908">
        <w:rPr/>
        <w:t xml:space="preserve"> </w:t>
      </w:r>
      <w:proofErr w:type="spellStart"/>
      <w:r w:rsidR="189FA908">
        <w:rPr/>
        <w:t>operations</w:t>
      </w:r>
      <w:proofErr w:type="spellEnd"/>
      <w:r w:rsidR="189FA908">
        <w:rPr/>
        <w:t xml:space="preserve"> are </w:t>
      </w:r>
      <w:proofErr w:type="spellStart"/>
      <w:r w:rsidR="189FA908">
        <w:rPr/>
        <w:t>performed</w:t>
      </w:r>
      <w:proofErr w:type="spellEnd"/>
      <w:r w:rsidR="189FA908">
        <w:rPr/>
        <w:t xml:space="preserve"> </w:t>
      </w:r>
      <w:proofErr w:type="spellStart"/>
      <w:r w:rsidR="189FA908">
        <w:rPr/>
        <w:t>first</w:t>
      </w:r>
      <w:proofErr w:type="spellEnd"/>
      <w:r w:rsidR="189FA908">
        <w:rPr/>
        <w:t>.</w:t>
      </w:r>
    </w:p>
    <w:p xmlns:wp14="http://schemas.microsoft.com/office/word/2010/wordml" w:rsidR="00742397" w:rsidP="00742397" w:rsidRDefault="00742397" w14:paraId="6537F28F" wp14:textId="77777777">
      <w:pPr>
        <w:tabs>
          <w:tab w:val="left" w:pos="720"/>
        </w:tabs>
      </w:pPr>
    </w:p>
    <w:p xmlns:wp14="http://schemas.microsoft.com/office/word/2010/wordml" w:rsidRPr="0061758D" w:rsidR="00742397" w:rsidP="189FA908" w:rsidRDefault="00554878" w14:paraId="1524F4CC" wp14:textId="6D848FE4">
      <w:pPr>
        <w:tabs>
          <w:tab w:val="left" w:pos="720"/>
        </w:tabs>
        <w:rPr>
          <w:rFonts w:ascii="Courier New" w:hAnsi="Courier New" w:eastAsia="Courier New" w:cs="Courier New"/>
        </w:rPr>
      </w:pPr>
      <w:proofErr w:type="spellStart"/>
      <w:r w:rsidRPr="189FA908" w:rsidR="189FA908">
        <w:rPr>
          <w:rFonts w:ascii="Courier New" w:hAnsi="Courier New" w:eastAsia="Courier New" w:cs="Courier New"/>
        </w:rPr>
        <w:t>var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proofErr w:type="spellStart"/>
      <w:r w:rsidRPr="189FA908" w:rsidR="189FA908">
        <w:rPr>
          <w:rFonts w:ascii="Courier New" w:hAnsi="Courier New" w:eastAsia="Courier New" w:cs="Courier New"/>
        </w:rPr>
        <w:t>Number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: </w:t>
      </w:r>
      <w:proofErr w:type="spellStart"/>
      <w:r w:rsidRPr="189FA908" w:rsidR="189FA908">
        <w:rPr>
          <w:rFonts w:ascii="Courier New" w:hAnsi="Courier New" w:eastAsia="Courier New" w:cs="Courier New"/>
        </w:rPr>
        <w:t>x,y,a,</w:t>
      </w:r>
      <w:r w:rsidRPr="189FA908" w:rsidR="189FA908">
        <w:rPr>
          <w:rFonts w:ascii="Courier New" w:hAnsi="Courier New" w:eastAsia="Courier New" w:cs="Courier New"/>
        </w:rPr>
        <w:t>n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         (</w:t>
      </w:r>
      <w:proofErr w:type="spellStart"/>
      <w:r w:rsidRPr="189FA908" w:rsidR="189FA908">
        <w:rPr>
          <w:rFonts w:ascii="Courier New" w:hAnsi="Courier New" w:eastAsia="Courier New" w:cs="Courier New"/>
        </w:rPr>
        <w:t>Operands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variables</w:t>
      </w:r>
      <w:r w:rsidRPr="189FA908" w:rsidR="189FA908">
        <w:rPr>
          <w:rFonts w:ascii="Courier New" w:hAnsi="Courier New" w:eastAsia="Courier New" w:cs="Courier New"/>
        </w:rPr>
        <w:t>)</w:t>
      </w:r>
    </w:p>
    <w:p w:rsidR="189FA908" w:rsidP="189FA908" w:rsidRDefault="189FA908" w14:paraId="36A961FF" w14:textId="53406EF5">
      <w:pPr>
        <w:pStyle w:val="Normal"/>
        <w:rPr>
          <w:rFonts w:ascii="Courier New" w:hAnsi="Courier New" w:eastAsia="Courier New" w:cs="Courier New"/>
        </w:rPr>
      </w:pPr>
      <w:proofErr w:type="spellStart"/>
      <w:r w:rsidRPr="189FA908" w:rsidR="189FA908">
        <w:rPr>
          <w:rFonts w:ascii="Courier New" w:hAnsi="Courier New" w:eastAsia="Courier New" w:cs="Courier New"/>
        </w:rPr>
        <w:t>const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proofErr w:type="spellStart"/>
      <w:r w:rsidRPr="189FA908" w:rsidR="189FA908">
        <w:rPr>
          <w:rFonts w:ascii="Courier New" w:hAnsi="Courier New" w:eastAsia="Courier New" w:cs="Courier New"/>
        </w:rPr>
        <w:t>Number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: PI = 3,1416 </w:t>
      </w:r>
      <w:r w:rsidRPr="189FA908" w:rsidR="189FA908">
        <w:rPr>
          <w:rFonts w:ascii="Courier New" w:hAnsi="Courier New" w:eastAsia="Courier New" w:cs="Courier New"/>
        </w:rPr>
        <w:t xml:space="preserve">   </w:t>
      </w:r>
      <w:r w:rsidRPr="189FA908" w:rsidR="189FA908">
        <w:rPr>
          <w:rFonts w:ascii="Courier New" w:hAnsi="Courier New" w:eastAsia="Courier New" w:cs="Courier New"/>
        </w:rPr>
        <w:t>(</w:t>
      </w:r>
      <w:proofErr w:type="spellStart"/>
      <w:r w:rsidRPr="189FA908" w:rsidR="189FA908">
        <w:rPr>
          <w:rFonts w:ascii="Courier New" w:hAnsi="Courier New" w:eastAsia="Courier New" w:cs="Courier New"/>
        </w:rPr>
        <w:t>Operand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proofErr w:type="spellStart"/>
      <w:r w:rsidRPr="189FA908" w:rsidR="189FA908">
        <w:rPr>
          <w:rFonts w:ascii="Courier New" w:hAnsi="Courier New" w:eastAsia="Courier New" w:cs="Courier New"/>
        </w:rPr>
        <w:t>constant</w:t>
      </w:r>
      <w:proofErr w:type="spellEnd"/>
      <w:r w:rsidRPr="189FA908" w:rsidR="189FA908">
        <w:rPr>
          <w:rFonts w:ascii="Courier New" w:hAnsi="Courier New" w:eastAsia="Courier New" w:cs="Courier New"/>
        </w:rPr>
        <w:t>)</w:t>
      </w:r>
    </w:p>
    <w:p w:rsidR="189FA908" w:rsidP="189FA908" w:rsidRDefault="189FA908" w14:paraId="541A944C" w14:textId="1375715F">
      <w:pPr>
        <w:pStyle w:val="Normal"/>
        <w:rPr>
          <w:rFonts w:ascii="Courier New" w:hAnsi="Courier New" w:eastAsia="Courier New" w:cs="Courier New"/>
        </w:rPr>
      </w:pPr>
      <w:proofErr w:type="spellStart"/>
      <w:r w:rsidRPr="189FA908" w:rsidR="189FA908">
        <w:rPr>
          <w:rFonts w:ascii="Courier New" w:hAnsi="Courier New" w:eastAsia="Courier New" w:cs="Courier New"/>
        </w:rPr>
        <w:t>const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proofErr w:type="spellStart"/>
      <w:r w:rsidRPr="189FA908" w:rsidR="189FA908">
        <w:rPr>
          <w:rFonts w:ascii="Courier New" w:hAnsi="Courier New" w:eastAsia="Courier New" w:cs="Courier New"/>
        </w:rPr>
        <w:t>Number</w:t>
      </w:r>
      <w:proofErr w:type="spellEnd"/>
      <w:r w:rsidRPr="189FA908" w:rsidR="189FA908">
        <w:rPr>
          <w:rFonts w:ascii="Courier New" w:hAnsi="Courier New" w:eastAsia="Courier New" w:cs="Courier New"/>
        </w:rPr>
        <w:t>: COFACTOR = 1</w:t>
      </w:r>
      <w:r w:rsidRPr="189FA908" w:rsidR="189FA908">
        <w:rPr>
          <w:rFonts w:ascii="Courier New" w:hAnsi="Courier New" w:eastAsia="Courier New" w:cs="Courier New"/>
        </w:rPr>
        <w:t xml:space="preserve">   </w:t>
      </w:r>
      <w:r w:rsidRPr="189FA908" w:rsidR="189FA908">
        <w:rPr>
          <w:rFonts w:ascii="Courier New" w:hAnsi="Courier New" w:eastAsia="Courier New" w:cs="Courier New"/>
        </w:rPr>
        <w:t>(</w:t>
      </w:r>
      <w:proofErr w:type="spellStart"/>
      <w:r w:rsidRPr="189FA908" w:rsidR="189FA908">
        <w:rPr>
          <w:rFonts w:ascii="Courier New" w:hAnsi="Courier New" w:eastAsia="Courier New" w:cs="Courier New"/>
        </w:rPr>
        <w:t>Operand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proofErr w:type="spellStart"/>
      <w:r w:rsidRPr="189FA908" w:rsidR="189FA908">
        <w:rPr>
          <w:rFonts w:ascii="Courier New" w:hAnsi="Courier New" w:eastAsia="Courier New" w:cs="Courier New"/>
        </w:rPr>
        <w:t>constant</w:t>
      </w:r>
      <w:proofErr w:type="spellEnd"/>
      <w:r w:rsidRPr="189FA908" w:rsidR="189FA908">
        <w:rPr>
          <w:rFonts w:ascii="Courier New" w:hAnsi="Courier New" w:eastAsia="Courier New" w:cs="Courier New"/>
        </w:rPr>
        <w:t>)</w:t>
      </w:r>
    </w:p>
    <w:p xmlns:wp14="http://schemas.microsoft.com/office/word/2010/wordml" w:rsidRPr="00914D57" w:rsidR="000D7E51" w:rsidP="000D7E51" w:rsidRDefault="000D7E51" w14:paraId="6DFB9E20" wp14:textId="77777777">
      <w:pPr>
        <w:tabs>
          <w:tab w:val="left" w:pos="720"/>
        </w:tabs>
        <w:rPr>
          <w:rFonts w:ascii="Courier New" w:hAnsi="Courier New" w:cs="Courier New"/>
        </w:rPr>
      </w:pPr>
    </w:p>
    <w:p xmlns:wp14="http://schemas.microsoft.com/office/word/2010/wordml" w:rsidRPr="00914D57" w:rsidR="000D7E51" w:rsidP="189FA908" w:rsidRDefault="00914D57" w14:paraId="293F8F5A" wp14:textId="43673A99">
      <w:pPr>
        <w:tabs>
          <w:tab w:val="left" w:pos="720"/>
        </w:tabs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 xml:space="preserve">PI + </w:t>
      </w:r>
      <w:r w:rsidRPr="189FA908" w:rsidR="189FA908">
        <w:rPr>
          <w:rFonts w:ascii="Courier New" w:hAnsi="Courier New" w:eastAsia="Courier New" w:cs="Courier New"/>
        </w:rPr>
        <w:t>(</w:t>
      </w:r>
      <w:r w:rsidRPr="189FA908" w:rsidR="189FA908">
        <w:rPr>
          <w:rFonts w:ascii="Courier New" w:hAnsi="Courier New" w:eastAsia="Courier New" w:cs="Courier New"/>
        </w:rPr>
        <w:t>x / 2</w:t>
      </w:r>
      <w:r w:rsidRPr="189FA908" w:rsidR="189FA908">
        <w:rPr>
          <w:rFonts w:ascii="Courier New" w:hAnsi="Courier New" w:eastAsia="Courier New" w:cs="Courier New"/>
        </w:rPr>
        <w:t>)        (</w:t>
      </w:r>
      <w:proofErr w:type="spellStart"/>
      <w:r w:rsidRPr="189FA908" w:rsidR="189FA908">
        <w:rPr>
          <w:rFonts w:ascii="Courier New" w:hAnsi="Courier New" w:eastAsia="Courier New" w:cs="Courier New"/>
        </w:rPr>
        <w:t>operators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+,</w:t>
      </w:r>
      <w:r w:rsidRPr="189FA908" w:rsidR="189FA908">
        <w:rPr>
          <w:rFonts w:ascii="Courier New" w:hAnsi="Courier New" w:eastAsia="Courier New" w:cs="Courier New"/>
        </w:rPr>
        <w:t xml:space="preserve">/) </w:t>
      </w:r>
      <w:r w:rsidRPr="189FA908" w:rsidR="189FA908">
        <w:rPr>
          <w:rFonts w:ascii="Courier New" w:hAnsi="Courier New" w:eastAsia="Courier New" w:cs="Courier New"/>
          <w:highlight w:val="yellow"/>
        </w:rPr>
        <w:t>(8.1416)</w:t>
      </w:r>
    </w:p>
    <w:p w:rsidR="189FA908" w:rsidP="189FA908" w:rsidRDefault="189FA908" w14:noSpellErr="1" w14:paraId="1A2C37F1" w14:textId="1A020406">
      <w:pPr>
        <w:pStyle w:val="Normal"/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>Y</w:t>
      </w:r>
      <w:r w:rsidRPr="189FA908" w:rsidR="189FA908">
        <w:rPr>
          <w:rFonts w:ascii="Courier New" w:hAnsi="Courier New" w:eastAsia="Courier New" w:cs="Courier New"/>
        </w:rPr>
        <w:t xml:space="preserve">                </w:t>
      </w:r>
      <w:proofErr w:type="gramStart"/>
      <w:r w:rsidRPr="189FA908" w:rsidR="189FA908">
        <w:rPr>
          <w:rFonts w:ascii="Courier New" w:hAnsi="Courier New" w:eastAsia="Courier New" w:cs="Courier New"/>
        </w:rPr>
        <w:t xml:space="preserve">   </w:t>
      </w:r>
      <w:r w:rsidRPr="189FA908" w:rsidR="189FA908">
        <w:rPr>
          <w:rFonts w:ascii="Courier New" w:hAnsi="Courier New" w:eastAsia="Courier New" w:cs="Courier New"/>
          <w:highlight w:val="yellow"/>
        </w:rPr>
        <w:t>(</w:t>
      </w:r>
      <w:proofErr w:type="gramEnd"/>
      <w:r w:rsidRPr="189FA908" w:rsidR="189FA908">
        <w:rPr>
          <w:rFonts w:ascii="Courier New" w:hAnsi="Courier New" w:eastAsia="Courier New" w:cs="Courier New"/>
          <w:highlight w:val="yellow"/>
        </w:rPr>
        <w:t>10</w:t>
      </w:r>
      <w:r w:rsidRPr="189FA908" w:rsidR="189FA908">
        <w:rPr>
          <w:rFonts w:ascii="Courier New" w:hAnsi="Courier New" w:eastAsia="Courier New" w:cs="Courier New"/>
          <w:highlight w:val="yellow"/>
        </w:rPr>
        <w:t>)</w:t>
      </w:r>
    </w:p>
    <w:p w:rsidR="189FA908" w:rsidP="189FA908" w:rsidRDefault="189FA908" w14:paraId="44E4ADE9" w14:textId="0A500C38">
      <w:pPr>
        <w:pStyle w:val="Normal"/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>(</w:t>
      </w:r>
      <w:r w:rsidRPr="189FA908" w:rsidR="189FA908">
        <w:rPr>
          <w:rFonts w:ascii="Courier New" w:hAnsi="Courier New" w:eastAsia="Courier New" w:cs="Courier New"/>
        </w:rPr>
        <w:t>x + y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– a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 xml:space="preserve">        </w:t>
      </w:r>
      <w:r w:rsidRPr="189FA908" w:rsidR="189FA908">
        <w:rPr>
          <w:rFonts w:ascii="Courier New" w:hAnsi="Courier New" w:eastAsia="Courier New" w:cs="Courier New"/>
        </w:rPr>
        <w:t>(</w:t>
      </w:r>
      <w:proofErr w:type="spellStart"/>
      <w:r w:rsidRPr="189FA908" w:rsidR="189FA908">
        <w:rPr>
          <w:rFonts w:ascii="Courier New" w:hAnsi="Courier New" w:eastAsia="Courier New" w:cs="Courier New"/>
        </w:rPr>
        <w:t>operators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+</w:t>
      </w:r>
      <w:r w:rsidRPr="189FA908" w:rsidR="189FA908">
        <w:rPr>
          <w:rFonts w:ascii="Courier New" w:hAnsi="Courier New" w:eastAsia="Courier New" w:cs="Courier New"/>
        </w:rPr>
        <w:t>,</w:t>
      </w:r>
      <w:r w:rsidRPr="189FA908" w:rsidR="189FA908">
        <w:rPr>
          <w:rFonts w:ascii="Courier New" w:hAnsi="Courier New" w:eastAsia="Courier New" w:cs="Courier New"/>
        </w:rPr>
        <w:t>-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  <w:highlight w:val="yellow"/>
        </w:rPr>
        <w:t>(</w:t>
      </w:r>
      <w:r w:rsidRPr="189FA908" w:rsidR="189FA908">
        <w:rPr>
          <w:rFonts w:ascii="Courier New" w:hAnsi="Courier New" w:eastAsia="Courier New" w:cs="Courier New"/>
          <w:highlight w:val="yellow"/>
        </w:rPr>
        <w:t>19</w:t>
      </w:r>
      <w:r w:rsidRPr="189FA908" w:rsidR="189FA908">
        <w:rPr>
          <w:rFonts w:ascii="Courier New" w:hAnsi="Courier New" w:eastAsia="Courier New" w:cs="Courier New"/>
          <w:highlight w:val="yellow"/>
        </w:rPr>
        <w:t>)</w:t>
      </w:r>
    </w:p>
    <w:p w:rsidR="189FA908" w:rsidP="189FA908" w:rsidRDefault="189FA908" w14:paraId="413BF588" w14:textId="0AC929C1">
      <w:pPr>
        <w:pStyle w:val="Normal"/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>(</w:t>
      </w:r>
      <w:r w:rsidRPr="189FA908" w:rsidR="189FA908">
        <w:rPr>
          <w:rFonts w:ascii="Courier New" w:hAnsi="Courier New" w:eastAsia="Courier New" w:cs="Courier New"/>
        </w:rPr>
        <w:t>n</w:t>
      </w:r>
      <w:r w:rsidRPr="189FA908" w:rsidR="189FA908">
        <w:rPr>
          <w:rFonts w:ascii="Courier New" w:hAnsi="Courier New" w:eastAsia="Courier New" w:cs="Courier New"/>
        </w:rPr>
        <w:t xml:space="preserve"> mod 2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>=</w:t>
      </w:r>
      <w:r w:rsidRPr="189FA908" w:rsidR="189FA908">
        <w:rPr>
          <w:rFonts w:ascii="Courier New" w:hAnsi="Courier New" w:eastAsia="Courier New" w:cs="Courier New"/>
        </w:rPr>
        <w:t>= 0</w:t>
      </w:r>
      <w:r w:rsidRPr="189FA908" w:rsidR="189FA908">
        <w:rPr>
          <w:rFonts w:ascii="Courier New" w:hAnsi="Courier New" w:eastAsia="Courier New" w:cs="Courier New"/>
        </w:rPr>
        <w:t xml:space="preserve">      </w:t>
      </w:r>
      <w:r w:rsidRPr="189FA908" w:rsidR="189FA908">
        <w:rPr>
          <w:rFonts w:ascii="Courier New" w:hAnsi="Courier New" w:eastAsia="Courier New" w:cs="Courier New"/>
        </w:rPr>
        <w:t>(</w:t>
      </w:r>
      <w:proofErr w:type="spellStart"/>
      <w:r w:rsidRPr="189FA908" w:rsidR="189FA908">
        <w:rPr>
          <w:rFonts w:ascii="Courier New" w:hAnsi="Courier New" w:eastAsia="Courier New" w:cs="Courier New"/>
        </w:rPr>
        <w:t>operators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>mod</w:t>
      </w:r>
      <w:r w:rsidRPr="189FA908" w:rsidR="189FA908">
        <w:rPr>
          <w:rFonts w:ascii="Courier New" w:hAnsi="Courier New" w:eastAsia="Courier New" w:cs="Courier New"/>
        </w:rPr>
        <w:t>,</w:t>
      </w:r>
      <w:r w:rsidRPr="189FA908" w:rsidR="189FA908">
        <w:rPr>
          <w:rFonts w:ascii="Courier New" w:hAnsi="Courier New" w:eastAsia="Courier New" w:cs="Courier New"/>
        </w:rPr>
        <w:t xml:space="preserve"> ==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  <w:highlight w:val="yellow"/>
        </w:rPr>
        <w:t>(</w:t>
      </w:r>
      <w:r w:rsidRPr="189FA908" w:rsidR="189FA908">
        <w:rPr>
          <w:rFonts w:ascii="Courier New" w:hAnsi="Courier New" w:eastAsia="Courier New" w:cs="Courier New"/>
          <w:highlight w:val="yellow"/>
        </w:rPr>
        <w:t>TRUE</w:t>
      </w:r>
      <w:r w:rsidRPr="189FA908" w:rsidR="189FA908">
        <w:rPr>
          <w:rFonts w:ascii="Courier New" w:hAnsi="Courier New" w:eastAsia="Courier New" w:cs="Courier New"/>
          <w:highlight w:val="yellow"/>
        </w:rPr>
        <w:t>)</w:t>
      </w:r>
    </w:p>
    <w:p w:rsidR="189FA908" w:rsidP="189FA908" w:rsidRDefault="189FA908" w14:paraId="4BCD2188" w14:textId="40EABF81">
      <w:pPr>
        <w:pStyle w:val="Normal"/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>(</w:t>
      </w:r>
      <w:r w:rsidRPr="189FA908" w:rsidR="189FA908">
        <w:rPr>
          <w:rFonts w:ascii="Courier New" w:hAnsi="Courier New" w:eastAsia="Courier New" w:cs="Courier New"/>
        </w:rPr>
        <w:t>COFACTOR * x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&gt; 20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>(</w:t>
      </w:r>
      <w:proofErr w:type="spellStart"/>
      <w:r w:rsidRPr="189FA908" w:rsidR="189FA908">
        <w:rPr>
          <w:rFonts w:ascii="Courier New" w:hAnsi="Courier New" w:eastAsia="Courier New" w:cs="Courier New"/>
        </w:rPr>
        <w:t>operators</w:t>
      </w:r>
      <w:proofErr w:type="spellEnd"/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>*</w:t>
      </w:r>
      <w:r w:rsidRPr="189FA908" w:rsidR="189FA908">
        <w:rPr>
          <w:rFonts w:ascii="Courier New" w:hAnsi="Courier New" w:eastAsia="Courier New" w:cs="Courier New"/>
        </w:rPr>
        <w:t>,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>&gt;</w:t>
      </w:r>
      <w:r w:rsidRPr="189FA908" w:rsidR="189FA908">
        <w:rPr>
          <w:rFonts w:ascii="Courier New" w:hAnsi="Courier New" w:eastAsia="Courier New" w:cs="Courier New"/>
        </w:rPr>
        <w:t>)</w:t>
      </w:r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  <w:highlight w:val="yellow"/>
        </w:rPr>
        <w:t>(</w:t>
      </w:r>
      <w:r w:rsidRPr="189FA908" w:rsidR="189FA908">
        <w:rPr>
          <w:rFonts w:ascii="Courier New" w:hAnsi="Courier New" w:eastAsia="Courier New" w:cs="Courier New"/>
          <w:highlight w:val="yellow"/>
        </w:rPr>
        <w:t>FALSO</w:t>
      </w:r>
      <w:r w:rsidRPr="189FA908" w:rsidR="189FA908">
        <w:rPr>
          <w:rFonts w:ascii="Courier New" w:hAnsi="Courier New" w:eastAsia="Courier New" w:cs="Courier New"/>
          <w:highlight w:val="yellow"/>
        </w:rPr>
        <w:t>)</w:t>
      </w:r>
    </w:p>
    <w:p w:rsidR="189FA908" w:rsidP="189FA908" w:rsidRDefault="189FA908" w14:noSpellErr="1" w14:paraId="21EB572E" w14:textId="720F15B2">
      <w:pPr>
        <w:pStyle w:val="Normal"/>
        <w:rPr>
          <w:rFonts w:ascii="Courier New" w:hAnsi="Courier New" w:eastAsia="Courier New" w:cs="Courier New"/>
        </w:rPr>
      </w:pPr>
      <w:r w:rsidRPr="189FA908" w:rsidR="189FA908">
        <w:rPr>
          <w:rFonts w:ascii="Courier New" w:hAnsi="Courier New" w:eastAsia="Courier New" w:cs="Courier New"/>
        </w:rPr>
        <w:t>COFACTOR</w:t>
      </w:r>
      <w:r w:rsidRPr="189FA908" w:rsidR="189FA908">
        <w:rPr>
          <w:rFonts w:ascii="Courier New" w:hAnsi="Courier New" w:eastAsia="Courier New" w:cs="Courier New"/>
        </w:rPr>
        <w:t xml:space="preserve">         </w:t>
      </w:r>
      <w:proofErr w:type="gramStart"/>
      <w:r w:rsidRPr="189FA908" w:rsidR="189FA908">
        <w:rPr>
          <w:rFonts w:ascii="Courier New" w:hAnsi="Courier New" w:eastAsia="Courier New" w:cs="Courier New"/>
        </w:rPr>
        <w:t xml:space="preserve"> </w:t>
      </w:r>
      <w:r w:rsidRPr="189FA908" w:rsidR="189FA908">
        <w:rPr>
          <w:rFonts w:ascii="Courier New" w:hAnsi="Courier New" w:eastAsia="Courier New" w:cs="Courier New"/>
        </w:rPr>
        <w:t xml:space="preserve">  </w:t>
      </w:r>
      <w:r w:rsidRPr="189FA908" w:rsidR="189FA908">
        <w:rPr>
          <w:rFonts w:ascii="Courier New" w:hAnsi="Courier New" w:eastAsia="Courier New" w:cs="Courier New"/>
          <w:highlight w:val="yellow"/>
        </w:rPr>
        <w:t>(</w:t>
      </w:r>
      <w:proofErr w:type="gramEnd"/>
      <w:r w:rsidRPr="189FA908" w:rsidR="189FA908">
        <w:rPr>
          <w:rFonts w:ascii="Courier New" w:hAnsi="Courier New" w:eastAsia="Courier New" w:cs="Courier New"/>
          <w:highlight w:val="yellow"/>
        </w:rPr>
        <w:t>1</w:t>
      </w:r>
      <w:r w:rsidRPr="189FA908" w:rsidR="189FA908">
        <w:rPr>
          <w:rFonts w:ascii="Courier New" w:hAnsi="Courier New" w:eastAsia="Courier New" w:cs="Courier New"/>
          <w:highlight w:val="yellow"/>
        </w:rPr>
        <w:t>)</w:t>
      </w:r>
    </w:p>
    <w:p xmlns:wp14="http://schemas.microsoft.com/office/word/2010/wordml" w:rsidR="00742397" w:rsidP="000D7E51" w:rsidRDefault="00742397" w14:paraId="70DF9E56" wp14:textId="77777777">
      <w:pPr>
        <w:tabs>
          <w:tab w:val="left" w:pos="720"/>
        </w:tabs>
      </w:pPr>
    </w:p>
    <w:p xmlns:wp14="http://schemas.microsoft.com/office/word/2010/wordml" w:rsidR="00742397" w:rsidP="189FA908" w:rsidRDefault="00F2540B" w14:paraId="56B1DBA1" wp14:textId="47677A44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>
        <w:rPr/>
        <w:t>Assuming</w:t>
      </w:r>
      <w:proofErr w:type="spellEnd"/>
      <w:r w:rsidR="00742397">
        <w:rPr/>
        <w:t xml:space="preserve"> </w:t>
      </w:r>
      <w:proofErr w:type="spellStart"/>
      <w:r>
        <w:rPr/>
        <w:t>that</w:t>
      </w:r>
      <w:proofErr w:type="spellEnd"/>
      <w:r w:rsidR="00742397">
        <w:rPr/>
        <w:t xml:space="preserve"> x </w:t>
      </w:r>
      <w:r w:rsidR="189FA908">
        <w:rPr/>
        <w:t>=</w:t>
      </w:r>
      <w:r w:rsidR="00742397">
        <w:rPr/>
        <w:t xml:space="preserve"> 10, y </w:t>
      </w:r>
      <w:r w:rsidR="189FA908">
        <w:rPr/>
        <w:t>=</w:t>
      </w:r>
      <w:r w:rsidR="00742397">
        <w:rPr/>
        <w:t xml:space="preserve"> 10, </w:t>
      </w:r>
      <w:r w:rsidRPr="189FA908">
        <w:rPr>
          <w:rFonts w:ascii="Courier New" w:hAnsi="Courier New" w:eastAsia="Courier New" w:cs="Courier New"/>
        </w:rPr>
        <w:t>n</w:t>
      </w:r>
      <w:r w:rsidR="00742397">
        <w:rPr/>
        <w:t xml:space="preserve"> </w:t>
      </w:r>
      <w:r w:rsidR="189FA908">
        <w:rPr/>
        <w:t>=</w:t>
      </w:r>
      <w:r w:rsidR="00742397">
        <w:rPr/>
        <w:t xml:space="preserve"> 4 </w:t>
      </w:r>
      <w:r>
        <w:rPr/>
        <w:t>and</w:t>
      </w:r>
      <w:r w:rsidR="00742397">
        <w:rPr/>
        <w:t xml:space="preserve"> a </w:t>
      </w:r>
      <w:r w:rsidR="189FA908">
        <w:rPr/>
        <w:t>=</w:t>
      </w:r>
      <w:r w:rsidR="00742397">
        <w:rPr/>
        <w:t xml:space="preserve"> 1</w:t>
      </w:r>
    </w:p>
    <w:p xmlns:wp14="http://schemas.microsoft.com/office/word/2010/wordml" w:rsidR="00742397" w:rsidP="000D7E51" w:rsidRDefault="00F2540B" w14:paraId="5FF54B32" wp14:textId="77777777">
      <w:pPr>
        <w:tabs>
          <w:tab w:val="left" w:pos="720"/>
        </w:tabs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 w:rsidR="00742397">
        <w:t>.</w:t>
      </w:r>
    </w:p>
    <w:p xmlns:wp14="http://schemas.microsoft.com/office/word/2010/wordml" w:rsidR="00FB4DA7" w:rsidP="00A86F63" w:rsidRDefault="00FB4DA7" w14:paraId="44E871BC" wp14:textId="77777777" wp14:noSpellErr="1">
      <w:pPr>
        <w:tabs>
          <w:tab w:val="left" w:pos="720"/>
        </w:tabs>
      </w:pPr>
    </w:p>
    <w:p w:rsidR="189FA908" w:rsidP="189FA908" w:rsidRDefault="189FA908" w14:paraId="25CFADAE" w14:textId="1CE35700">
      <w:pPr>
        <w:pStyle w:val="Normal"/>
        <w:ind w:left="0"/>
        <w:rPr>
          <w:highlight w:val="yellow"/>
        </w:rPr>
      </w:pPr>
      <w:r w:rsidRPr="189FA908" w:rsidR="189FA908">
        <w:rPr>
          <w:highlight w:val="yellow"/>
        </w:rPr>
        <w:t>"</w:t>
      </w:r>
      <w:proofErr w:type="gramStart"/>
      <w:r w:rsidRPr="189FA908" w:rsidR="189FA908">
        <w:rPr>
          <w:highlight w:val="yellow"/>
        </w:rPr>
        <w:t>/ ,</w:t>
      </w:r>
      <w:proofErr w:type="gramEnd"/>
      <w:r w:rsidRPr="189FA908" w:rsidR="189FA908">
        <w:rPr>
          <w:highlight w:val="yellow"/>
        </w:rPr>
        <w:t xml:space="preserve"> </w:t>
      </w:r>
      <w:r w:rsidRPr="189FA908" w:rsidR="189FA908">
        <w:rPr>
          <w:highlight w:val="yellow"/>
        </w:rPr>
        <w:t xml:space="preserve">%, </w:t>
      </w:r>
      <w:r w:rsidRPr="189FA908" w:rsidR="189FA908">
        <w:rPr>
          <w:highlight w:val="yellow"/>
        </w:rPr>
        <w:t xml:space="preserve">* are </w:t>
      </w:r>
      <w:proofErr w:type="spellStart"/>
      <w:r w:rsidRPr="189FA908" w:rsidR="189FA908">
        <w:rPr>
          <w:highlight w:val="yellow"/>
        </w:rPr>
        <w:t>evaluated</w:t>
      </w:r>
      <w:proofErr w:type="spellEnd"/>
      <w:r w:rsidRPr="189FA908" w:rsidR="189FA908">
        <w:rPr>
          <w:highlight w:val="yellow"/>
        </w:rPr>
        <w:t xml:space="preserve"> </w:t>
      </w:r>
      <w:proofErr w:type="spellStart"/>
      <w:r w:rsidRPr="189FA908" w:rsidR="189FA908">
        <w:rPr>
          <w:highlight w:val="yellow"/>
        </w:rPr>
        <w:t>before</w:t>
      </w:r>
      <w:proofErr w:type="spellEnd"/>
      <w:r w:rsidRPr="189FA908" w:rsidR="189FA908">
        <w:rPr>
          <w:highlight w:val="yellow"/>
        </w:rPr>
        <w:t xml:space="preserve"> </w:t>
      </w:r>
      <w:proofErr w:type="spellStart"/>
      <w:r w:rsidRPr="189FA908" w:rsidR="189FA908">
        <w:rPr>
          <w:highlight w:val="yellow"/>
        </w:rPr>
        <w:t>than</w:t>
      </w:r>
      <w:proofErr w:type="spellEnd"/>
      <w:r w:rsidRPr="189FA908" w:rsidR="189FA908">
        <w:rPr>
          <w:highlight w:val="yellow"/>
        </w:rPr>
        <w:t xml:space="preserve"> +, </w:t>
      </w:r>
      <w:r w:rsidRPr="189FA908" w:rsidR="189FA908">
        <w:rPr>
          <w:highlight w:val="yellow"/>
        </w:rPr>
        <w:t>-</w:t>
      </w:r>
      <w:r w:rsidRPr="189FA908" w:rsidR="189FA908">
        <w:rPr>
          <w:highlight w:val="yellow"/>
        </w:rPr>
        <w:t>,==</w:t>
      </w:r>
      <w:r w:rsidRPr="189FA908" w:rsidR="189FA908">
        <w:rPr>
          <w:highlight w:val="yellow"/>
        </w:rPr>
        <w:t>"</w:t>
      </w:r>
    </w:p>
    <w:p w:rsidR="189FA908" w:rsidP="189FA908" w:rsidRDefault="189FA908" w14:paraId="452C775C" w14:textId="4B6C71D4">
      <w:pPr>
        <w:pStyle w:val="Normal"/>
      </w:pPr>
      <w:hyperlink r:id="R45e8ff6926bf4a26">
        <w:r w:rsidRPr="189FA908" w:rsidR="189FA908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http://en.cppreference.com/w/c/language/operator_precedence</w:t>
        </w:r>
      </w:hyperlink>
    </w:p>
    <w:p w:rsidR="189FA908" w:rsidP="189FA908" w:rsidRDefault="189FA908" w14:paraId="2890DF4D" w14:textId="2D1402A1">
      <w:pPr>
        <w:pStyle w:val="Normal"/>
      </w:pPr>
      <w:hyperlink r:id="R12856cda28284c63">
        <w:r w:rsidRPr="189FA908" w:rsidR="189FA908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https://docs.oracle.com/javase/tutorial/java/nutsandbolts/operators.html</w:t>
        </w:r>
      </w:hyperlink>
    </w:p>
    <w:p w:rsidR="189FA908" w:rsidP="189FA908" w:rsidRDefault="189FA908" w14:paraId="48F174D5" w14:textId="066A6012">
      <w:pPr>
        <w:pStyle w:val="Normal"/>
      </w:pPr>
      <w:hyperlink r:id="Rcfe37c8264864c50">
        <w:r w:rsidRPr="189FA908" w:rsidR="189FA908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https://msdn.microsoft.com/en-us/library/2bxt6kc4.aspx</w:t>
        </w:r>
      </w:hyperlink>
    </w:p>
    <w:p w:rsidR="189FA908" w:rsidP="189FA908" w:rsidRDefault="189FA908" w14:noSpellErr="1" w14:paraId="350AD2E1" w14:textId="55B096A4">
      <w:pPr>
        <w:pStyle w:val="Normal"/>
      </w:pPr>
    </w:p>
    <w:p xmlns:wp14="http://schemas.microsoft.com/office/word/2010/wordml" w:rsidR="00F2540B" w:rsidP="00F2540B" w:rsidRDefault="00F2540B" w14:paraId="534BFD22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189FA908">
        <w:rPr/>
        <w:t>Write</w:t>
      </w:r>
      <w:proofErr w:type="spellEnd"/>
      <w:r w:rsidR="189FA908">
        <w:rPr/>
        <w:t xml:space="preserve"> </w:t>
      </w:r>
      <w:proofErr w:type="spellStart"/>
      <w:r w:rsidR="189FA908">
        <w:rPr/>
        <w:t>an</w:t>
      </w:r>
      <w:proofErr w:type="spellEnd"/>
      <w:r w:rsidR="189FA908">
        <w:rPr/>
        <w:t xml:space="preserve"> </w:t>
      </w:r>
      <w:proofErr w:type="spellStart"/>
      <w:r w:rsidR="189FA908">
        <w:rPr/>
        <w:t>algorithm</w:t>
      </w:r>
      <w:proofErr w:type="spellEnd"/>
      <w:r w:rsidR="189FA908">
        <w:rPr/>
        <w:t xml:space="preserve"> </w:t>
      </w:r>
      <w:proofErr w:type="spellStart"/>
      <w:r w:rsidR="189FA908">
        <w:rPr/>
        <w:t>to</w:t>
      </w:r>
      <w:proofErr w:type="spellEnd"/>
      <w:r w:rsidR="189FA908">
        <w:rPr/>
        <w:t xml:space="preserve"> </w:t>
      </w:r>
      <w:proofErr w:type="spellStart"/>
      <w:r w:rsidR="189FA908">
        <w:rPr/>
        <w:t>read</w:t>
      </w:r>
      <w:proofErr w:type="spellEnd"/>
      <w:r w:rsidR="189FA908">
        <w:rPr/>
        <w:t xml:space="preserve"> a </w:t>
      </w:r>
      <w:proofErr w:type="spellStart"/>
      <w:r w:rsidR="189FA908">
        <w:rPr/>
        <w:t>number</w:t>
      </w:r>
      <w:proofErr w:type="spellEnd"/>
      <w:r w:rsidR="189FA908">
        <w:rPr/>
        <w:t xml:space="preserve"> </w:t>
      </w:r>
      <w:proofErr w:type="spellStart"/>
      <w:r w:rsidR="189FA908">
        <w:rPr/>
        <w:t>by</w:t>
      </w:r>
      <w:proofErr w:type="spellEnd"/>
      <w:r w:rsidR="189FA908">
        <w:rPr/>
        <w:t xml:space="preserve"> </w:t>
      </w:r>
      <w:proofErr w:type="spellStart"/>
      <w:r w:rsidR="189FA908">
        <w:rPr/>
        <w:t>keyboard</w:t>
      </w:r>
      <w:proofErr w:type="spellEnd"/>
      <w:r w:rsidR="189FA908">
        <w:rPr/>
        <w:t xml:space="preserve"> and </w:t>
      </w:r>
      <w:proofErr w:type="spellStart"/>
      <w:r w:rsidR="189FA908">
        <w:rPr/>
        <w:t>say</w:t>
      </w:r>
      <w:proofErr w:type="spellEnd"/>
      <w:r w:rsidR="189FA908">
        <w:rPr/>
        <w:t xml:space="preserve"> </w:t>
      </w:r>
      <w:proofErr w:type="spellStart"/>
      <w:r w:rsidR="189FA908">
        <w:rPr/>
        <w:t>if</w:t>
      </w:r>
      <w:proofErr w:type="spellEnd"/>
      <w:r w:rsidR="189FA908">
        <w:rPr/>
        <w:t xml:space="preserve"> </w:t>
      </w:r>
      <w:proofErr w:type="spellStart"/>
      <w:r w:rsidR="189FA908">
        <w:rPr/>
        <w:t>it</w:t>
      </w:r>
      <w:proofErr w:type="spellEnd"/>
      <w:r w:rsidR="189FA908">
        <w:rPr/>
        <w:t xml:space="preserve"> </w:t>
      </w:r>
      <w:proofErr w:type="spellStart"/>
      <w:r w:rsidR="189FA908">
        <w:rPr/>
        <w:t>is</w:t>
      </w:r>
      <w:proofErr w:type="spellEnd"/>
      <w:r w:rsidR="189FA908">
        <w:rPr/>
        <w:t xml:space="preserve"> positive </w:t>
      </w:r>
      <w:proofErr w:type="spellStart"/>
      <w:r w:rsidR="189FA908">
        <w:rPr/>
        <w:t>or</w:t>
      </w:r>
      <w:proofErr w:type="spellEnd"/>
      <w:r w:rsidR="189FA908">
        <w:rPr/>
        <w:t xml:space="preserve"> </w:t>
      </w:r>
      <w:proofErr w:type="spellStart"/>
      <w:r w:rsidR="189FA908">
        <w:rPr/>
        <w:t>negative</w:t>
      </w:r>
      <w:proofErr w:type="spellEnd"/>
      <w:r w:rsidR="189FA908">
        <w:rPr/>
        <w:t>.</w:t>
      </w:r>
    </w:p>
    <w:p xmlns:wp14="http://schemas.microsoft.com/office/word/2010/wordml" w:rsidR="00F2540B" w:rsidP="00F2540B" w:rsidRDefault="00F2540B" w14:paraId="144A5D23" wp14:textId="77777777" wp14:noSpellErr="1">
      <w:pPr>
        <w:tabs>
          <w:tab w:val="left" w:pos="720"/>
        </w:tabs>
        <w:ind w:left="360"/>
      </w:pPr>
    </w:p>
    <w:p w:rsidR="189FA908" w:rsidP="189FA908" w:rsidRDefault="189FA908" w14:paraId="4E4A6B4E" w14:textId="4158F8CF">
      <w:pPr>
        <w:pStyle w:val="Normal"/>
        <w:ind w:left="360"/>
      </w:pPr>
      <w:r w:rsidR="189FA908">
        <w:rPr/>
        <w:t>V</w:t>
      </w:r>
      <w:r w:rsidR="189FA908">
        <w:rPr/>
        <w:t xml:space="preserve">ar </w:t>
      </w:r>
      <w:proofErr w:type="spellStart"/>
      <w:r w:rsidR="189FA908">
        <w:rPr/>
        <w:t>number</w:t>
      </w:r>
      <w:proofErr w:type="spellEnd"/>
      <w:r w:rsidR="189FA908">
        <w:rPr/>
        <w:t xml:space="preserve"> :</w:t>
      </w:r>
      <w:r w:rsidR="189FA908">
        <w:rPr/>
        <w:t xml:space="preserve"> a</w:t>
      </w:r>
    </w:p>
    <w:p w:rsidR="189FA908" w:rsidP="189FA908" w:rsidRDefault="189FA908" w14:paraId="4213FC0B" w14:textId="29A1E195">
      <w:pPr>
        <w:pStyle w:val="Normal"/>
        <w:ind w:left="360"/>
      </w:pPr>
    </w:p>
    <w:p w:rsidR="189FA908" w:rsidP="189FA908" w:rsidRDefault="189FA908" w14:paraId="5EFCC1CF" w14:textId="79C2F27C">
      <w:pPr>
        <w:pStyle w:val="Normal"/>
        <w:ind w:left="360"/>
      </w:pPr>
      <w:proofErr w:type="spellStart"/>
      <w:r w:rsidR="189FA908">
        <w:rPr/>
        <w:t>R</w:t>
      </w:r>
      <w:r w:rsidR="189FA908">
        <w:rPr/>
        <w:t>ead</w:t>
      </w:r>
      <w:proofErr w:type="spellEnd"/>
      <w:r w:rsidR="189FA908">
        <w:rPr/>
        <w:t>(a)</w:t>
      </w:r>
    </w:p>
    <w:p w:rsidR="189FA908" w:rsidP="189FA908" w:rsidRDefault="189FA908" w14:paraId="7CF64302" w14:textId="4838BE13">
      <w:pPr>
        <w:pStyle w:val="Normal"/>
        <w:ind w:left="360"/>
      </w:pPr>
    </w:p>
    <w:p w:rsidR="189FA908" w:rsidP="189FA908" w:rsidRDefault="189FA908" w14:paraId="3FF143AB" w14:noSpellErr="1" w14:textId="011D6024">
      <w:pPr>
        <w:pStyle w:val="Normal"/>
        <w:ind w:left="360"/>
      </w:pPr>
      <w:r w:rsidR="7AF1D01B">
        <w:rPr/>
        <w:t>IF (</w:t>
      </w:r>
      <w:r w:rsidR="7AF1D01B">
        <w:rPr/>
        <w:t xml:space="preserve">a </w:t>
      </w:r>
      <w:r w:rsidR="7AF1D01B">
        <w:rPr/>
        <w:t>== 0</w:t>
      </w:r>
      <w:r w:rsidR="7AF1D01B">
        <w:rPr/>
        <w:t>)</w:t>
      </w:r>
    </w:p>
    <w:p w:rsidR="7AF1D01B" w:rsidP="7AF1D01B" w:rsidRDefault="7AF1D01B" w14:paraId="29E0548E" w14:textId="785DA069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66CACFAE" w14:textId="1B1BC923">
      <w:pPr>
        <w:pStyle w:val="Normal"/>
        <w:ind w:left="360"/>
      </w:pPr>
      <w:r w:rsidR="7AF1D01B">
        <w:rPr/>
        <w:t>ELSE IF (a &gt; 0)</w:t>
      </w:r>
    </w:p>
    <w:p w:rsidR="7AF1D01B" w:rsidP="7AF1D01B" w:rsidRDefault="7AF1D01B" w14:paraId="64A86BC8" w14:textId="61B04024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r w:rsidR="7AF1D01B">
        <w:rPr/>
        <w:t>positive</w:t>
      </w:r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403EF323" w14:textId="4EEA96D7">
      <w:pPr>
        <w:pStyle w:val="Normal"/>
        <w:ind w:left="360"/>
      </w:pPr>
      <w:r w:rsidR="7AF1D01B">
        <w:rPr/>
        <w:t>ELSE</w:t>
      </w:r>
    </w:p>
    <w:p w:rsidR="7AF1D01B" w:rsidP="7AF1D01B" w:rsidRDefault="7AF1D01B" w14:paraId="5A2F00FD" w14:textId="12FB749A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negative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6B3DC84A" w14:textId="20BB593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AF1D01B">
        <w:rPr/>
        <w:t>ENDIF</w:t>
      </w:r>
    </w:p>
    <w:p w:rsidR="189FA908" w:rsidP="189FA908" w:rsidRDefault="189FA908" w14:noSpellErr="1" w14:paraId="66A52D70" w14:textId="2DE4153C">
      <w:pPr>
        <w:pStyle w:val="Normal"/>
        <w:ind w:left="360"/>
      </w:pPr>
    </w:p>
    <w:p xmlns:wp14="http://schemas.microsoft.com/office/word/2010/wordml" w:rsidR="00F2540B" w:rsidP="00F2540B" w:rsidRDefault="00F2540B" w14:paraId="6165EBC2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189FA908">
        <w:rPr/>
        <w:t>Perform</w:t>
      </w:r>
      <w:proofErr w:type="spellEnd"/>
      <w:r w:rsidR="189FA908">
        <w:rPr/>
        <w:t xml:space="preserve"> </w:t>
      </w:r>
      <w:proofErr w:type="spellStart"/>
      <w:r w:rsidR="189FA908">
        <w:rPr/>
        <w:t>an</w:t>
      </w:r>
      <w:proofErr w:type="spellEnd"/>
      <w:r w:rsidR="189FA908">
        <w:rPr/>
        <w:t xml:space="preserve"> </w:t>
      </w:r>
      <w:proofErr w:type="spellStart"/>
      <w:r w:rsidR="189FA908">
        <w:rPr/>
        <w:t>algorithm</w:t>
      </w:r>
      <w:proofErr w:type="spellEnd"/>
      <w:r w:rsidR="189FA908">
        <w:rPr/>
        <w:t xml:space="preserve"> </w:t>
      </w:r>
      <w:proofErr w:type="spellStart"/>
      <w:r w:rsidR="189FA908">
        <w:rPr/>
        <w:t>to</w:t>
      </w:r>
      <w:proofErr w:type="spellEnd"/>
      <w:r w:rsidR="189FA908">
        <w:rPr/>
        <w:t xml:space="preserve"> </w:t>
      </w:r>
      <w:proofErr w:type="spellStart"/>
      <w:r w:rsidR="189FA908">
        <w:rPr/>
        <w:t>read</w:t>
      </w:r>
      <w:proofErr w:type="spellEnd"/>
      <w:r w:rsidR="189FA908">
        <w:rPr/>
        <w:t xml:space="preserve"> a </w:t>
      </w:r>
      <w:proofErr w:type="spellStart"/>
      <w:r w:rsidR="189FA908">
        <w:rPr/>
        <w:t>number</w:t>
      </w:r>
      <w:proofErr w:type="spellEnd"/>
      <w:r w:rsidR="189FA908">
        <w:rPr/>
        <w:t xml:space="preserve"> and </w:t>
      </w:r>
      <w:proofErr w:type="spellStart"/>
      <w:r w:rsidR="189FA908">
        <w:rPr/>
        <w:t>report</w:t>
      </w:r>
      <w:proofErr w:type="spellEnd"/>
      <w:r w:rsidR="189FA908">
        <w:rPr/>
        <w:t xml:space="preserve"> </w:t>
      </w:r>
      <w:proofErr w:type="spellStart"/>
      <w:r w:rsidR="189FA908">
        <w:rPr/>
        <w:t>if</w:t>
      </w:r>
      <w:proofErr w:type="spellEnd"/>
      <w:r w:rsidR="189FA908">
        <w:rPr/>
        <w:t xml:space="preserve"> </w:t>
      </w:r>
      <w:proofErr w:type="spellStart"/>
      <w:r w:rsidR="189FA908">
        <w:rPr/>
        <w:t>it</w:t>
      </w:r>
      <w:proofErr w:type="spellEnd"/>
      <w:r w:rsidR="189FA908">
        <w:rPr/>
        <w:t xml:space="preserve"> </w:t>
      </w:r>
      <w:proofErr w:type="spellStart"/>
      <w:r w:rsidR="189FA908">
        <w:rPr/>
        <w:t>is</w:t>
      </w:r>
      <w:proofErr w:type="spellEnd"/>
      <w:r w:rsidR="189FA908">
        <w:rPr/>
        <w:t xml:space="preserve"> </w:t>
      </w:r>
      <w:proofErr w:type="spellStart"/>
      <w:r w:rsidR="189FA908">
        <w:rPr/>
        <w:t>greater</w:t>
      </w:r>
      <w:proofErr w:type="spellEnd"/>
      <w:r w:rsidR="189FA908">
        <w:rPr/>
        <w:t xml:space="preserve">, </w:t>
      </w:r>
      <w:proofErr w:type="spellStart"/>
      <w:r w:rsidR="189FA908">
        <w:rPr/>
        <w:t>equal</w:t>
      </w:r>
      <w:proofErr w:type="spellEnd"/>
      <w:r w:rsidR="189FA908">
        <w:rPr/>
        <w:t xml:space="preserve"> </w:t>
      </w:r>
      <w:proofErr w:type="spellStart"/>
      <w:r w:rsidR="189FA908">
        <w:rPr/>
        <w:t>or</w:t>
      </w:r>
      <w:proofErr w:type="spellEnd"/>
      <w:r w:rsidR="189FA908">
        <w:rPr/>
        <w:t xml:space="preserve"> </w:t>
      </w:r>
      <w:proofErr w:type="spellStart"/>
      <w:r w:rsidR="189FA908">
        <w:rPr/>
        <w:t>less</w:t>
      </w:r>
      <w:proofErr w:type="spellEnd"/>
      <w:r w:rsidR="189FA908">
        <w:rPr/>
        <w:t xml:space="preserve"> </w:t>
      </w:r>
      <w:proofErr w:type="spellStart"/>
      <w:r w:rsidR="189FA908">
        <w:rPr/>
        <w:t>than</w:t>
      </w:r>
      <w:proofErr w:type="spellEnd"/>
      <w:r w:rsidR="189FA908">
        <w:rPr/>
        <w:t xml:space="preserve"> </w:t>
      </w:r>
      <w:proofErr w:type="spellStart"/>
      <w:r w:rsidR="189FA908">
        <w:rPr/>
        <w:t>zero</w:t>
      </w:r>
      <w:proofErr w:type="spellEnd"/>
      <w:r w:rsidR="189FA908">
        <w:rPr/>
        <w:t>.</w:t>
      </w:r>
    </w:p>
    <w:p xmlns:wp14="http://schemas.microsoft.com/office/word/2010/wordml" w:rsidR="00F2540B" w:rsidP="00F2540B" w:rsidRDefault="00F2540B" w14:paraId="738610EB" wp14:textId="77777777" wp14:noSpellErr="1">
      <w:pPr>
        <w:tabs>
          <w:tab w:val="left" w:pos="720"/>
        </w:tabs>
        <w:ind w:left="360"/>
      </w:pPr>
    </w:p>
    <w:p w:rsidR="7AF1D01B" w:rsidP="7AF1D01B" w:rsidRDefault="7AF1D01B" w14:paraId="37D37F4C" w14:textId="4158F8CF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r w:rsidR="7AF1D01B">
        <w:rPr/>
        <w:t>number</w:t>
      </w:r>
      <w:r w:rsidR="7AF1D01B">
        <w:rPr/>
        <w:t xml:space="preserve"> :</w:t>
      </w:r>
      <w:r w:rsidR="7AF1D01B">
        <w:rPr/>
        <w:t xml:space="preserve"> a</w:t>
      </w:r>
    </w:p>
    <w:p w:rsidR="7AF1D01B" w:rsidP="7AF1D01B" w:rsidRDefault="7AF1D01B" w14:noSpellErr="1" w14:paraId="0DE012DF" w14:textId="29A1E195">
      <w:pPr>
        <w:pStyle w:val="Normal"/>
        <w:ind w:left="360"/>
      </w:pPr>
    </w:p>
    <w:p w:rsidR="7AF1D01B" w:rsidP="7AF1D01B" w:rsidRDefault="7AF1D01B" w14:paraId="05F10378" w14:textId="79C2F27C">
      <w:pPr>
        <w:pStyle w:val="Normal"/>
        <w:ind w:left="360"/>
      </w:pPr>
      <w:r w:rsidR="7AF1D01B">
        <w:rPr/>
        <w:t>R</w:t>
      </w:r>
      <w:r w:rsidR="7AF1D01B">
        <w:rPr/>
        <w:t>ead</w:t>
      </w:r>
      <w:r w:rsidR="7AF1D01B">
        <w:rPr/>
        <w:t>(a)</w:t>
      </w:r>
    </w:p>
    <w:p w:rsidR="7AF1D01B" w:rsidP="7AF1D01B" w:rsidRDefault="7AF1D01B" w14:noSpellErr="1" w14:paraId="26DA5E9C" w14:textId="4838BE13">
      <w:pPr>
        <w:pStyle w:val="Normal"/>
        <w:ind w:left="360"/>
      </w:pPr>
    </w:p>
    <w:p w:rsidR="7AF1D01B" w:rsidP="7AF1D01B" w:rsidRDefault="7AF1D01B" w14:noSpellErr="1" w14:paraId="00246D20" w14:textId="011D6024">
      <w:pPr>
        <w:pStyle w:val="Normal"/>
        <w:ind w:left="360"/>
      </w:pPr>
      <w:r w:rsidR="7AF1D01B">
        <w:rPr/>
        <w:t>IF (</w:t>
      </w:r>
      <w:r w:rsidR="7AF1D01B">
        <w:rPr/>
        <w:t xml:space="preserve">a </w:t>
      </w:r>
      <w:r w:rsidR="7AF1D01B">
        <w:rPr/>
        <w:t>== 0</w:t>
      </w:r>
      <w:r w:rsidR="7AF1D01B">
        <w:rPr/>
        <w:t>)</w:t>
      </w:r>
    </w:p>
    <w:p w:rsidR="7AF1D01B" w:rsidP="7AF1D01B" w:rsidRDefault="7AF1D01B" w14:paraId="32B531F7" w14:textId="7671F088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equal</w:t>
      </w:r>
      <w:proofErr w:type="spellEnd"/>
      <w:r w:rsidR="7AF1D01B">
        <w:rPr/>
        <w:t xml:space="preserve">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75888233" w14:textId="1B1BC923">
      <w:pPr>
        <w:pStyle w:val="Normal"/>
        <w:ind w:left="360"/>
      </w:pPr>
      <w:r w:rsidR="7AF1D01B">
        <w:rPr/>
        <w:t>ELSE IF (a &gt; 0)</w:t>
      </w:r>
    </w:p>
    <w:p w:rsidR="7AF1D01B" w:rsidP="7AF1D01B" w:rsidRDefault="7AF1D01B" w14:paraId="08D8442A" w14:textId="0A8D6975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greater</w:t>
      </w:r>
      <w:proofErr w:type="spellEnd"/>
      <w:r w:rsidR="7AF1D01B">
        <w:rPr/>
        <w:t xml:space="preserve"> </w:t>
      </w:r>
      <w:proofErr w:type="spellStart"/>
      <w:r w:rsidR="7AF1D01B">
        <w:rPr/>
        <w:t>than</w:t>
      </w:r>
      <w:proofErr w:type="spellEnd"/>
      <w:r w:rsidR="7AF1D01B">
        <w:rPr/>
        <w:t xml:space="preserve">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5B7A4402" w14:textId="4EEA96D7">
      <w:pPr>
        <w:pStyle w:val="Normal"/>
        <w:ind w:left="360"/>
      </w:pPr>
      <w:r w:rsidR="7AF1D01B">
        <w:rPr/>
        <w:t>ELSE</w:t>
      </w:r>
    </w:p>
    <w:p w:rsidR="7AF1D01B" w:rsidP="7AF1D01B" w:rsidRDefault="7AF1D01B" w14:paraId="41E0481C" w14:textId="45ED1580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less</w:t>
      </w:r>
      <w:proofErr w:type="spellEnd"/>
      <w:r w:rsidR="7AF1D01B">
        <w:rPr/>
        <w:t xml:space="preserve"> </w:t>
      </w:r>
      <w:proofErr w:type="spellStart"/>
      <w:r w:rsidR="7AF1D01B">
        <w:rPr/>
        <w:t>than</w:t>
      </w:r>
      <w:proofErr w:type="spellEnd"/>
      <w:r w:rsidR="7AF1D01B">
        <w:rPr/>
        <w:t xml:space="preserve">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1F35AA9D" w14:textId="6802493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AF1D01B">
        <w:rPr/>
        <w:t>ENDIF</w:t>
      </w:r>
    </w:p>
    <w:p w:rsidR="7AF1D01B" w:rsidP="7AF1D01B" w:rsidRDefault="7AF1D01B" w14:noSpellErr="1" w14:paraId="311F0F29" w14:textId="5E2694F2">
      <w:pPr>
        <w:pStyle w:val="Normal"/>
        <w:ind w:left="360"/>
      </w:pPr>
    </w:p>
    <w:p xmlns:wp14="http://schemas.microsoft.com/office/word/2010/wordml" w:rsidR="00F2540B" w:rsidP="00F2540B" w:rsidRDefault="00F2540B" w14:paraId="24A524F1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Write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that</w:t>
      </w:r>
      <w:proofErr w:type="spellEnd"/>
      <w:r w:rsidR="7AF1D01B">
        <w:rPr/>
        <w:t xml:space="preserve"> determines </w:t>
      </w:r>
      <w:proofErr w:type="spellStart"/>
      <w:r w:rsidR="7AF1D01B">
        <w:rPr/>
        <w:t>if</w:t>
      </w:r>
      <w:proofErr w:type="spellEnd"/>
      <w:r w:rsidR="7AF1D01B">
        <w:rPr/>
        <w:t xml:space="preserve"> a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even</w:t>
      </w:r>
      <w:proofErr w:type="spellEnd"/>
      <w:r w:rsidR="7AF1D01B">
        <w:rPr/>
        <w:t>.</w:t>
      </w:r>
    </w:p>
    <w:p w:rsidR="7AF1D01B" w:rsidP="7AF1D01B" w:rsidRDefault="7AF1D01B" w14:paraId="423A828C" w14:textId="66AF558F">
      <w:pPr>
        <w:pStyle w:val="Normal"/>
      </w:pPr>
    </w:p>
    <w:p w:rsidR="7AF1D01B" w:rsidP="7AF1D01B" w:rsidRDefault="7AF1D01B" w14:paraId="6071F2CB" w14:textId="4158F8CF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r w:rsidR="7AF1D01B">
        <w:rPr/>
        <w:t>number</w:t>
      </w:r>
      <w:r w:rsidR="7AF1D01B">
        <w:rPr/>
        <w:t xml:space="preserve"> :</w:t>
      </w:r>
      <w:r w:rsidR="7AF1D01B">
        <w:rPr/>
        <w:t xml:space="preserve"> a</w:t>
      </w:r>
    </w:p>
    <w:p w:rsidR="7AF1D01B" w:rsidP="7AF1D01B" w:rsidRDefault="7AF1D01B" w14:noSpellErr="1" w14:paraId="44EEE699" w14:textId="29A1E195">
      <w:pPr>
        <w:pStyle w:val="Normal"/>
        <w:ind w:left="360"/>
      </w:pPr>
    </w:p>
    <w:p w:rsidR="7AF1D01B" w:rsidP="7AF1D01B" w:rsidRDefault="7AF1D01B" w14:paraId="65183B45" w14:textId="79C2F27C">
      <w:pPr>
        <w:pStyle w:val="Normal"/>
        <w:ind w:left="360"/>
      </w:pPr>
      <w:r w:rsidR="7AF1D01B">
        <w:rPr/>
        <w:t>R</w:t>
      </w:r>
      <w:r w:rsidR="7AF1D01B">
        <w:rPr/>
        <w:t>ead</w:t>
      </w:r>
      <w:r w:rsidR="7AF1D01B">
        <w:rPr/>
        <w:t>(a)</w:t>
      </w:r>
    </w:p>
    <w:p w:rsidR="7AF1D01B" w:rsidP="7AF1D01B" w:rsidRDefault="7AF1D01B" w14:noSpellErr="1" w14:paraId="793AD598" w14:textId="4838BE13">
      <w:pPr>
        <w:pStyle w:val="Normal"/>
        <w:ind w:left="360"/>
      </w:pPr>
    </w:p>
    <w:p w:rsidR="7AF1D01B" w:rsidP="7AF1D01B" w:rsidRDefault="7AF1D01B" w14:noSpellErr="1" w14:paraId="0E5E52D9" w14:textId="011D6024">
      <w:pPr>
        <w:pStyle w:val="Normal"/>
        <w:ind w:left="360"/>
      </w:pPr>
      <w:r w:rsidR="7AF1D01B">
        <w:rPr/>
        <w:t>IF (</w:t>
      </w:r>
      <w:r w:rsidR="7AF1D01B">
        <w:rPr/>
        <w:t xml:space="preserve">a </w:t>
      </w:r>
      <w:r w:rsidR="7AF1D01B">
        <w:rPr/>
        <w:t>== 0</w:t>
      </w:r>
      <w:r w:rsidR="7AF1D01B">
        <w:rPr/>
        <w:t>)</w:t>
      </w:r>
    </w:p>
    <w:p w:rsidR="7AF1D01B" w:rsidP="7AF1D01B" w:rsidRDefault="7AF1D01B" w14:paraId="4CD59C9A" w14:textId="785DA069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244812FE" w14:textId="2D785290">
      <w:pPr>
        <w:pStyle w:val="Normal"/>
        <w:ind w:left="360"/>
      </w:pPr>
      <w:r w:rsidR="7AF1D01B">
        <w:rPr/>
        <w:t xml:space="preserve">ELSE IF (a </w:t>
      </w:r>
      <w:r w:rsidR="7AF1D01B">
        <w:rPr/>
        <w:t>MOD</w:t>
      </w:r>
      <w:r w:rsidR="7AF1D01B">
        <w:rPr/>
        <w:t xml:space="preserve"> 2</w:t>
      </w:r>
      <w:r w:rsidR="7AF1D01B">
        <w:rPr/>
        <w:t xml:space="preserve"> ==</w:t>
      </w:r>
      <w:r w:rsidR="7AF1D01B">
        <w:rPr/>
        <w:t xml:space="preserve"> </w:t>
      </w:r>
      <w:r w:rsidR="7AF1D01B">
        <w:rPr/>
        <w:t>0)</w:t>
      </w:r>
    </w:p>
    <w:p w:rsidR="7AF1D01B" w:rsidP="7AF1D01B" w:rsidRDefault="7AF1D01B" w14:paraId="17A27AC6" w14:textId="4519D571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even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28FA2318" w14:textId="4EEA96D7">
      <w:pPr>
        <w:pStyle w:val="Normal"/>
        <w:ind w:left="360"/>
      </w:pPr>
      <w:r w:rsidR="7AF1D01B">
        <w:rPr/>
        <w:t>ELSE</w:t>
      </w:r>
    </w:p>
    <w:p w:rsidR="7AF1D01B" w:rsidP="7AF1D01B" w:rsidRDefault="7AF1D01B" w14:paraId="31131E59" w14:textId="14714244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odd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125A3B7C" w14:textId="3BBEE6E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AF1D01B">
        <w:rPr/>
        <w:t>ENDIF</w:t>
      </w:r>
    </w:p>
    <w:p xmlns:wp14="http://schemas.microsoft.com/office/word/2010/wordml" w:rsidR="00F2540B" w:rsidP="00F2540B" w:rsidRDefault="00F2540B" w14:paraId="637805D2" wp14:textId="77777777">
      <w:pPr>
        <w:tabs>
          <w:tab w:val="left" w:pos="720"/>
        </w:tabs>
        <w:ind w:left="360"/>
      </w:pPr>
    </w:p>
    <w:p xmlns:wp14="http://schemas.microsoft.com/office/word/2010/wordml" w:rsidR="00F2540B" w:rsidP="00F2540B" w:rsidRDefault="00F2540B" w14:paraId="20431073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Make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proofErr w:type="spellStart"/>
      <w:r w:rsidR="7AF1D01B">
        <w:rPr/>
        <w:t>read</w:t>
      </w:r>
      <w:proofErr w:type="spellEnd"/>
      <w:r w:rsidR="7AF1D01B">
        <w:rPr/>
        <w:t xml:space="preserve"> </w:t>
      </w:r>
      <w:proofErr w:type="spellStart"/>
      <w:r w:rsidR="7AF1D01B">
        <w:rPr/>
        <w:t>two</w:t>
      </w:r>
      <w:proofErr w:type="spellEnd"/>
      <w:r w:rsidR="7AF1D01B">
        <w:rPr/>
        <w:t xml:space="preserve"> real </w:t>
      </w:r>
      <w:proofErr w:type="spellStart"/>
      <w:r w:rsidR="7AF1D01B">
        <w:rPr/>
        <w:t>numbers</w:t>
      </w:r>
      <w:proofErr w:type="spellEnd"/>
      <w:r w:rsidR="7AF1D01B">
        <w:rPr/>
        <w:t xml:space="preserve"> and </w:t>
      </w:r>
      <w:proofErr w:type="spellStart"/>
      <w:r w:rsidR="7AF1D01B">
        <w:rPr/>
        <w:t>print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largest</w:t>
      </w:r>
      <w:proofErr w:type="spellEnd"/>
      <w:r w:rsidR="7AF1D01B">
        <w:rPr/>
        <w:t xml:space="preserve"> of </w:t>
      </w:r>
      <w:proofErr w:type="spellStart"/>
      <w:r w:rsidR="7AF1D01B">
        <w:rPr/>
        <w:t>them</w:t>
      </w:r>
      <w:proofErr w:type="spellEnd"/>
      <w:r w:rsidR="7AF1D01B">
        <w:rPr/>
        <w:t>.</w:t>
      </w:r>
    </w:p>
    <w:p xmlns:wp14="http://schemas.microsoft.com/office/word/2010/wordml" w:rsidR="00F2540B" w:rsidP="00F2540B" w:rsidRDefault="00F2540B" w14:paraId="463F29E8" wp14:textId="77777777" wp14:noSpellErr="1">
      <w:pPr>
        <w:tabs>
          <w:tab w:val="left" w:pos="720"/>
        </w:tabs>
        <w:ind w:left="360"/>
      </w:pPr>
    </w:p>
    <w:p w:rsidR="7AF1D01B" w:rsidP="7AF1D01B" w:rsidRDefault="7AF1D01B" w14:paraId="3F098A87" w14:textId="2279B308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a</w:t>
      </w:r>
      <w:r w:rsidR="7AF1D01B">
        <w:rPr/>
        <w:t xml:space="preserve"> , b</w:t>
      </w:r>
    </w:p>
    <w:p w:rsidR="7AF1D01B" w:rsidP="7AF1D01B" w:rsidRDefault="7AF1D01B" w14:noSpellErr="1" w14:paraId="674570F8" w14:textId="29A1E195">
      <w:pPr>
        <w:pStyle w:val="Normal"/>
        <w:ind w:left="360"/>
      </w:pPr>
    </w:p>
    <w:p w:rsidR="7AF1D01B" w:rsidP="7AF1D01B" w:rsidRDefault="7AF1D01B" w14:paraId="09B3862E" w14:textId="79C2F27C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(a)</w:t>
      </w:r>
    </w:p>
    <w:p w:rsidR="7AF1D01B" w:rsidP="7AF1D01B" w:rsidRDefault="7AF1D01B" w14:paraId="1406E9E2" w14:textId="1C9E1B6E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b</w:t>
      </w:r>
      <w:r w:rsidR="7AF1D01B">
        <w:rPr/>
        <w:t>)</w:t>
      </w:r>
    </w:p>
    <w:p w:rsidR="7AF1D01B" w:rsidP="7AF1D01B" w:rsidRDefault="7AF1D01B" w14:noSpellErr="1" w14:paraId="6FD5356E" w14:textId="4838BE13">
      <w:pPr>
        <w:pStyle w:val="Normal"/>
        <w:ind w:left="360"/>
      </w:pPr>
    </w:p>
    <w:p w:rsidR="7AF1D01B" w:rsidP="7AF1D01B" w:rsidRDefault="7AF1D01B" w14:noSpellErr="1" w14:paraId="7B55F462" w14:textId="1618CA18">
      <w:pPr>
        <w:pStyle w:val="Normal"/>
        <w:ind w:left="360"/>
      </w:pPr>
      <w:r w:rsidR="7AF1D01B">
        <w:rPr/>
        <w:t>IF (</w:t>
      </w:r>
      <w:r w:rsidR="7AF1D01B">
        <w:rPr/>
        <w:t xml:space="preserve">a </w:t>
      </w:r>
      <w:r w:rsidR="7AF1D01B">
        <w:rPr/>
        <w:t xml:space="preserve">== </w:t>
      </w:r>
      <w:r w:rsidR="7AF1D01B">
        <w:rPr/>
        <w:t>b</w:t>
      </w:r>
      <w:r w:rsidR="7AF1D01B">
        <w:rPr/>
        <w:t>)</w:t>
      </w:r>
    </w:p>
    <w:p w:rsidR="7AF1D01B" w:rsidP="7AF1D01B" w:rsidRDefault="7AF1D01B" w14:paraId="7F96EC5C" w14:textId="78CB5228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</w:t>
      </w:r>
      <w:r w:rsidR="7AF1D01B">
        <w:rPr/>
        <w:t>hese</w:t>
      </w:r>
      <w:proofErr w:type="spellEnd"/>
      <w:r w:rsidR="7AF1D01B">
        <w:rPr/>
        <w:t xml:space="preserve"> </w:t>
      </w:r>
      <w:proofErr w:type="spellStart"/>
      <w:r w:rsidR="7AF1D01B">
        <w:rPr/>
        <w:t>numbers</w:t>
      </w:r>
      <w:proofErr w:type="spellEnd"/>
      <w:r w:rsidR="7AF1D01B">
        <w:rPr/>
        <w:t xml:space="preserve"> are </w:t>
      </w:r>
      <w:proofErr w:type="spellStart"/>
      <w:r w:rsidR="7AF1D01B">
        <w:rPr/>
        <w:t>equal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50B32A05" w14:textId="2472CA69">
      <w:pPr>
        <w:pStyle w:val="Normal"/>
        <w:ind w:left="360"/>
      </w:pPr>
      <w:r w:rsidR="7AF1D01B">
        <w:rPr/>
        <w:t xml:space="preserve">ELSE IF (a </w:t>
      </w:r>
      <w:r w:rsidR="7AF1D01B">
        <w:rPr/>
        <w:t>&gt; b</w:t>
      </w:r>
      <w:r w:rsidR="7AF1D01B">
        <w:rPr/>
        <w:t>)</w:t>
      </w:r>
    </w:p>
    <w:p w:rsidR="7AF1D01B" w:rsidP="7AF1D01B" w:rsidRDefault="7AF1D01B" w14:paraId="7C80B7EB" w14:textId="3ECD1561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r w:rsidR="7AF1D01B">
        <w:rPr/>
        <w:t>a</w:t>
      </w:r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largest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0FC0DAD5" w14:textId="4EEA96D7">
      <w:pPr>
        <w:pStyle w:val="Normal"/>
        <w:ind w:left="360"/>
      </w:pPr>
      <w:r w:rsidR="7AF1D01B">
        <w:rPr/>
        <w:t>ELSE</w:t>
      </w:r>
    </w:p>
    <w:p w:rsidR="7AF1D01B" w:rsidP="7AF1D01B" w:rsidRDefault="7AF1D01B" w14:paraId="23C4EF49" w14:textId="7BD3C508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</w:t>
      </w:r>
      <w:r w:rsidR="7AF1D01B">
        <w:rPr/>
        <w:t>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r w:rsidR="7AF1D01B">
        <w:rPr/>
        <w:t>b</w:t>
      </w:r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largest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181DA61A" w14:textId="7B7A950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AF1D01B">
        <w:rPr/>
        <w:t>ENDIF</w:t>
      </w:r>
    </w:p>
    <w:p w:rsidR="7AF1D01B" w:rsidP="7AF1D01B" w:rsidRDefault="7AF1D01B" w14:noSpellErr="1" w14:paraId="7F8E2FA5" w14:textId="34E23F4B">
      <w:pPr>
        <w:pStyle w:val="Normal"/>
        <w:ind w:left="360"/>
      </w:pPr>
    </w:p>
    <w:p xmlns:wp14="http://schemas.microsoft.com/office/word/2010/wordml" w:rsidR="00F2540B" w:rsidP="00F2540B" w:rsidRDefault="00F2540B" w14:paraId="6432FB18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Given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radius</w:t>
      </w:r>
      <w:proofErr w:type="spellEnd"/>
      <w:r w:rsidR="7AF1D01B">
        <w:rPr/>
        <w:t xml:space="preserve"> of a </w:t>
      </w:r>
      <w:proofErr w:type="spellStart"/>
      <w:r w:rsidR="7AF1D01B">
        <w:rPr/>
        <w:t>circle</w:t>
      </w:r>
      <w:proofErr w:type="spellEnd"/>
      <w:r w:rsidR="7AF1D01B">
        <w:rPr/>
        <w:t xml:space="preserve">, </w:t>
      </w:r>
      <w:proofErr w:type="spellStart"/>
      <w:r w:rsidR="7AF1D01B">
        <w:rPr/>
        <w:t>make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proofErr w:type="spellStart"/>
      <w:r w:rsidR="7AF1D01B">
        <w:rPr/>
        <w:t>calculate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value</w:t>
      </w:r>
      <w:proofErr w:type="spellEnd"/>
      <w:r w:rsidR="7AF1D01B">
        <w:rPr/>
        <w:t xml:space="preserve"> of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area</w:t>
      </w:r>
      <w:proofErr w:type="spellEnd"/>
      <w:r w:rsidR="7AF1D01B">
        <w:rPr/>
        <w:t>.</w:t>
      </w:r>
    </w:p>
    <w:p xmlns:wp14="http://schemas.microsoft.com/office/word/2010/wordml" w:rsidR="00F2540B" w:rsidP="00F2540B" w:rsidRDefault="00F2540B" w14:paraId="3B7B4B86" wp14:textId="77777777" wp14:noSpellErr="1">
      <w:pPr>
        <w:tabs>
          <w:tab w:val="left" w:pos="720"/>
        </w:tabs>
        <w:ind w:left="360"/>
      </w:pPr>
    </w:p>
    <w:p w:rsidR="7AF1D01B" w:rsidP="7AF1D01B" w:rsidRDefault="7AF1D01B" w14:paraId="42900467" w14:textId="72F6DA29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proofErr w:type="spellStart"/>
      <w:r w:rsidR="7AF1D01B">
        <w:rPr/>
        <w:t>radius</w:t>
      </w:r>
      <w:proofErr w:type="spellEnd"/>
      <w:r w:rsidR="7AF1D01B">
        <w:rPr/>
        <w:t xml:space="preserve"> , </w:t>
      </w:r>
      <w:proofErr w:type="spellStart"/>
      <w:r w:rsidR="7AF1D01B">
        <w:rPr/>
        <w:t>area</w:t>
      </w:r>
      <w:proofErr w:type="spellEnd"/>
    </w:p>
    <w:p w:rsidR="7AF1D01B" w:rsidP="7AF1D01B" w:rsidRDefault="7AF1D01B" w14:paraId="6EC43942" w14:textId="485A42E2">
      <w:pPr>
        <w:pStyle w:val="Normal"/>
        <w:ind w:left="360"/>
        <w:rPr>
          <w:rFonts w:ascii="Courier New" w:hAnsi="Courier New" w:eastAsia="Courier New" w:cs="Courier New"/>
        </w:rPr>
      </w:pPr>
      <w:proofErr w:type="spellStart"/>
      <w:r w:rsidR="7AF1D01B">
        <w:rPr/>
        <w:t>C</w:t>
      </w:r>
      <w:r w:rsidR="7AF1D01B">
        <w:rPr/>
        <w:t>onst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: P</w:t>
      </w:r>
      <w:r w:rsidRPr="7AF1D01B" w:rsidR="7AF1D01B">
        <w:rPr>
          <w:rFonts w:ascii="Arial,Times New Roman" w:hAnsi="Arial,Times New Roman" w:eastAsia="Arial,Times New Roman" w:cs="Arial,Times New Roman"/>
          <w:lang w:eastAsia="es-ES"/>
        </w:rPr>
        <w:t>I = 3,1416</w:t>
      </w:r>
    </w:p>
    <w:p w:rsidR="7AF1D01B" w:rsidP="7AF1D01B" w:rsidRDefault="7AF1D01B" w14:noSpellErr="1" w14:paraId="296B2660" w14:textId="410B8A0B">
      <w:pPr>
        <w:pStyle w:val="Normal"/>
        <w:ind w:left="360"/>
      </w:pPr>
    </w:p>
    <w:p w:rsidR="7AF1D01B" w:rsidP="7AF1D01B" w:rsidRDefault="7AF1D01B" w14:paraId="510AEDE7" w14:textId="32F06819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proofErr w:type="spellStart"/>
      <w:r w:rsidR="7AF1D01B">
        <w:rPr/>
        <w:t>radius</w:t>
      </w:r>
      <w:proofErr w:type="spellEnd"/>
      <w:r w:rsidR="7AF1D01B">
        <w:rPr/>
        <w:t>)</w:t>
      </w:r>
    </w:p>
    <w:p w:rsidR="7AF1D01B" w:rsidP="7AF1D01B" w:rsidRDefault="7AF1D01B" w14:noSpellErr="1" w14:paraId="7C655245" w14:textId="4838BE13">
      <w:pPr>
        <w:pStyle w:val="Normal"/>
        <w:ind w:left="360"/>
      </w:pPr>
    </w:p>
    <w:p w:rsidR="7AF1D01B" w:rsidP="7AF1D01B" w:rsidRDefault="7AF1D01B" w14:paraId="451A4424" w14:textId="531869FE">
      <w:pPr>
        <w:pStyle w:val="Normal"/>
        <w:ind w:left="360"/>
      </w:pPr>
      <w:proofErr w:type="spellStart"/>
      <w:r w:rsidR="7AF1D01B">
        <w:rPr/>
        <w:t>a</w:t>
      </w:r>
      <w:r w:rsidR="7AF1D01B">
        <w:rPr/>
        <w:t>rea</w:t>
      </w:r>
      <w:proofErr w:type="spellEnd"/>
      <w:r w:rsidR="7AF1D01B">
        <w:rPr/>
        <w:t xml:space="preserve"> </w:t>
      </w:r>
      <w:r w:rsidR="7AF1D01B">
        <w:rPr/>
        <w:t>= PI * (</w:t>
      </w:r>
      <w:proofErr w:type="spellStart"/>
      <w:r w:rsidR="7AF1D01B">
        <w:rPr/>
        <w:t>radius</w:t>
      </w:r>
      <w:proofErr w:type="spellEnd"/>
      <w:r w:rsidR="7AF1D01B">
        <w:rPr/>
        <w:t xml:space="preserve"> * </w:t>
      </w:r>
      <w:proofErr w:type="spellStart"/>
      <w:r w:rsidR="7AF1D01B">
        <w:rPr/>
        <w:t>radius</w:t>
      </w:r>
      <w:proofErr w:type="spellEnd"/>
      <w:r w:rsidR="7AF1D01B">
        <w:rPr/>
        <w:t>)</w:t>
      </w:r>
    </w:p>
    <w:p w:rsidR="7AF1D01B" w:rsidP="7AF1D01B" w:rsidRDefault="7AF1D01B" w14:noSpellErr="1" w14:paraId="5D0E8BB0" w14:textId="56C2F0AC">
      <w:pPr>
        <w:pStyle w:val="Normal"/>
        <w:ind w:left="360"/>
      </w:pPr>
    </w:p>
    <w:p w:rsidR="7AF1D01B" w:rsidP="7AF1D01B" w:rsidRDefault="7AF1D01B" w14:paraId="52879C59" w14:textId="13907899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area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r w:rsidR="7AF1D01B">
        <w:rPr/>
        <w:t>"</w:t>
      </w:r>
      <w:r w:rsidR="7AF1D01B">
        <w:rPr/>
        <w:t xml:space="preserve"> + </w:t>
      </w:r>
      <w:proofErr w:type="spellStart"/>
      <w:r w:rsidR="7AF1D01B">
        <w:rPr/>
        <w:t>area</w:t>
      </w:r>
      <w:proofErr w:type="spellEnd"/>
      <w:r w:rsidR="7AF1D01B">
        <w:rPr/>
        <w:t>)</w:t>
      </w:r>
    </w:p>
    <w:p w:rsidR="7AF1D01B" w:rsidP="7AF1D01B" w:rsidRDefault="7AF1D01B" w14:noSpellErr="1" w14:paraId="0B82C2B3" w14:textId="3538600B">
      <w:pPr>
        <w:pStyle w:val="Normal"/>
        <w:ind w:left="360"/>
      </w:pPr>
    </w:p>
    <w:p xmlns:wp14="http://schemas.microsoft.com/office/word/2010/wordml" w:rsidR="00F2540B" w:rsidP="00F2540B" w:rsidRDefault="00F2540B" w14:paraId="44C3BB6F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Write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that</w:t>
      </w:r>
      <w:proofErr w:type="spellEnd"/>
      <w:r w:rsidR="7AF1D01B">
        <w:rPr/>
        <w:t xml:space="preserve"> determines </w:t>
      </w:r>
      <w:proofErr w:type="spellStart"/>
      <w:r w:rsidR="7AF1D01B">
        <w:rPr/>
        <w:t>if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"N" </w:t>
      </w:r>
      <w:proofErr w:type="spellStart"/>
      <w:r w:rsidR="7AF1D01B">
        <w:rPr/>
        <w:t>number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divisible </w:t>
      </w:r>
      <w:proofErr w:type="spellStart"/>
      <w:r w:rsidR="7AF1D01B">
        <w:rPr/>
        <w:t>by</w:t>
      </w:r>
      <w:proofErr w:type="spellEnd"/>
      <w:r w:rsidR="7AF1D01B">
        <w:rPr/>
        <w:t xml:space="preserve"> </w:t>
      </w:r>
      <w:proofErr w:type="spellStart"/>
      <w:r w:rsidR="7AF1D01B">
        <w:rPr/>
        <w:t>another</w:t>
      </w:r>
      <w:proofErr w:type="spellEnd"/>
      <w:r w:rsidR="7AF1D01B">
        <w:rPr/>
        <w:t xml:space="preserve"> "M".</w:t>
      </w:r>
    </w:p>
    <w:p xmlns:wp14="http://schemas.microsoft.com/office/word/2010/wordml" w:rsidR="00F2540B" w:rsidP="00796561" w:rsidRDefault="00F2540B" w14:paraId="3A0FF5F2" wp14:textId="77777777" wp14:noSpellErr="1">
      <w:pPr>
        <w:tabs>
          <w:tab w:val="left" w:pos="720"/>
        </w:tabs>
        <w:ind w:left="360"/>
      </w:pPr>
    </w:p>
    <w:p w:rsidR="7AF1D01B" w:rsidP="7AF1D01B" w:rsidRDefault="7AF1D01B" w14:paraId="64441B4F" w14:textId="539C6181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>n, m</w:t>
      </w:r>
    </w:p>
    <w:p w:rsidR="7AF1D01B" w:rsidP="7AF1D01B" w:rsidRDefault="7AF1D01B" w14:noSpellErr="1" w14:paraId="746F182C" w14:textId="29A1E195">
      <w:pPr>
        <w:pStyle w:val="Normal"/>
        <w:ind w:left="360"/>
      </w:pPr>
    </w:p>
    <w:p w:rsidR="7AF1D01B" w:rsidP="7AF1D01B" w:rsidRDefault="7AF1D01B" w14:paraId="27592B4A" w14:textId="4A99C227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n</w:t>
      </w:r>
      <w:r w:rsidR="7AF1D01B">
        <w:rPr/>
        <w:t>)</w:t>
      </w:r>
    </w:p>
    <w:p w:rsidR="7AF1D01B" w:rsidP="7AF1D01B" w:rsidRDefault="7AF1D01B" w14:paraId="09709A0D" w14:textId="29CD0C9E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m</w:t>
      </w:r>
      <w:r w:rsidR="7AF1D01B">
        <w:rPr/>
        <w:t>)</w:t>
      </w:r>
    </w:p>
    <w:p w:rsidR="7AF1D01B" w:rsidP="7AF1D01B" w:rsidRDefault="7AF1D01B" w14:noSpellErr="1" w14:paraId="5D7F442B" w14:textId="4838BE13">
      <w:pPr>
        <w:pStyle w:val="Normal"/>
        <w:ind w:left="360"/>
      </w:pPr>
    </w:p>
    <w:p w:rsidR="7AF1D01B" w:rsidP="7AF1D01B" w:rsidRDefault="7AF1D01B" w14:noSpellErr="1" w14:paraId="18A3273C" w14:textId="2EEA058E">
      <w:pPr>
        <w:pStyle w:val="Normal"/>
        <w:ind w:left="360"/>
      </w:pPr>
      <w:r w:rsidR="7AF1D01B">
        <w:rPr/>
        <w:t>IF (</w:t>
      </w:r>
      <w:r w:rsidR="7AF1D01B">
        <w:rPr/>
        <w:t>M</w:t>
      </w:r>
      <w:r w:rsidR="7AF1D01B">
        <w:rPr/>
        <w:t xml:space="preserve"> </w:t>
      </w:r>
      <w:r w:rsidR="7AF1D01B">
        <w:rPr/>
        <w:t>== 0</w:t>
      </w:r>
      <w:r w:rsidR="7AF1D01B">
        <w:rPr/>
        <w:t>)</w:t>
      </w:r>
    </w:p>
    <w:p w:rsidR="7AF1D01B" w:rsidP="7AF1D01B" w:rsidRDefault="7AF1D01B" w14:paraId="3CD66ACE" w14:textId="3404AFB2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r w:rsidR="7AF1D01B">
        <w:rPr/>
        <w:t>Er</w:t>
      </w:r>
      <w:r w:rsidR="7AF1D01B">
        <w:rPr/>
        <w:t>ro</w:t>
      </w:r>
      <w:r w:rsidR="7AF1D01B">
        <w:rPr/>
        <w:t xml:space="preserve">r. M </w:t>
      </w:r>
      <w:proofErr w:type="spellStart"/>
      <w:r w:rsidR="7AF1D01B">
        <w:rPr/>
        <w:t>cannot</w:t>
      </w:r>
      <w:proofErr w:type="spellEnd"/>
      <w:r w:rsidR="7AF1D01B">
        <w:rPr/>
        <w:t xml:space="preserve"> be </w:t>
      </w:r>
      <w:proofErr w:type="spellStart"/>
      <w:r w:rsidR="7AF1D01B">
        <w:rPr/>
        <w:t>zero</w:t>
      </w:r>
      <w:proofErr w:type="spellEnd"/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2C8456DF" w14:textId="12F9A851">
      <w:pPr>
        <w:pStyle w:val="Normal"/>
        <w:ind w:left="360"/>
      </w:pPr>
      <w:r w:rsidR="7AF1D01B">
        <w:rPr/>
        <w:t>ELSE IF (</w:t>
      </w:r>
      <w:r w:rsidR="7AF1D01B">
        <w:rPr/>
        <w:t>N</w:t>
      </w:r>
      <w:r w:rsidR="7AF1D01B">
        <w:rPr/>
        <w:t xml:space="preserve"> </w:t>
      </w:r>
      <w:r w:rsidR="7AF1D01B">
        <w:rPr/>
        <w:t>MOD</w:t>
      </w:r>
      <w:r w:rsidR="7AF1D01B">
        <w:rPr/>
        <w:t xml:space="preserve"> </w:t>
      </w:r>
      <w:r w:rsidR="7AF1D01B">
        <w:rPr/>
        <w:t>M</w:t>
      </w:r>
      <w:r w:rsidR="7AF1D01B">
        <w:rPr/>
        <w:t xml:space="preserve"> ==</w:t>
      </w:r>
      <w:r w:rsidR="7AF1D01B">
        <w:rPr/>
        <w:t xml:space="preserve"> </w:t>
      </w:r>
      <w:r w:rsidR="7AF1D01B">
        <w:rPr/>
        <w:t>0)</w:t>
      </w:r>
    </w:p>
    <w:p w:rsidR="7AF1D01B" w:rsidP="7AF1D01B" w:rsidRDefault="7AF1D01B" w14:paraId="64E2D669" w14:textId="2C548883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N</w:t>
      </w:r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r w:rsidR="7AF1D01B">
        <w:rPr/>
        <w:t xml:space="preserve">divisible </w:t>
      </w:r>
      <w:proofErr w:type="spellStart"/>
      <w:r w:rsidR="7AF1D01B">
        <w:rPr/>
        <w:t>by</w:t>
      </w:r>
      <w:proofErr w:type="spellEnd"/>
      <w:r w:rsidR="7AF1D01B">
        <w:rPr/>
        <w:t xml:space="preserve"> M</w:t>
      </w:r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52A70006" w14:textId="4EEA96D7">
      <w:pPr>
        <w:pStyle w:val="Normal"/>
        <w:ind w:left="360"/>
      </w:pPr>
      <w:r w:rsidR="7AF1D01B">
        <w:rPr/>
        <w:t>ELSE</w:t>
      </w:r>
    </w:p>
    <w:p w:rsidR="7AF1D01B" w:rsidP="7AF1D01B" w:rsidRDefault="7AF1D01B" w14:paraId="443CBE5E" w14:textId="54412929">
      <w:pPr>
        <w:pStyle w:val="Normal"/>
        <w:ind w:left="360"/>
      </w:pPr>
      <w:r w:rsidR="7AF1D01B">
        <w:rPr/>
        <w:t xml:space="preserve">   </w:t>
      </w: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number</w:t>
      </w:r>
      <w:proofErr w:type="spellEnd"/>
      <w:r w:rsidR="7AF1D01B">
        <w:rPr/>
        <w:t xml:space="preserve"> N</w:t>
      </w:r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proofErr w:type="spellStart"/>
      <w:r w:rsidR="7AF1D01B">
        <w:rPr/>
        <w:t>not</w:t>
      </w:r>
      <w:proofErr w:type="spellEnd"/>
      <w:r w:rsidR="7AF1D01B">
        <w:rPr/>
        <w:t xml:space="preserve"> </w:t>
      </w:r>
      <w:r w:rsidR="7AF1D01B">
        <w:rPr/>
        <w:t xml:space="preserve">divisible </w:t>
      </w:r>
      <w:proofErr w:type="spellStart"/>
      <w:r w:rsidR="7AF1D01B">
        <w:rPr/>
        <w:t>by</w:t>
      </w:r>
      <w:proofErr w:type="spellEnd"/>
      <w:r w:rsidR="7AF1D01B">
        <w:rPr/>
        <w:t xml:space="preserve"> M</w:t>
      </w:r>
      <w:r w:rsidR="7AF1D01B">
        <w:rPr/>
        <w:t>"</w:t>
      </w:r>
      <w:r w:rsidR="7AF1D01B">
        <w:rPr/>
        <w:t>)</w:t>
      </w:r>
    </w:p>
    <w:p w:rsidR="7AF1D01B" w:rsidP="7AF1D01B" w:rsidRDefault="7AF1D01B" w14:noSpellErr="1" w14:paraId="2D44ED4B" w14:textId="1BABA66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AF1D01B">
        <w:rPr/>
        <w:t>ENDIF</w:t>
      </w:r>
    </w:p>
    <w:p w:rsidR="7AF1D01B" w:rsidP="7AF1D01B" w:rsidRDefault="7AF1D01B" w14:noSpellErr="1" w14:paraId="2392007D" w14:textId="6B3157C9">
      <w:pPr>
        <w:pStyle w:val="Normal"/>
        <w:ind w:left="360"/>
      </w:pPr>
    </w:p>
    <w:p xmlns:wp14="http://schemas.microsoft.com/office/word/2010/wordml" w:rsidR="00F2540B" w:rsidP="00F2540B" w:rsidRDefault="00F2540B" w14:paraId="4418DE19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Write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proofErr w:type="spellStart"/>
      <w:r w:rsidR="7AF1D01B">
        <w:rPr/>
        <w:t>translate</w:t>
      </w:r>
      <w:proofErr w:type="spellEnd"/>
      <w:r w:rsidR="7AF1D01B">
        <w:rPr/>
        <w:t xml:space="preserve"> a </w:t>
      </w:r>
      <w:r w:rsidR="7AF1D01B">
        <w:rPr/>
        <w:t>time</w:t>
      </w:r>
      <w:r w:rsidR="7AF1D01B">
        <w:rPr/>
        <w:t xml:space="preserve">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days</w:t>
      </w:r>
      <w:proofErr w:type="spellEnd"/>
      <w:r w:rsidR="7AF1D01B">
        <w:rPr/>
        <w:t xml:space="preserve">, </w:t>
      </w:r>
      <w:proofErr w:type="spellStart"/>
      <w:r w:rsidR="7AF1D01B">
        <w:rPr/>
        <w:t>hours</w:t>
      </w:r>
      <w:proofErr w:type="spellEnd"/>
      <w:r w:rsidR="7AF1D01B">
        <w:rPr/>
        <w:t xml:space="preserve">, minutes and </w:t>
      </w:r>
      <w:proofErr w:type="spellStart"/>
      <w:r w:rsidR="7AF1D01B">
        <w:rPr/>
        <w:t>seconds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r w:rsidR="7AF1D01B">
        <w:rPr/>
        <w:t>time</w:t>
      </w:r>
      <w:r w:rsidR="7AF1D01B">
        <w:rPr/>
        <w:t xml:space="preserve">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seconds</w:t>
      </w:r>
      <w:proofErr w:type="spellEnd"/>
      <w:r w:rsidR="7AF1D01B">
        <w:rPr/>
        <w:t>.</w:t>
      </w:r>
    </w:p>
    <w:p w:rsidR="7AF1D01B" w:rsidP="7AF1D01B" w:rsidRDefault="7AF1D01B" w14:paraId="37A7CA9C" w14:textId="091D5BCB">
      <w:pPr>
        <w:pStyle w:val="Normal"/>
        <w:ind w:left="360"/>
      </w:pPr>
    </w:p>
    <w:p w:rsidR="7AF1D01B" w:rsidP="7AF1D01B" w:rsidRDefault="7AF1D01B" w14:paraId="3C97793F" w14:textId="407E1565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proofErr w:type="spellStart"/>
      <w:r w:rsidR="7AF1D01B">
        <w:rPr/>
        <w:t>days</w:t>
      </w:r>
      <w:proofErr w:type="spellEnd"/>
      <w:r w:rsidR="7AF1D01B">
        <w:rPr/>
        <w:t xml:space="preserve">, </w:t>
      </w:r>
      <w:proofErr w:type="spellStart"/>
      <w:r w:rsidR="7AF1D01B">
        <w:rPr/>
        <w:t>hours</w:t>
      </w:r>
      <w:proofErr w:type="spellEnd"/>
      <w:r w:rsidR="7AF1D01B">
        <w:rPr/>
        <w:t>, minutes</w:t>
      </w:r>
      <w:r w:rsidR="7AF1D01B">
        <w:rPr/>
        <w:t xml:space="preserve">, </w:t>
      </w:r>
      <w:proofErr w:type="spellStart"/>
      <w:r w:rsidR="7AF1D01B">
        <w:rPr/>
        <w:t>seconds</w:t>
      </w:r>
      <w:proofErr w:type="spellEnd"/>
    </w:p>
    <w:p w:rsidR="7AF1D01B" w:rsidP="7AF1D01B" w:rsidRDefault="7AF1D01B" w14:paraId="4381CBD2" w14:textId="2F58570A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>time</w:t>
      </w:r>
    </w:p>
    <w:p w:rsidR="7AF1D01B" w:rsidP="7AF1D01B" w:rsidRDefault="7AF1D01B" w14:paraId="0ED31603" w14:textId="7D36197F">
      <w:pPr>
        <w:pStyle w:val="Normal"/>
        <w:ind w:left="360"/>
      </w:pPr>
    </w:p>
    <w:p w:rsidR="7AF1D01B" w:rsidP="7AF1D01B" w:rsidRDefault="7AF1D01B" w14:paraId="49308A14" w14:textId="7F292D4C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proofErr w:type="spellStart"/>
      <w:r w:rsidR="7AF1D01B">
        <w:rPr/>
        <w:t>days</w:t>
      </w:r>
      <w:proofErr w:type="spellEnd"/>
      <w:r w:rsidR="7AF1D01B">
        <w:rPr/>
        <w:t>)</w:t>
      </w:r>
    </w:p>
    <w:p w:rsidR="7AF1D01B" w:rsidP="7AF1D01B" w:rsidRDefault="7AF1D01B" w14:paraId="2F81ADDD" w14:textId="0426A352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proofErr w:type="spellStart"/>
      <w:r w:rsidR="7AF1D01B">
        <w:rPr/>
        <w:t>hours</w:t>
      </w:r>
      <w:proofErr w:type="spellEnd"/>
      <w:r w:rsidR="7AF1D01B">
        <w:rPr/>
        <w:t>)</w:t>
      </w:r>
    </w:p>
    <w:p w:rsidR="7AF1D01B" w:rsidP="7AF1D01B" w:rsidRDefault="7AF1D01B" w14:paraId="7EE8B85C" w14:textId="2D3F2C8C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minutes</w:t>
      </w:r>
      <w:r w:rsidR="7AF1D01B">
        <w:rPr/>
        <w:t>)</w:t>
      </w:r>
    </w:p>
    <w:p w:rsidR="7AF1D01B" w:rsidP="7AF1D01B" w:rsidRDefault="7AF1D01B" w14:paraId="30E3F4BE" w14:textId="5CE17634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proofErr w:type="spellStart"/>
      <w:r w:rsidR="7AF1D01B">
        <w:rPr/>
        <w:t>seconds</w:t>
      </w:r>
      <w:proofErr w:type="spellEnd"/>
      <w:r w:rsidR="7AF1D01B">
        <w:rPr/>
        <w:t>)</w:t>
      </w:r>
    </w:p>
    <w:p w:rsidR="7AF1D01B" w:rsidP="7AF1D01B" w:rsidRDefault="7AF1D01B" w14:paraId="0F89C7D0" w14:textId="3CC14885">
      <w:pPr>
        <w:pStyle w:val="Normal"/>
        <w:ind w:left="360"/>
      </w:pPr>
    </w:p>
    <w:p w:rsidR="7AF1D01B" w:rsidP="7AF1D01B" w:rsidRDefault="7AF1D01B" w14:paraId="6E785A8F" w14:textId="2724A917">
      <w:pPr>
        <w:pStyle w:val="Normal"/>
        <w:ind w:left="360"/>
      </w:pPr>
      <w:r w:rsidR="7AF1D01B">
        <w:rPr/>
        <w:t>t</w:t>
      </w:r>
      <w:r w:rsidR="7AF1D01B">
        <w:rPr/>
        <w:t>ime</w:t>
      </w:r>
      <w:r w:rsidR="7AF1D01B">
        <w:rPr/>
        <w:t xml:space="preserve"> </w:t>
      </w:r>
      <w:r w:rsidR="7AF1D01B">
        <w:rPr/>
        <w:t xml:space="preserve">= </w:t>
      </w:r>
      <w:proofErr w:type="spellStart"/>
      <w:r w:rsidR="7AF1D01B">
        <w:rPr/>
        <w:t>seconds</w:t>
      </w:r>
      <w:proofErr w:type="spellEnd"/>
    </w:p>
    <w:p w:rsidR="7AF1D01B" w:rsidP="7AF1D01B" w:rsidRDefault="7AF1D01B" w14:noSpellErr="1" w14:paraId="48759334" w14:textId="18C0849E">
      <w:pPr>
        <w:pStyle w:val="Normal"/>
        <w:ind w:left="360"/>
      </w:pPr>
      <w:r w:rsidR="7AF1D01B">
        <w:rPr/>
        <w:t>t</w:t>
      </w:r>
      <w:r w:rsidR="7AF1D01B">
        <w:rPr/>
        <w:t>ime</w:t>
      </w:r>
      <w:r w:rsidR="7AF1D01B">
        <w:rPr/>
        <w:t xml:space="preserve"> </w:t>
      </w:r>
      <w:r w:rsidR="7AF1D01B">
        <w:rPr/>
        <w:t>= time + (minutes * 60)</w:t>
      </w:r>
    </w:p>
    <w:p w:rsidR="7AF1D01B" w:rsidP="7AF1D01B" w:rsidRDefault="7AF1D01B" w14:paraId="6A9DD0F7" w14:textId="72B3BC7E">
      <w:pPr>
        <w:pStyle w:val="Normal"/>
        <w:ind w:left="360"/>
      </w:pPr>
      <w:r w:rsidR="7AF1D01B">
        <w:rPr/>
        <w:t>t</w:t>
      </w:r>
      <w:r w:rsidR="7AF1D01B">
        <w:rPr/>
        <w:t>ime</w:t>
      </w:r>
      <w:r w:rsidR="7AF1D01B">
        <w:rPr/>
        <w:t xml:space="preserve"> </w:t>
      </w:r>
      <w:r w:rsidR="7AF1D01B">
        <w:rPr/>
        <w:t>= time + (</w:t>
      </w:r>
      <w:r w:rsidR="7AF1D01B">
        <w:rPr/>
        <w:t>(</w:t>
      </w:r>
      <w:proofErr w:type="spellStart"/>
      <w:r w:rsidR="7AF1D01B">
        <w:rPr/>
        <w:t>hours</w:t>
      </w:r>
      <w:proofErr w:type="spellEnd"/>
      <w:r w:rsidR="7AF1D01B">
        <w:rPr/>
        <w:t xml:space="preserve"> </w:t>
      </w:r>
      <w:r w:rsidR="7AF1D01B">
        <w:rPr/>
        <w:t>* 60)</w:t>
      </w:r>
      <w:r w:rsidR="7AF1D01B">
        <w:rPr/>
        <w:t xml:space="preserve"> * 60)</w:t>
      </w:r>
    </w:p>
    <w:p w:rsidR="7AF1D01B" w:rsidP="7AF1D01B" w:rsidRDefault="7AF1D01B" w14:paraId="44400F5C" w14:textId="7EEE04CF">
      <w:pPr>
        <w:pStyle w:val="Normal"/>
        <w:ind w:left="360"/>
      </w:pPr>
      <w:r w:rsidR="7AF1D01B">
        <w:rPr/>
        <w:t>t</w:t>
      </w:r>
      <w:r w:rsidR="7AF1D01B">
        <w:rPr/>
        <w:t>ime</w:t>
      </w:r>
      <w:r w:rsidR="7AF1D01B">
        <w:rPr/>
        <w:t xml:space="preserve"> </w:t>
      </w:r>
      <w:r w:rsidR="7AF1D01B">
        <w:rPr/>
        <w:t>= time + (</w:t>
      </w:r>
      <w:r w:rsidR="7AF1D01B">
        <w:rPr/>
        <w:t>(</w:t>
      </w:r>
      <w:r w:rsidR="7AF1D01B">
        <w:rPr/>
        <w:t>(</w:t>
      </w:r>
      <w:proofErr w:type="spellStart"/>
      <w:r w:rsidR="7AF1D01B">
        <w:rPr/>
        <w:t>days</w:t>
      </w:r>
      <w:proofErr w:type="spellEnd"/>
      <w:r w:rsidR="7AF1D01B">
        <w:rPr/>
        <w:t>* 60)</w:t>
      </w:r>
      <w:r w:rsidR="7AF1D01B">
        <w:rPr/>
        <w:t xml:space="preserve"> * 60)</w:t>
      </w:r>
      <w:r w:rsidR="7AF1D01B">
        <w:rPr/>
        <w:t xml:space="preserve"> * 24)</w:t>
      </w:r>
    </w:p>
    <w:p w:rsidR="7AF1D01B" w:rsidP="7AF1D01B" w:rsidRDefault="7AF1D01B" w14:paraId="173C2188" w14:textId="65342C79">
      <w:pPr>
        <w:pStyle w:val="Normal"/>
      </w:pPr>
    </w:p>
    <w:p w:rsidR="7AF1D01B" w:rsidP="7AF1D01B" w:rsidRDefault="7AF1D01B" w14:paraId="3A5A2E47" w14:textId="66896632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r w:rsidR="7AF1D01B">
        <w:rPr/>
        <w:t xml:space="preserve">time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seconds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r w:rsidR="7AF1D01B">
        <w:rPr/>
        <w:t>"</w:t>
      </w:r>
      <w:r w:rsidR="7AF1D01B">
        <w:rPr/>
        <w:t xml:space="preserve"> + time</w:t>
      </w:r>
      <w:r w:rsidR="7AF1D01B">
        <w:rPr/>
        <w:t>)</w:t>
      </w:r>
    </w:p>
    <w:p xmlns:wp14="http://schemas.microsoft.com/office/word/2010/wordml" w:rsidR="00F2540B" w:rsidP="00796561" w:rsidRDefault="00F2540B" w14:paraId="5630AD66" wp14:textId="77777777">
      <w:pPr>
        <w:tabs>
          <w:tab w:val="left" w:pos="720"/>
        </w:tabs>
        <w:ind w:left="360"/>
      </w:pPr>
    </w:p>
    <w:p xmlns:wp14="http://schemas.microsoft.com/office/word/2010/wordml" w:rsidRPr="00796561" w:rsidR="00E42386" w:rsidP="009F3D54" w:rsidRDefault="00796561" w14:paraId="56FCBB2C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We</w:t>
      </w:r>
      <w:proofErr w:type="spellEnd"/>
      <w:r w:rsidR="7AF1D01B">
        <w:rPr/>
        <w:t xml:space="preserve"> are </w:t>
      </w:r>
      <w:proofErr w:type="spellStart"/>
      <w:r w:rsidR="7AF1D01B">
        <w:rPr/>
        <w:t>being</w:t>
      </w:r>
      <w:proofErr w:type="spellEnd"/>
      <w:r w:rsidR="7AF1D01B">
        <w:rPr/>
        <w:t xml:space="preserve"> </w:t>
      </w:r>
      <w:proofErr w:type="spellStart"/>
      <w:r w:rsidR="7AF1D01B">
        <w:rPr/>
        <w:t>informed</w:t>
      </w:r>
      <w:proofErr w:type="spellEnd"/>
      <w:r w:rsidR="7AF1D01B">
        <w:rPr/>
        <w:t xml:space="preserve"> </w:t>
      </w:r>
      <w:proofErr w:type="spellStart"/>
      <w:r w:rsidR="7AF1D01B">
        <w:rPr/>
        <w:t>of</w:t>
      </w:r>
      <w:proofErr w:type="spellEnd"/>
      <w:r w:rsidR="7AF1D01B">
        <w:rPr/>
        <w:t xml:space="preserve"> </w:t>
      </w:r>
      <w:proofErr w:type="spellStart"/>
      <w:r w:rsidR="7AF1D01B">
        <w:rPr/>
        <w:t>three</w:t>
      </w:r>
      <w:proofErr w:type="spellEnd"/>
      <w:r w:rsidR="7AF1D01B">
        <w:rPr/>
        <w:t xml:space="preserve"> </w:t>
      </w:r>
      <w:proofErr w:type="spellStart"/>
      <w:r w:rsidR="7AF1D01B">
        <w:rPr/>
        <w:t>environmental</w:t>
      </w:r>
      <w:proofErr w:type="spellEnd"/>
      <w:r w:rsidR="7AF1D01B">
        <w:rPr/>
        <w:t xml:space="preserve"> </w:t>
      </w:r>
      <w:proofErr w:type="spellStart"/>
      <w:r w:rsidR="7AF1D01B">
        <w:rPr/>
        <w:t>temperature</w:t>
      </w:r>
      <w:proofErr w:type="spellEnd"/>
      <w:r w:rsidR="7AF1D01B">
        <w:rPr/>
        <w:t xml:space="preserve"> </w:t>
      </w:r>
      <w:proofErr w:type="spellStart"/>
      <w:r w:rsidR="7AF1D01B">
        <w:rPr/>
        <w:t>values</w:t>
      </w:r>
      <w:proofErr w:type="spellEnd"/>
      <w:r w:rsidR="7AF1D01B">
        <w:rPr/>
        <w:t xml:space="preserve">, and </w:t>
      </w:r>
      <w:proofErr w:type="spellStart"/>
      <w:r w:rsidR="7AF1D01B">
        <w:rPr/>
        <w:t>we</w:t>
      </w:r>
      <w:proofErr w:type="spellEnd"/>
      <w:r w:rsidR="7AF1D01B">
        <w:rPr/>
        <w:t xml:space="preserve"> are</w:t>
      </w:r>
      <w:r w:rsidR="7AF1D01B">
        <w:rPr/>
        <w:t xml:space="preserve"> </w:t>
      </w:r>
      <w:proofErr w:type="spellStart"/>
      <w:r w:rsidR="7AF1D01B">
        <w:rPr/>
        <w:t>ask</w:t>
      </w:r>
      <w:r w:rsidR="7AF1D01B">
        <w:rPr/>
        <w:t>ed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proofErr w:type="spellStart"/>
      <w:r w:rsidR="7AF1D01B">
        <w:rPr/>
        <w:t>develop</w:t>
      </w:r>
      <w:proofErr w:type="spellEnd"/>
      <w:r w:rsidR="7AF1D01B">
        <w:rPr/>
        <w:t xml:space="preserve"> </w:t>
      </w:r>
      <w:proofErr w:type="spellStart"/>
      <w:r w:rsidR="7AF1D01B">
        <w:rPr/>
        <w:t>an</w:t>
      </w:r>
      <w:proofErr w:type="spellEnd"/>
      <w:r w:rsidR="7AF1D01B">
        <w:rPr/>
        <w:t xml:space="preserve"> </w:t>
      </w:r>
      <w:proofErr w:type="spellStart"/>
      <w:r w:rsidR="7AF1D01B">
        <w:rPr/>
        <w:t>algorithm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</w:t>
      </w:r>
      <w:proofErr w:type="spellStart"/>
      <w:r w:rsidR="7AF1D01B">
        <w:rPr/>
        <w:t>calculate</w:t>
      </w:r>
      <w:proofErr w:type="spellEnd"/>
      <w:r w:rsidR="7AF1D01B">
        <w:rPr/>
        <w:t xml:space="preserve"> and </w:t>
      </w:r>
      <w:proofErr w:type="spellStart"/>
      <w:r w:rsidR="7AF1D01B">
        <w:rPr/>
        <w:t>report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sum and </w:t>
      </w:r>
      <w:proofErr w:type="spellStart"/>
      <w:r w:rsidR="7AF1D01B">
        <w:rPr/>
        <w:t>average</w:t>
      </w:r>
      <w:proofErr w:type="spellEnd"/>
      <w:r w:rsidR="7AF1D01B">
        <w:rPr/>
        <w:t xml:space="preserve"> </w:t>
      </w:r>
      <w:proofErr w:type="spellStart"/>
      <w:r w:rsidR="7AF1D01B">
        <w:rPr/>
        <w:t>of</w:t>
      </w:r>
      <w:proofErr w:type="spellEnd"/>
      <w:r w:rsidR="7AF1D01B">
        <w:rPr/>
        <w:t xml:space="preserve"> </w:t>
      </w:r>
      <w:proofErr w:type="spellStart"/>
      <w:r w:rsidR="7AF1D01B">
        <w:rPr/>
        <w:t>these</w:t>
      </w:r>
      <w:proofErr w:type="spellEnd"/>
      <w:r w:rsidR="7AF1D01B">
        <w:rPr/>
        <w:t xml:space="preserve"> </w:t>
      </w:r>
      <w:proofErr w:type="spellStart"/>
      <w:r w:rsidR="7AF1D01B">
        <w:rPr/>
        <w:t>values</w:t>
      </w:r>
      <w:proofErr w:type="spellEnd"/>
      <w:r w:rsidR="7AF1D01B">
        <w:rPr/>
        <w:t>.</w:t>
      </w:r>
    </w:p>
    <w:p xmlns:wp14="http://schemas.microsoft.com/office/word/2010/wordml" w:rsidRPr="00E42386" w:rsidR="00CD139A" w:rsidP="7AF1D01B" w:rsidRDefault="00CD139A" w14:paraId="61660387" wp14:textId="0F79F40E">
      <w:pPr>
        <w:pStyle w:val="Normal"/>
        <w:tabs>
          <w:tab w:val="left" w:pos="720"/>
        </w:tabs>
      </w:pPr>
    </w:p>
    <w:p xmlns:wp14="http://schemas.microsoft.com/office/word/2010/wordml" w:rsidRPr="00E42386" w:rsidR="00CD139A" w:rsidP="7AF1D01B" w:rsidRDefault="00CD139A" w14:paraId="0EC47C0B" wp14:textId="1C230481">
      <w:pPr>
        <w:pStyle w:val="Normal"/>
        <w:tabs>
          <w:tab w:val="left" w:pos="720"/>
        </w:tabs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 xml:space="preserve">temp1, </w:t>
      </w:r>
      <w:r w:rsidR="7AF1D01B">
        <w:rPr/>
        <w:t>temp</w:t>
      </w:r>
      <w:r w:rsidR="7AF1D01B">
        <w:rPr/>
        <w:t>2</w:t>
      </w:r>
      <w:r w:rsidR="7AF1D01B">
        <w:rPr/>
        <w:t xml:space="preserve">, </w:t>
      </w:r>
      <w:r w:rsidR="7AF1D01B">
        <w:rPr/>
        <w:t>temp</w:t>
      </w:r>
      <w:r w:rsidR="7AF1D01B">
        <w:rPr/>
        <w:t>3</w:t>
      </w:r>
      <w:r w:rsidR="7AF1D01B">
        <w:rPr/>
        <w:t xml:space="preserve">, </w:t>
      </w:r>
    </w:p>
    <w:p xmlns:wp14="http://schemas.microsoft.com/office/word/2010/wordml" w:rsidRPr="00E42386" w:rsidR="00CD139A" w:rsidP="7AF1D01B" w:rsidRDefault="00CD139A" w14:paraId="616795A6" wp14:textId="7EFF7615">
      <w:pPr>
        <w:pStyle w:val="Normal"/>
        <w:tabs>
          <w:tab w:val="left" w:pos="720"/>
        </w:tabs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 xml:space="preserve">sum, </w:t>
      </w:r>
      <w:proofErr w:type="spellStart"/>
      <w:r w:rsidR="7AF1D01B">
        <w:rPr/>
        <w:t>avg</w:t>
      </w:r>
      <w:proofErr w:type="spellEnd"/>
    </w:p>
    <w:p xmlns:wp14="http://schemas.microsoft.com/office/word/2010/wordml" w:rsidRPr="00E42386" w:rsidR="00CD139A" w:rsidP="7AF1D01B" w:rsidRDefault="00CD139A" w14:paraId="592F1D11" wp14:textId="7D36197F">
      <w:pPr>
        <w:pStyle w:val="Normal"/>
        <w:tabs>
          <w:tab w:val="left" w:pos="720"/>
        </w:tabs>
        <w:ind w:left="360"/>
      </w:pPr>
    </w:p>
    <w:p xmlns:wp14="http://schemas.microsoft.com/office/word/2010/wordml" w:rsidRPr="00E42386" w:rsidR="00CD139A" w:rsidP="7AF1D01B" w:rsidRDefault="00CD139A" w14:paraId="0A276F25" wp14:textId="1E98CB70">
      <w:pPr>
        <w:pStyle w:val="Normal"/>
        <w:tabs>
          <w:tab w:val="left" w:pos="720"/>
        </w:tabs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temp1</w:t>
      </w:r>
      <w:r w:rsidR="7AF1D01B">
        <w:rPr/>
        <w:t>)</w:t>
      </w:r>
    </w:p>
    <w:p xmlns:wp14="http://schemas.microsoft.com/office/word/2010/wordml" w:rsidRPr="00E42386" w:rsidR="00CD139A" w:rsidP="7AF1D01B" w:rsidRDefault="00CD139A" w14:paraId="7FDCF438" wp14:textId="00959BED">
      <w:pPr>
        <w:pStyle w:val="Normal"/>
        <w:tabs>
          <w:tab w:val="left" w:pos="720"/>
        </w:tabs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temp</w:t>
      </w:r>
      <w:r w:rsidR="7AF1D01B">
        <w:rPr/>
        <w:t>2</w:t>
      </w:r>
      <w:r w:rsidR="7AF1D01B">
        <w:rPr/>
        <w:t>)</w:t>
      </w:r>
    </w:p>
    <w:p xmlns:wp14="http://schemas.microsoft.com/office/word/2010/wordml" w:rsidRPr="00E42386" w:rsidR="00CD139A" w:rsidP="7AF1D01B" w:rsidRDefault="00CD139A" w14:paraId="328C619F" wp14:textId="13726DDC">
      <w:pPr>
        <w:pStyle w:val="Normal"/>
        <w:tabs>
          <w:tab w:val="left" w:pos="720"/>
        </w:tabs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r w:rsidR="7AF1D01B">
        <w:rPr/>
        <w:t>temp</w:t>
      </w:r>
      <w:r w:rsidR="7AF1D01B">
        <w:rPr/>
        <w:t>3</w:t>
      </w:r>
      <w:r w:rsidR="7AF1D01B">
        <w:rPr/>
        <w:t>)</w:t>
      </w:r>
    </w:p>
    <w:p xmlns:wp14="http://schemas.microsoft.com/office/word/2010/wordml" w:rsidRPr="00E42386" w:rsidR="00CD139A" w:rsidP="7AF1D01B" w:rsidRDefault="00CD139A" w14:paraId="07C67BEA" wp14:textId="3CC14885">
      <w:pPr>
        <w:pStyle w:val="Normal"/>
        <w:tabs>
          <w:tab w:val="left" w:pos="720"/>
        </w:tabs>
        <w:ind w:left="360"/>
      </w:pPr>
    </w:p>
    <w:p xmlns:wp14="http://schemas.microsoft.com/office/word/2010/wordml" w:rsidRPr="00E42386" w:rsidR="00CD139A" w:rsidP="7AF1D01B" w:rsidRDefault="00CD139A" wp14:noSpellErr="1" w14:paraId="2E1EACDD" wp14:textId="42B0ECB0">
      <w:pPr>
        <w:pStyle w:val="Normal"/>
        <w:tabs>
          <w:tab w:val="left" w:pos="720"/>
        </w:tabs>
        <w:ind w:left="360"/>
      </w:pPr>
      <w:r w:rsidR="7AF1D01B">
        <w:rPr/>
        <w:t>s</w:t>
      </w:r>
      <w:r w:rsidR="7AF1D01B">
        <w:rPr/>
        <w:t>um</w:t>
      </w:r>
      <w:r w:rsidR="7AF1D01B">
        <w:rPr/>
        <w:t xml:space="preserve"> </w:t>
      </w:r>
      <w:r w:rsidR="7AF1D01B">
        <w:rPr/>
        <w:t xml:space="preserve">= </w:t>
      </w:r>
      <w:r w:rsidR="7AF1D01B">
        <w:rPr/>
        <w:t>temp1</w:t>
      </w:r>
      <w:r w:rsidR="7AF1D01B">
        <w:rPr/>
        <w:t xml:space="preserve"> +</w:t>
      </w:r>
      <w:r w:rsidR="7AF1D01B">
        <w:rPr/>
        <w:t xml:space="preserve"> </w:t>
      </w:r>
      <w:r w:rsidR="7AF1D01B">
        <w:rPr/>
        <w:t>temp</w:t>
      </w:r>
      <w:r w:rsidR="7AF1D01B">
        <w:rPr/>
        <w:t>2</w:t>
      </w:r>
      <w:r w:rsidR="7AF1D01B">
        <w:rPr/>
        <w:t xml:space="preserve"> +</w:t>
      </w:r>
      <w:r w:rsidR="7AF1D01B">
        <w:rPr/>
        <w:t xml:space="preserve"> </w:t>
      </w:r>
      <w:r w:rsidR="7AF1D01B">
        <w:rPr/>
        <w:t>temp</w:t>
      </w:r>
      <w:r w:rsidR="7AF1D01B">
        <w:rPr/>
        <w:t>3</w:t>
      </w:r>
      <w:r w:rsidR="7AF1D01B">
        <w:rPr/>
        <w:t xml:space="preserve"> </w:t>
      </w:r>
    </w:p>
    <w:p xmlns:wp14="http://schemas.microsoft.com/office/word/2010/wordml" w:rsidRPr="00E42386" w:rsidR="00CD139A" w:rsidP="7AF1D01B" w:rsidRDefault="00CD139A" w14:paraId="3986404A" wp14:textId="3EE416B1">
      <w:pPr>
        <w:pStyle w:val="Normal"/>
        <w:tabs>
          <w:tab w:val="left" w:pos="720"/>
        </w:tabs>
        <w:ind w:left="360"/>
      </w:pPr>
      <w:proofErr w:type="spellStart"/>
      <w:r w:rsidR="7AF1D01B">
        <w:rPr/>
        <w:t>a</w:t>
      </w:r>
      <w:r w:rsidR="7AF1D01B">
        <w:rPr/>
        <w:t>vg</w:t>
      </w:r>
      <w:proofErr w:type="spellEnd"/>
      <w:r w:rsidR="7AF1D01B">
        <w:rPr/>
        <w:t xml:space="preserve"> </w:t>
      </w:r>
      <w:r w:rsidR="7AF1D01B">
        <w:rPr/>
        <w:t xml:space="preserve">= </w:t>
      </w:r>
      <w:r w:rsidR="7AF1D01B">
        <w:rPr/>
        <w:t>s</w:t>
      </w:r>
      <w:r w:rsidR="7AF1D01B">
        <w:rPr/>
        <w:t>um</w:t>
      </w:r>
      <w:r w:rsidR="7AF1D01B">
        <w:rPr/>
        <w:t xml:space="preserve"> </w:t>
      </w:r>
      <w:r w:rsidR="7AF1D01B">
        <w:rPr/>
        <w:t>/ 3</w:t>
      </w:r>
    </w:p>
    <w:p xmlns:wp14="http://schemas.microsoft.com/office/word/2010/wordml" w:rsidRPr="00E42386" w:rsidR="00CD139A" w:rsidP="7AF1D01B" w:rsidRDefault="00CD139A" w14:paraId="3879E86D" wp14:textId="65342C79">
      <w:pPr>
        <w:pStyle w:val="Normal"/>
        <w:tabs>
          <w:tab w:val="left" w:pos="720"/>
        </w:tabs>
      </w:pPr>
    </w:p>
    <w:p xmlns:wp14="http://schemas.microsoft.com/office/word/2010/wordml" w:rsidRPr="00E42386" w:rsidR="00CD139A" w:rsidP="7AF1D01B" w:rsidRDefault="00CD139A" w14:paraId="16C12E22" wp14:textId="34185F34">
      <w:pPr>
        <w:pStyle w:val="Normal"/>
        <w:tabs>
          <w:tab w:val="left" w:pos="720"/>
        </w:tabs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</w:t>
      </w:r>
      <w:r w:rsidR="7AF1D01B">
        <w:rPr/>
        <w:t>he</w:t>
      </w:r>
      <w:proofErr w:type="spellEnd"/>
      <w:r w:rsidR="7AF1D01B">
        <w:rPr/>
        <w:t xml:space="preserve"> sum </w:t>
      </w:r>
      <w:proofErr w:type="spellStart"/>
      <w:r w:rsidR="7AF1D01B">
        <w:rPr/>
        <w:t>of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three</w:t>
      </w:r>
      <w:proofErr w:type="spellEnd"/>
      <w:r w:rsidR="7AF1D01B">
        <w:rPr/>
        <w:t xml:space="preserve"> </w:t>
      </w:r>
      <w:proofErr w:type="spellStart"/>
      <w:r w:rsidR="7AF1D01B">
        <w:rPr/>
        <w:t>environmental</w:t>
      </w:r>
      <w:proofErr w:type="spellEnd"/>
      <w:r w:rsidR="7AF1D01B">
        <w:rPr/>
        <w:t xml:space="preserve"> </w:t>
      </w:r>
      <w:proofErr w:type="spellStart"/>
      <w:r w:rsidR="7AF1D01B">
        <w:rPr/>
        <w:t>temperature</w:t>
      </w:r>
      <w:proofErr w:type="spellEnd"/>
      <w:r w:rsidR="7AF1D01B">
        <w:rPr/>
        <w:t xml:space="preserve"> </w:t>
      </w:r>
      <w:proofErr w:type="spellStart"/>
      <w:r w:rsidR="7AF1D01B">
        <w:rPr/>
        <w:t>values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" + sum</w:t>
      </w:r>
      <w:r w:rsidR="7AF1D01B">
        <w:rPr/>
        <w:t>)</w:t>
      </w:r>
    </w:p>
    <w:p xmlns:wp14="http://schemas.microsoft.com/office/word/2010/wordml" w:rsidRPr="00E42386" w:rsidR="00CD139A" w:rsidP="7AF1D01B" w:rsidRDefault="00CD139A" w14:paraId="47C1DAA5" wp14:textId="05B5F549">
      <w:pPr>
        <w:pStyle w:val="Normal"/>
        <w:tabs>
          <w:tab w:val="left" w:pos="720"/>
        </w:tabs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</w:t>
      </w:r>
      <w:r w:rsidR="7AF1D01B">
        <w:rPr/>
        <w:t>he</w:t>
      </w:r>
      <w:proofErr w:type="spellEnd"/>
      <w:r w:rsidR="7AF1D01B">
        <w:rPr/>
        <w:t xml:space="preserve"> </w:t>
      </w:r>
      <w:proofErr w:type="spellStart"/>
      <w:r w:rsidR="7AF1D01B">
        <w:rPr/>
        <w:t>average</w:t>
      </w:r>
      <w:proofErr w:type="spellEnd"/>
      <w:r w:rsidR="7AF1D01B">
        <w:rPr/>
        <w:t xml:space="preserve"> </w:t>
      </w:r>
      <w:proofErr w:type="spellStart"/>
      <w:r w:rsidR="7AF1D01B">
        <w:rPr/>
        <w:t>of</w:t>
      </w:r>
      <w:proofErr w:type="spellEnd"/>
      <w:r w:rsidR="7AF1D01B">
        <w:rPr/>
        <w:t xml:space="preserve"> 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proofErr w:type="spellStart"/>
      <w:r w:rsidR="7AF1D01B">
        <w:rPr/>
        <w:t>three</w:t>
      </w:r>
      <w:proofErr w:type="spellEnd"/>
      <w:r w:rsidR="7AF1D01B">
        <w:rPr/>
        <w:t xml:space="preserve"> </w:t>
      </w:r>
      <w:proofErr w:type="spellStart"/>
      <w:r w:rsidR="7AF1D01B">
        <w:rPr/>
        <w:t>environmental</w:t>
      </w:r>
      <w:proofErr w:type="spellEnd"/>
      <w:r w:rsidR="7AF1D01B">
        <w:rPr/>
        <w:t xml:space="preserve"> </w:t>
      </w:r>
      <w:proofErr w:type="spellStart"/>
      <w:r w:rsidR="7AF1D01B">
        <w:rPr/>
        <w:t>temperature</w:t>
      </w:r>
      <w:proofErr w:type="spellEnd"/>
      <w:r w:rsidR="7AF1D01B">
        <w:rPr/>
        <w:t xml:space="preserve"> </w:t>
      </w:r>
      <w:proofErr w:type="spellStart"/>
      <w:r w:rsidR="7AF1D01B">
        <w:rPr/>
        <w:t>values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" + </w:t>
      </w:r>
      <w:proofErr w:type="spellStart"/>
      <w:r w:rsidR="7AF1D01B">
        <w:rPr/>
        <w:t>a</w:t>
      </w:r>
      <w:r w:rsidR="7AF1D01B">
        <w:rPr/>
        <w:t>vg</w:t>
      </w:r>
      <w:proofErr w:type="spellEnd"/>
      <w:r w:rsidR="7AF1D01B">
        <w:rPr/>
        <w:t>)</w:t>
      </w:r>
    </w:p>
    <w:p xmlns:wp14="http://schemas.microsoft.com/office/word/2010/wordml" w:rsidRPr="00E42386" w:rsidR="00CD139A" w:rsidP="7AF1D01B" w:rsidRDefault="00CD139A" w14:paraId="61829076" wp14:textId="2C825310">
      <w:pPr>
        <w:pStyle w:val="Normal"/>
        <w:tabs>
          <w:tab w:val="left" w:pos="720"/>
        </w:tabs>
        <w:ind w:left="360"/>
        <w:rPr>
          <w:lang w:val="pt-BR"/>
        </w:rPr>
      </w:pPr>
    </w:p>
    <w:p xmlns:wp14="http://schemas.microsoft.com/office/word/2010/wordml" w:rsidR="009D10E5" w:rsidP="007221D9" w:rsidRDefault="00796561" w14:paraId="3B0B6DAA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7AF1D01B">
        <w:rPr/>
        <w:t>For</w:t>
      </w:r>
      <w:proofErr w:type="spellEnd"/>
      <w:r w:rsidR="7AF1D01B">
        <w:rPr/>
        <w:t xml:space="preserve"> </w:t>
      </w:r>
      <w:proofErr w:type="spellStart"/>
      <w:r w:rsidR="7AF1D01B">
        <w:rPr/>
        <w:t>our</w:t>
      </w:r>
      <w:proofErr w:type="spellEnd"/>
      <w:r w:rsidR="7AF1D01B">
        <w:rPr/>
        <w:t xml:space="preserve"> </w:t>
      </w:r>
      <w:proofErr w:type="spellStart"/>
      <w:r w:rsidR="7AF1D01B">
        <w:rPr/>
        <w:t>brave</w:t>
      </w:r>
      <w:proofErr w:type="spellEnd"/>
      <w:r w:rsidR="7AF1D01B">
        <w:rPr/>
        <w:t xml:space="preserve"> </w:t>
      </w:r>
      <w:proofErr w:type="spellStart"/>
      <w:r w:rsidR="7AF1D01B">
        <w:rPr/>
        <w:t>ones</w:t>
      </w:r>
      <w:proofErr w:type="spellEnd"/>
      <w:r w:rsidR="7AF1D01B">
        <w:rPr/>
        <w:t xml:space="preserve">: </w:t>
      </w:r>
      <w:proofErr w:type="spellStart"/>
      <w:r w:rsidR="7AF1D01B">
        <w:rPr/>
        <w:t>translate</w:t>
      </w:r>
      <w:proofErr w:type="spellEnd"/>
      <w:r w:rsidR="7AF1D01B">
        <w:rPr/>
        <w:t xml:space="preserve"> a </w:t>
      </w:r>
      <w:r w:rsidR="7AF1D01B">
        <w:rPr/>
        <w:t>time</w:t>
      </w:r>
      <w:r w:rsidR="7AF1D01B">
        <w:rPr/>
        <w:t xml:space="preserve">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seconds</w:t>
      </w:r>
      <w:proofErr w:type="spellEnd"/>
      <w:r w:rsidR="7AF1D01B">
        <w:rPr/>
        <w:t xml:space="preserve"> </w:t>
      </w:r>
      <w:proofErr w:type="spellStart"/>
      <w:r w:rsidR="7AF1D01B">
        <w:rPr/>
        <w:t>to</w:t>
      </w:r>
      <w:proofErr w:type="spellEnd"/>
      <w:r w:rsidR="7AF1D01B">
        <w:rPr/>
        <w:t xml:space="preserve"> a </w:t>
      </w:r>
      <w:r w:rsidR="7AF1D01B">
        <w:rPr/>
        <w:t>time</w:t>
      </w:r>
      <w:r w:rsidR="7AF1D01B">
        <w:rPr/>
        <w:t xml:space="preserve">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days</w:t>
      </w:r>
      <w:proofErr w:type="spellEnd"/>
      <w:r w:rsidR="7AF1D01B">
        <w:rPr/>
        <w:t xml:space="preserve">, </w:t>
      </w:r>
      <w:proofErr w:type="spellStart"/>
      <w:r w:rsidR="7AF1D01B">
        <w:rPr/>
        <w:t>hours</w:t>
      </w:r>
      <w:proofErr w:type="spellEnd"/>
      <w:r w:rsidR="7AF1D01B">
        <w:rPr/>
        <w:t xml:space="preserve">, minutes and </w:t>
      </w:r>
      <w:proofErr w:type="spellStart"/>
      <w:r w:rsidR="7AF1D01B">
        <w:rPr/>
        <w:t>seconds</w:t>
      </w:r>
      <w:proofErr w:type="spellEnd"/>
      <w:r w:rsidR="7AF1D01B">
        <w:rPr/>
        <w:t>.</w:t>
      </w:r>
    </w:p>
    <w:p xmlns:wp14="http://schemas.microsoft.com/office/word/2010/wordml" w:rsidR="009D10E5" w:rsidP="009D10E5" w:rsidRDefault="009D10E5" w14:paraId="2BA226A1" wp14:textId="77777777">
      <w:pPr>
        <w:tabs>
          <w:tab w:val="left" w:pos="720"/>
        </w:tabs>
      </w:pPr>
    </w:p>
    <w:p w:rsidR="7AF1D01B" w:rsidP="7AF1D01B" w:rsidRDefault="7AF1D01B" w14:paraId="24E8CF97" w14:textId="32447DDC">
      <w:pPr>
        <w:pStyle w:val="Normal"/>
        <w:ind w:left="360"/>
      </w:pPr>
      <w:r w:rsidR="7AF1D01B">
        <w:rPr/>
        <w:t>V</w:t>
      </w:r>
      <w:r w:rsidR="7AF1D01B">
        <w:rPr/>
        <w:t xml:space="preserve">ar </w:t>
      </w:r>
      <w:proofErr w:type="spellStart"/>
      <w:r w:rsidR="7AF1D01B">
        <w:rPr/>
        <w:t>number</w:t>
      </w:r>
      <w:proofErr w:type="spellEnd"/>
      <w:r w:rsidR="7AF1D01B">
        <w:rPr/>
        <w:t xml:space="preserve"> :</w:t>
      </w:r>
      <w:r w:rsidR="7AF1D01B">
        <w:rPr/>
        <w:t xml:space="preserve"> </w:t>
      </w:r>
      <w:proofErr w:type="spellStart"/>
      <w:r w:rsidR="7AF1D01B">
        <w:rPr/>
        <w:t>days</w:t>
      </w:r>
      <w:proofErr w:type="spellEnd"/>
      <w:r w:rsidR="7AF1D01B">
        <w:rPr/>
        <w:t xml:space="preserve">, </w:t>
      </w:r>
      <w:proofErr w:type="spellStart"/>
      <w:r w:rsidR="7AF1D01B">
        <w:rPr/>
        <w:t>hours</w:t>
      </w:r>
      <w:proofErr w:type="spellEnd"/>
      <w:r w:rsidR="7AF1D01B">
        <w:rPr/>
        <w:t>, minutes</w:t>
      </w:r>
      <w:r w:rsidR="7AF1D01B">
        <w:rPr/>
        <w:t xml:space="preserve">, </w:t>
      </w:r>
      <w:proofErr w:type="spellStart"/>
      <w:r w:rsidR="7AF1D01B">
        <w:rPr/>
        <w:t>seconds</w:t>
      </w:r>
      <w:proofErr w:type="spellEnd"/>
      <w:r w:rsidR="7AF1D01B">
        <w:rPr/>
        <w:t xml:space="preserve">, </w:t>
      </w:r>
      <w:proofErr w:type="spellStart"/>
      <w:r w:rsidR="7AF1D01B">
        <w:rPr/>
        <w:t>value</w:t>
      </w:r>
      <w:proofErr w:type="spellEnd"/>
    </w:p>
    <w:p w:rsidR="7AF1D01B" w:rsidP="7AF1D01B" w:rsidRDefault="7AF1D01B" w14:paraId="1209D6E3" w14:textId="2FBDB77C">
      <w:pPr>
        <w:pStyle w:val="Normal"/>
        <w:ind w:left="360"/>
      </w:pPr>
      <w:proofErr w:type="spellStart"/>
      <w:r w:rsidR="7AF1D01B">
        <w:rPr/>
        <w:t>C</w:t>
      </w:r>
      <w:r w:rsidR="7AF1D01B">
        <w:rPr/>
        <w:t>onst</w:t>
      </w:r>
      <w:proofErr w:type="spellEnd"/>
      <w:r w:rsidR="7AF1D01B">
        <w:rPr/>
        <w:t xml:space="preserve"> </w:t>
      </w:r>
      <w:proofErr w:type="spellStart"/>
      <w:r w:rsidR="7AF1D01B">
        <w:rPr/>
        <w:t>n</w:t>
      </w:r>
      <w:r w:rsidR="7AF1D01B">
        <w:rPr/>
        <w:t>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>MIN</w:t>
      </w:r>
      <w:r w:rsidR="7AF1D01B">
        <w:rPr/>
        <w:t xml:space="preserve"> = (</w:t>
      </w:r>
      <w:r w:rsidR="7AF1D01B">
        <w:rPr/>
        <w:t>60</w:t>
      </w:r>
      <w:r w:rsidR="7AF1D01B">
        <w:rPr/>
        <w:t>)</w:t>
      </w:r>
    </w:p>
    <w:p w:rsidR="7AF1D01B" w:rsidP="7AF1D01B" w:rsidRDefault="7AF1D01B" w14:paraId="513571CD" w14:textId="7918030B">
      <w:pPr>
        <w:pStyle w:val="Normal"/>
        <w:ind w:left="360"/>
      </w:pPr>
      <w:proofErr w:type="spellStart"/>
      <w:r w:rsidR="7AF1D01B">
        <w:rPr/>
        <w:t>C</w:t>
      </w:r>
      <w:r w:rsidR="7AF1D01B">
        <w:rPr/>
        <w:t>onst</w:t>
      </w:r>
      <w:proofErr w:type="spellEnd"/>
      <w:r w:rsidR="7AF1D01B">
        <w:rPr/>
        <w:t xml:space="preserve"> </w:t>
      </w:r>
      <w:proofErr w:type="spellStart"/>
      <w:r w:rsidR="7AF1D01B">
        <w:rPr/>
        <w:t>n</w:t>
      </w:r>
      <w:r w:rsidR="7AF1D01B">
        <w:rPr/>
        <w:t>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>HOURS</w:t>
      </w:r>
      <w:r w:rsidR="7AF1D01B">
        <w:rPr/>
        <w:t xml:space="preserve"> = (60 * </w:t>
      </w:r>
      <w:r w:rsidR="7AF1D01B">
        <w:rPr/>
        <w:t>MIN</w:t>
      </w:r>
      <w:r w:rsidR="7AF1D01B">
        <w:rPr/>
        <w:t>)</w:t>
      </w:r>
    </w:p>
    <w:p w:rsidR="7AF1D01B" w:rsidP="7AF1D01B" w:rsidRDefault="7AF1D01B" w14:paraId="635CC7FE" w14:textId="0AE42BB1">
      <w:pPr>
        <w:pStyle w:val="Normal"/>
        <w:ind w:left="360"/>
      </w:pPr>
      <w:proofErr w:type="spellStart"/>
      <w:r w:rsidR="7AF1D01B">
        <w:rPr/>
        <w:t>C</w:t>
      </w:r>
      <w:r w:rsidR="7AF1D01B">
        <w:rPr/>
        <w:t>onst</w:t>
      </w:r>
      <w:proofErr w:type="spellEnd"/>
      <w:r w:rsidR="7AF1D01B">
        <w:rPr/>
        <w:t xml:space="preserve"> </w:t>
      </w:r>
      <w:proofErr w:type="spellStart"/>
      <w:r w:rsidR="7AF1D01B">
        <w:rPr/>
        <w:t>n</w:t>
      </w:r>
      <w:r w:rsidR="7AF1D01B">
        <w:rPr/>
        <w:t>umber</w:t>
      </w:r>
      <w:proofErr w:type="spellEnd"/>
      <w:r w:rsidR="7AF1D01B">
        <w:rPr/>
        <w:t xml:space="preserve"> :</w:t>
      </w:r>
      <w:r w:rsidR="7AF1D01B">
        <w:rPr/>
        <w:t xml:space="preserve"> </w:t>
      </w:r>
      <w:r w:rsidR="7AF1D01B">
        <w:rPr/>
        <w:t>DAYS = (</w:t>
      </w:r>
      <w:r w:rsidR="7AF1D01B">
        <w:rPr/>
        <w:t>24 * HOURS)</w:t>
      </w:r>
    </w:p>
    <w:p w:rsidR="7AF1D01B" w:rsidP="7AF1D01B" w:rsidRDefault="7AF1D01B" w14:paraId="540B2FE5" w14:textId="2A41A42D">
      <w:pPr>
        <w:pStyle w:val="Normal"/>
        <w:ind w:left="360"/>
      </w:pPr>
    </w:p>
    <w:p w:rsidR="7AF1D01B" w:rsidP="7AF1D01B" w:rsidRDefault="7AF1D01B" w14:paraId="0F9CD315" w14:textId="6BF1632C">
      <w:pPr>
        <w:pStyle w:val="Normal"/>
        <w:ind w:left="360"/>
      </w:pPr>
      <w:proofErr w:type="spellStart"/>
      <w:r w:rsidR="7AF1D01B">
        <w:rPr/>
        <w:t>R</w:t>
      </w:r>
      <w:r w:rsidR="7AF1D01B">
        <w:rPr/>
        <w:t>ead</w:t>
      </w:r>
      <w:proofErr w:type="spellEnd"/>
      <w:r w:rsidR="7AF1D01B">
        <w:rPr/>
        <w:t>(</w:t>
      </w:r>
      <w:proofErr w:type="spellStart"/>
      <w:r w:rsidR="7AF1D01B">
        <w:rPr/>
        <w:t>value</w:t>
      </w:r>
      <w:proofErr w:type="spellEnd"/>
      <w:r w:rsidR="7AF1D01B">
        <w:rPr/>
        <w:t>)</w:t>
      </w:r>
    </w:p>
    <w:p w:rsidR="7AF1D01B" w:rsidP="7AF1D01B" w:rsidRDefault="7AF1D01B" w14:paraId="5C6E8C32" w14:textId="4DD8AD4C">
      <w:pPr>
        <w:pStyle w:val="Normal"/>
        <w:ind w:left="360"/>
      </w:pPr>
    </w:p>
    <w:p w:rsidR="7AF1D01B" w:rsidP="7AF1D01B" w:rsidRDefault="7AF1D01B" w14:paraId="00184DD6" w14:textId="0A0972B7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The</w:t>
      </w:r>
      <w:proofErr w:type="spellEnd"/>
      <w:r w:rsidR="7AF1D01B">
        <w:rPr/>
        <w:t xml:space="preserve"> </w:t>
      </w:r>
      <w:r w:rsidR="7AF1D01B">
        <w:rPr/>
        <w:t xml:space="preserve">time </w:t>
      </w:r>
      <w:proofErr w:type="spellStart"/>
      <w:r w:rsidR="7AF1D01B">
        <w:rPr/>
        <w:t>expressed</w:t>
      </w:r>
      <w:proofErr w:type="spellEnd"/>
      <w:r w:rsidR="7AF1D01B">
        <w:rPr/>
        <w:t xml:space="preserve"> in </w:t>
      </w:r>
      <w:proofErr w:type="spellStart"/>
      <w:r w:rsidR="7AF1D01B">
        <w:rPr/>
        <w:t>seconds</w:t>
      </w:r>
      <w:proofErr w:type="spellEnd"/>
      <w:r w:rsidR="7AF1D01B">
        <w:rPr/>
        <w:t xml:space="preserve"> </w:t>
      </w:r>
      <w:proofErr w:type="spellStart"/>
      <w:r w:rsidR="7AF1D01B">
        <w:rPr/>
        <w:t>is</w:t>
      </w:r>
      <w:proofErr w:type="spellEnd"/>
      <w:r w:rsidR="7AF1D01B">
        <w:rPr/>
        <w:t xml:space="preserve"> </w:t>
      </w:r>
      <w:r w:rsidR="7AF1D01B">
        <w:rPr/>
        <w:t>"</w:t>
      </w:r>
      <w:r w:rsidR="7AF1D01B">
        <w:rPr/>
        <w:t xml:space="preserve"> + </w:t>
      </w:r>
      <w:proofErr w:type="spellStart"/>
      <w:r w:rsidR="7AF1D01B">
        <w:rPr/>
        <w:t>value</w:t>
      </w:r>
      <w:proofErr w:type="spellEnd"/>
      <w:r w:rsidR="7AF1D01B">
        <w:rPr/>
        <w:t>)</w:t>
      </w:r>
    </w:p>
    <w:p w:rsidR="7AF1D01B" w:rsidP="7AF1D01B" w:rsidRDefault="7AF1D01B" w14:paraId="19BB1473" w14:textId="39DFB5A3">
      <w:pPr>
        <w:pStyle w:val="Normal"/>
        <w:ind w:left="360"/>
      </w:pPr>
    </w:p>
    <w:p w:rsidR="7AF1D01B" w:rsidP="7AF1D01B" w:rsidRDefault="7AF1D01B" w14:paraId="5CD56DBB" w14:textId="4F4AF349">
      <w:pPr>
        <w:pStyle w:val="Normal"/>
        <w:ind w:left="360"/>
      </w:pPr>
      <w:proofErr w:type="spellStart"/>
      <w:r w:rsidR="7AF1D01B">
        <w:rPr/>
        <w:t>days</w:t>
      </w:r>
      <w:proofErr w:type="spellEnd"/>
      <w:r w:rsidR="7AF1D01B">
        <w:rPr/>
        <w:t xml:space="preserve"> </w:t>
      </w:r>
      <w:r w:rsidR="7AF1D01B">
        <w:rPr/>
        <w:t xml:space="preserve">= </w:t>
      </w:r>
      <w:proofErr w:type="spellStart"/>
      <w:r w:rsidR="7AF1D01B">
        <w:rPr/>
        <w:t>value</w:t>
      </w:r>
      <w:proofErr w:type="spellEnd"/>
      <w:r w:rsidR="7AF1D01B">
        <w:rPr/>
        <w:t xml:space="preserve"> / </w:t>
      </w:r>
      <w:r w:rsidR="7AF1D01B">
        <w:rPr/>
        <w:t xml:space="preserve">DAYS </w:t>
      </w:r>
    </w:p>
    <w:p w:rsidR="7AF1D01B" w:rsidP="7AF1D01B" w:rsidRDefault="7AF1D01B" w14:paraId="7B6124ED" w14:textId="7D9404F9">
      <w:pPr>
        <w:pStyle w:val="Normal"/>
        <w:ind w:left="360"/>
      </w:pPr>
    </w:p>
    <w:p w:rsidR="7AF1D01B" w:rsidP="7AF1D01B" w:rsidRDefault="7AF1D01B" w14:paraId="386C8021" w14:textId="2F9E7D7C">
      <w:pPr>
        <w:pStyle w:val="Normal"/>
        <w:ind w:left="360"/>
      </w:pPr>
      <w:proofErr w:type="spellStart"/>
      <w:r w:rsidR="7AF1D01B">
        <w:rPr/>
        <w:t>value</w:t>
      </w:r>
      <w:proofErr w:type="spellEnd"/>
      <w:r w:rsidR="7AF1D01B">
        <w:rPr/>
        <w:t xml:space="preserve"> = </w:t>
      </w:r>
      <w:proofErr w:type="spellStart"/>
      <w:r w:rsidR="7AF1D01B">
        <w:rPr/>
        <w:t>value</w:t>
      </w:r>
      <w:proofErr w:type="spellEnd"/>
      <w:r w:rsidR="7AF1D01B">
        <w:rPr/>
        <w:t xml:space="preserve"> MOD DAYS</w:t>
      </w:r>
    </w:p>
    <w:p w:rsidR="7AF1D01B" w:rsidP="7AF1D01B" w:rsidRDefault="7AF1D01B" w14:paraId="077225AF" w14:textId="71D168AF">
      <w:pPr>
        <w:pStyle w:val="Normal"/>
        <w:ind w:left="360"/>
      </w:pPr>
      <w:proofErr w:type="spellStart"/>
      <w:r w:rsidR="7AF1D01B">
        <w:rPr/>
        <w:t>hours</w:t>
      </w:r>
      <w:proofErr w:type="spellEnd"/>
      <w:r w:rsidR="7AF1D01B">
        <w:rPr/>
        <w:t xml:space="preserve"> = </w:t>
      </w:r>
      <w:proofErr w:type="spellStart"/>
      <w:r w:rsidR="7AF1D01B">
        <w:rPr/>
        <w:t>value</w:t>
      </w:r>
      <w:proofErr w:type="spellEnd"/>
      <w:r w:rsidR="7AF1D01B">
        <w:rPr/>
        <w:t xml:space="preserve"> / </w:t>
      </w:r>
      <w:r w:rsidR="7AF1D01B">
        <w:rPr/>
        <w:t>HOURS</w:t>
      </w:r>
    </w:p>
    <w:p w:rsidR="7AF1D01B" w:rsidP="7AF1D01B" w:rsidRDefault="7AF1D01B" w14:noSpellErr="1" w14:paraId="00CAA729" w14:textId="217361EC">
      <w:pPr>
        <w:pStyle w:val="Normal"/>
      </w:pPr>
    </w:p>
    <w:p w:rsidR="7AF1D01B" w:rsidP="7AF1D01B" w:rsidRDefault="7AF1D01B" w14:paraId="403DCE2F" w14:textId="5D24803A">
      <w:pPr>
        <w:pStyle w:val="Normal"/>
        <w:ind w:left="360"/>
      </w:pPr>
      <w:proofErr w:type="spellStart"/>
      <w:r w:rsidR="7AF1D01B">
        <w:rPr/>
        <w:t>value</w:t>
      </w:r>
      <w:proofErr w:type="spellEnd"/>
      <w:r w:rsidR="7AF1D01B">
        <w:rPr/>
        <w:t xml:space="preserve"> = </w:t>
      </w:r>
      <w:proofErr w:type="spellStart"/>
      <w:r w:rsidR="7AF1D01B">
        <w:rPr/>
        <w:t>value</w:t>
      </w:r>
      <w:proofErr w:type="spellEnd"/>
      <w:r w:rsidR="7AF1D01B">
        <w:rPr/>
        <w:t xml:space="preserve"> MOD </w:t>
      </w:r>
      <w:r w:rsidR="7AF1D01B">
        <w:rPr/>
        <w:t>HOURS</w:t>
      </w:r>
    </w:p>
    <w:p w:rsidR="7AF1D01B" w:rsidP="7AF1D01B" w:rsidRDefault="7AF1D01B" w14:paraId="56F16A4E" w14:textId="4AAEE694">
      <w:pPr>
        <w:pStyle w:val="Normal"/>
        <w:ind w:left="360"/>
      </w:pPr>
      <w:r w:rsidR="7AF1D01B">
        <w:rPr/>
        <w:t>m</w:t>
      </w:r>
      <w:r w:rsidR="7AF1D01B">
        <w:rPr/>
        <w:t>inutes</w:t>
      </w:r>
      <w:r w:rsidR="7AF1D01B">
        <w:rPr/>
        <w:t xml:space="preserve"> </w:t>
      </w:r>
      <w:r w:rsidR="7AF1D01B">
        <w:rPr/>
        <w:t xml:space="preserve">= </w:t>
      </w:r>
      <w:proofErr w:type="spellStart"/>
      <w:r w:rsidR="7AF1D01B">
        <w:rPr/>
        <w:t>value</w:t>
      </w:r>
      <w:proofErr w:type="spellEnd"/>
      <w:r w:rsidR="7AF1D01B">
        <w:rPr/>
        <w:t xml:space="preserve"> / </w:t>
      </w:r>
      <w:r w:rsidR="7AF1D01B">
        <w:rPr/>
        <w:t>MIN</w:t>
      </w:r>
    </w:p>
    <w:p w:rsidR="7AF1D01B" w:rsidP="7AF1D01B" w:rsidRDefault="7AF1D01B" w14:noSpellErr="1" w14:paraId="6E45270B" w14:textId="1410EE10">
      <w:pPr>
        <w:pStyle w:val="Normal"/>
      </w:pPr>
    </w:p>
    <w:p w:rsidR="7AF1D01B" w:rsidP="7AF1D01B" w:rsidRDefault="7AF1D01B" w14:paraId="462B6652" w14:textId="40DA877A">
      <w:pPr>
        <w:pStyle w:val="Normal"/>
        <w:ind w:left="360"/>
      </w:pPr>
      <w:proofErr w:type="spellStart"/>
      <w:r w:rsidR="7AF1D01B">
        <w:rPr/>
        <w:t>s</w:t>
      </w:r>
      <w:r w:rsidR="7AF1D01B">
        <w:rPr/>
        <w:t>econds</w:t>
      </w:r>
      <w:proofErr w:type="spellEnd"/>
      <w:r w:rsidR="7AF1D01B">
        <w:rPr/>
        <w:t xml:space="preserve"> </w:t>
      </w:r>
      <w:r w:rsidR="7AF1D01B">
        <w:rPr/>
        <w:t xml:space="preserve">= </w:t>
      </w:r>
      <w:proofErr w:type="spellStart"/>
      <w:r w:rsidR="7AF1D01B">
        <w:rPr/>
        <w:t>value</w:t>
      </w:r>
      <w:proofErr w:type="spellEnd"/>
      <w:r w:rsidR="7AF1D01B">
        <w:rPr/>
        <w:t xml:space="preserve"> MOD </w:t>
      </w:r>
      <w:r w:rsidR="7AF1D01B">
        <w:rPr/>
        <w:t>MIN</w:t>
      </w:r>
    </w:p>
    <w:p w:rsidR="7AF1D01B" w:rsidP="7AF1D01B" w:rsidRDefault="7AF1D01B" w14:paraId="3B4E95C0" w14:textId="254ECF13">
      <w:pPr>
        <w:pStyle w:val="Normal"/>
        <w:ind w:left="360"/>
      </w:pPr>
    </w:p>
    <w:p w:rsidR="7AF1D01B" w:rsidP="7AF1D01B" w:rsidRDefault="7AF1D01B" w14:paraId="4F2CEEA5" w14:textId="7839F3AD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Days</w:t>
      </w:r>
      <w:proofErr w:type="spellEnd"/>
      <w:r w:rsidR="7AF1D01B">
        <w:rPr/>
        <w:t>"</w:t>
      </w:r>
      <w:r w:rsidR="7AF1D01B">
        <w:rPr/>
        <w:t xml:space="preserve"> + </w:t>
      </w:r>
      <w:proofErr w:type="spellStart"/>
      <w:r w:rsidR="7AF1D01B">
        <w:rPr/>
        <w:t>days</w:t>
      </w:r>
      <w:proofErr w:type="spellEnd"/>
      <w:r w:rsidR="7AF1D01B">
        <w:rPr/>
        <w:t>)</w:t>
      </w:r>
    </w:p>
    <w:p w:rsidR="7AF1D01B" w:rsidP="7AF1D01B" w:rsidRDefault="7AF1D01B" w14:paraId="176EAEA3" w14:textId="6E09443A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H</w:t>
      </w:r>
      <w:r w:rsidR="7AF1D01B">
        <w:rPr/>
        <w:t>ours</w:t>
      </w:r>
      <w:proofErr w:type="spellEnd"/>
      <w:r w:rsidR="7AF1D01B">
        <w:rPr/>
        <w:t xml:space="preserve"> </w:t>
      </w:r>
      <w:r w:rsidR="7AF1D01B">
        <w:rPr/>
        <w:t>"</w:t>
      </w:r>
      <w:r w:rsidR="7AF1D01B">
        <w:rPr/>
        <w:t xml:space="preserve"> + </w:t>
      </w:r>
      <w:proofErr w:type="spellStart"/>
      <w:r w:rsidR="7AF1D01B">
        <w:rPr/>
        <w:t>hours</w:t>
      </w:r>
      <w:proofErr w:type="spellEnd"/>
      <w:r w:rsidR="7AF1D01B">
        <w:rPr/>
        <w:t>)</w:t>
      </w:r>
    </w:p>
    <w:p w:rsidR="7AF1D01B" w:rsidP="7AF1D01B" w:rsidRDefault="7AF1D01B" w14:paraId="1BD767AF" w14:textId="7D9DA024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r w:rsidR="7AF1D01B">
        <w:rPr/>
        <w:t xml:space="preserve">Minutes </w:t>
      </w:r>
      <w:r w:rsidR="7AF1D01B">
        <w:rPr/>
        <w:t>"</w:t>
      </w:r>
      <w:r w:rsidR="7AF1D01B">
        <w:rPr/>
        <w:t xml:space="preserve"> + </w:t>
      </w:r>
      <w:r w:rsidR="7AF1D01B">
        <w:rPr/>
        <w:t>minutes</w:t>
      </w:r>
      <w:r w:rsidR="7AF1D01B">
        <w:rPr/>
        <w:t>)</w:t>
      </w:r>
    </w:p>
    <w:p w:rsidR="7AF1D01B" w:rsidP="7AF1D01B" w:rsidRDefault="7AF1D01B" w14:paraId="18C816EC" w14:textId="3A496FBC">
      <w:pPr>
        <w:pStyle w:val="Normal"/>
        <w:ind w:left="360"/>
      </w:pPr>
      <w:proofErr w:type="spellStart"/>
      <w:r w:rsidR="7AF1D01B">
        <w:rPr/>
        <w:t>Print</w:t>
      </w:r>
      <w:proofErr w:type="spellEnd"/>
      <w:r w:rsidR="7AF1D01B">
        <w:rPr/>
        <w:t xml:space="preserve"> ("</w:t>
      </w:r>
      <w:proofErr w:type="spellStart"/>
      <w:r w:rsidR="7AF1D01B">
        <w:rPr/>
        <w:t>Seconds</w:t>
      </w:r>
      <w:proofErr w:type="spellEnd"/>
      <w:r w:rsidR="7AF1D01B">
        <w:rPr/>
        <w:t xml:space="preserve"> </w:t>
      </w:r>
      <w:r w:rsidR="7AF1D01B">
        <w:rPr/>
        <w:t>"</w:t>
      </w:r>
      <w:r w:rsidR="7AF1D01B">
        <w:rPr/>
        <w:t xml:space="preserve"> + </w:t>
      </w:r>
      <w:proofErr w:type="spellStart"/>
      <w:r w:rsidR="7AF1D01B">
        <w:rPr/>
        <w:t>second</w:t>
      </w:r>
      <w:r w:rsidR="7AF1D01B">
        <w:rPr/>
        <w:t>s</w:t>
      </w:r>
      <w:proofErr w:type="spellEnd"/>
      <w:r w:rsidR="7AF1D01B">
        <w:rPr/>
        <w:t>)</w:t>
      </w:r>
    </w:p>
    <w:p w:rsidR="7AF1D01B" w:rsidP="7AF1D01B" w:rsidRDefault="7AF1D01B" w14:paraId="153C3DE4" w14:textId="07D816FC">
      <w:pPr>
        <w:pStyle w:val="Normal"/>
        <w:ind w:left="360"/>
      </w:pPr>
    </w:p>
    <w:sectPr w:rsidR="009F3D54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A7290" w:rsidRDefault="007A7290" w14:paraId="2DBF0D7D" wp14:textId="77777777">
      <w:r>
        <w:separator/>
      </w:r>
    </w:p>
  </w:endnote>
  <w:endnote w:type="continuationSeparator" w:id="0">
    <w:p xmlns:wp14="http://schemas.microsoft.com/office/word/2010/wordml" w:rsidR="007A7290" w:rsidRDefault="007A7290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F2540B" w:rsidP="005976A2" w:rsidRDefault="00950FD4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30655951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4CC1E8D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0EAE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F2540B" w:rsidP="005976A2" w:rsidRDefault="00F2540B" w14:paraId="4F63AF6B" wp14:textId="7777777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950FD4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796561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950FD4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79656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A7290" w:rsidRDefault="007A7290" w14:paraId="02F2C34E" wp14:textId="77777777">
      <w:r>
        <w:separator/>
      </w:r>
    </w:p>
  </w:footnote>
  <w:footnote w:type="continuationSeparator" w:id="0">
    <w:p xmlns:wp14="http://schemas.microsoft.com/office/word/2010/wordml" w:rsidR="007A7290" w:rsidRDefault="007A7290" w14:paraId="680A4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F2540B" w:rsidTr="00DF0E15" w14:paraId="5B623D29" wp14:textId="77777777">
      <w:trPr>
        <w:trHeight w:val="293"/>
      </w:trPr>
      <w:tc>
        <w:tcPr>
          <w:tcW w:w="3521" w:type="dxa"/>
          <w:shd w:val="clear" w:color="auto" w:fill="auto"/>
        </w:tcPr>
        <w:p w:rsidRPr="00DF0E15" w:rsidR="00F2540B" w:rsidP="0025181A" w:rsidRDefault="00F2540B" w14:paraId="25FFBCD9" wp14:textId="77777777">
          <w:pPr>
            <w:pStyle w:val="Encabezado"/>
            <w:rPr>
              <w:b/>
              <w:szCs w:val="20"/>
            </w:rPr>
          </w:pPr>
          <w:proofErr w:type="spellStart"/>
          <w:r>
            <w:rPr>
              <w:b/>
              <w:szCs w:val="20"/>
            </w:rPr>
            <w:t>ComIT</w:t>
          </w:r>
          <w:proofErr w:type="spellEnd"/>
          <w:r w:rsidRPr="00DF0E15">
            <w:rPr>
              <w:b/>
              <w:szCs w:val="20"/>
            </w:rPr>
            <w:t xml:space="preserve"> - </w:t>
          </w:r>
          <w:r w:rsidRPr="00DF0E15">
            <w:rPr>
              <w:b/>
              <w:szCs w:val="20"/>
            </w:rPr>
            <w:fldChar w:fldCharType="begin"/>
          </w:r>
          <w:r w:rsidRPr="00DF0E15">
            <w:rPr>
              <w:b/>
              <w:szCs w:val="20"/>
            </w:rPr>
            <w:instrText xml:space="preserve"> </w:instrText>
          </w:r>
          <w:r w:rsidR="00950FD4">
            <w:rPr>
              <w:b/>
              <w:szCs w:val="20"/>
            </w:rPr>
            <w:instrText>TIME</w:instrText>
          </w:r>
          <w:r w:rsidRPr="00DF0E15">
            <w:rPr>
              <w:b/>
              <w:szCs w:val="20"/>
            </w:rPr>
            <w:instrText xml:space="preserve"> \@ "</w:instrText>
          </w:r>
          <w:r w:rsidR="00950FD4">
            <w:rPr>
              <w:b/>
              <w:szCs w:val="20"/>
            </w:rPr>
            <w:instrText>yyyy-MM-dd</w:instrText>
          </w:r>
          <w:r w:rsidRPr="00DF0E15">
            <w:rPr>
              <w:b/>
              <w:szCs w:val="20"/>
            </w:rPr>
            <w:instrText xml:space="preserve">" </w:instrText>
          </w:r>
          <w:r w:rsidRPr="00DF0E15">
            <w:rPr>
              <w:b/>
              <w:szCs w:val="20"/>
            </w:rPr>
            <w:fldChar w:fldCharType="separate"/>
          </w:r>
          <w:r>
            <w:rPr>
              <w:b/>
              <w:noProof/>
              <w:szCs w:val="20"/>
            </w:rPr>
            <w:t>2017-02-09</w:t>
          </w:r>
          <w:r w:rsidRPr="00DF0E15">
            <w:rPr>
              <w:b/>
              <w:szCs w:val="20"/>
            </w:rPr>
            <w:fldChar w:fldCharType="end"/>
          </w:r>
        </w:p>
      </w:tc>
      <w:tc>
        <w:tcPr>
          <w:tcW w:w="3521" w:type="dxa"/>
          <w:shd w:val="clear" w:color="auto" w:fill="auto"/>
        </w:tcPr>
        <w:p w:rsidRPr="00DF0E15" w:rsidR="00F2540B" w:rsidP="00DF0E15" w:rsidRDefault="00F2540B" w14:paraId="0DE4B5B7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</w:tcPr>
        <w:p w:rsidRPr="00DF0E15" w:rsidR="00F2540B" w:rsidP="00F2540B" w:rsidRDefault="00F2540B" w14:paraId="51A7329E" wp14:textId="77777777">
          <w:pPr>
            <w:pStyle w:val="Encabezado"/>
            <w:jc w:val="right"/>
            <w:rPr>
              <w:b/>
              <w:szCs w:val="20"/>
            </w:rPr>
          </w:pPr>
          <w:proofErr w:type="spellStart"/>
          <w:r w:rsidRPr="00DF0E15">
            <w:rPr>
              <w:b/>
              <w:szCs w:val="20"/>
            </w:rPr>
            <w:t>Algorit</w:t>
          </w:r>
          <w:r>
            <w:rPr>
              <w:b/>
              <w:szCs w:val="20"/>
            </w:rPr>
            <w:t>hm</w:t>
          </w:r>
          <w:r w:rsidRPr="00DF0E15">
            <w:rPr>
              <w:b/>
              <w:szCs w:val="20"/>
            </w:rPr>
            <w:t>s</w:t>
          </w:r>
          <w:proofErr w:type="spellEnd"/>
        </w:p>
      </w:tc>
    </w:tr>
  </w:tbl>
  <w:p xmlns:wp14="http://schemas.microsoft.com/office/word/2010/wordml" w:rsidR="00F2540B" w:rsidRDefault="00F2540B" w14:paraId="66204FF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D774D9"/>
    <w:multiLevelType w:val="hybridMultilevel"/>
    <w:tmpl w:val="DB82C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12705"/>
    <w:multiLevelType w:val="hybridMultilevel"/>
    <w:tmpl w:val="384ABBE0"/>
    <w:lvl w:ilvl="0" w:tplc="6A2ED6D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5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8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3B64D5"/>
    <w:multiLevelType w:val="hybridMultilevel"/>
    <w:tmpl w:val="C7C20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085690"/>
    <w:multiLevelType w:val="hybridMultilevel"/>
    <w:tmpl w:val="46324EAA"/>
    <w:lvl w:ilvl="0" w:tplc="3B5EE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718F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884A72A">
      <w:start w:val="1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FB89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AAC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972C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6308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756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496E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59BC5141"/>
    <w:multiLevelType w:val="hybridMultilevel"/>
    <w:tmpl w:val="CBB6C410"/>
    <w:lvl w:ilvl="0" w:tplc="6A2ED6D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7D39CC"/>
    <w:multiLevelType w:val="hybridMultilevel"/>
    <w:tmpl w:val="DA8E1EDE"/>
    <w:lvl w:ilvl="0" w:tplc="1B3C4A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7C0F16B7"/>
    <w:multiLevelType w:val="hybridMultilevel"/>
    <w:tmpl w:val="586A3048"/>
    <w:lvl w:ilvl="0" w:tplc="6A2ED6D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19"/>
  </w:num>
  <w:num w:numId="7">
    <w:abstractNumId w:val="9"/>
  </w:num>
  <w:num w:numId="8">
    <w:abstractNumId w:val="0"/>
  </w:num>
  <w:num w:numId="9">
    <w:abstractNumId w:val="5"/>
  </w:num>
  <w:num w:numId="10">
    <w:abstractNumId w:val="20"/>
  </w:num>
  <w:num w:numId="11">
    <w:abstractNumId w:val="4"/>
  </w:num>
  <w:num w:numId="12">
    <w:abstractNumId w:val="7"/>
  </w:num>
  <w:num w:numId="13">
    <w:abstractNumId w:val="2"/>
  </w:num>
  <w:num w:numId="14">
    <w:abstractNumId w:val="3"/>
  </w:num>
  <w:num w:numId="15">
    <w:abstractNumId w:val="11"/>
  </w:num>
  <w:num w:numId="16">
    <w:abstractNumId w:val="18"/>
  </w:num>
  <w:num w:numId="17">
    <w:abstractNumId w:val="13"/>
  </w:num>
  <w:num w:numId="18">
    <w:abstractNumId w:val="17"/>
  </w:num>
  <w:num w:numId="19">
    <w:abstractNumId w:val="15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301F7"/>
    <w:rsid w:val="00052C42"/>
    <w:rsid w:val="0006609E"/>
    <w:rsid w:val="000800CA"/>
    <w:rsid w:val="000A1DF7"/>
    <w:rsid w:val="000B0AE1"/>
    <w:rsid w:val="000B2E51"/>
    <w:rsid w:val="000C51E4"/>
    <w:rsid w:val="000D7E51"/>
    <w:rsid w:val="00122133"/>
    <w:rsid w:val="001224D3"/>
    <w:rsid w:val="001324BC"/>
    <w:rsid w:val="0015708D"/>
    <w:rsid w:val="00173E1C"/>
    <w:rsid w:val="00191F90"/>
    <w:rsid w:val="001A06EA"/>
    <w:rsid w:val="001A21BD"/>
    <w:rsid w:val="001B46E8"/>
    <w:rsid w:val="001C1CDB"/>
    <w:rsid w:val="001F759F"/>
    <w:rsid w:val="00234CDB"/>
    <w:rsid w:val="00242A7D"/>
    <w:rsid w:val="0025181A"/>
    <w:rsid w:val="00266481"/>
    <w:rsid w:val="00291568"/>
    <w:rsid w:val="002A145D"/>
    <w:rsid w:val="00304172"/>
    <w:rsid w:val="003207CB"/>
    <w:rsid w:val="003671D7"/>
    <w:rsid w:val="00386B21"/>
    <w:rsid w:val="003A31E6"/>
    <w:rsid w:val="003D5454"/>
    <w:rsid w:val="004058E1"/>
    <w:rsid w:val="0041065F"/>
    <w:rsid w:val="00424CBF"/>
    <w:rsid w:val="004260E4"/>
    <w:rsid w:val="00436299"/>
    <w:rsid w:val="00447609"/>
    <w:rsid w:val="004D7CDF"/>
    <w:rsid w:val="005237A3"/>
    <w:rsid w:val="0052566A"/>
    <w:rsid w:val="005263EB"/>
    <w:rsid w:val="00527122"/>
    <w:rsid w:val="00546A87"/>
    <w:rsid w:val="0054717E"/>
    <w:rsid w:val="005525B6"/>
    <w:rsid w:val="00554878"/>
    <w:rsid w:val="005976A2"/>
    <w:rsid w:val="005C086A"/>
    <w:rsid w:val="005F5C3B"/>
    <w:rsid w:val="0061758D"/>
    <w:rsid w:val="00632DDD"/>
    <w:rsid w:val="00640579"/>
    <w:rsid w:val="00641CAD"/>
    <w:rsid w:val="00650CC7"/>
    <w:rsid w:val="0065187B"/>
    <w:rsid w:val="00653BE6"/>
    <w:rsid w:val="00666F73"/>
    <w:rsid w:val="006D7163"/>
    <w:rsid w:val="006F757E"/>
    <w:rsid w:val="00707548"/>
    <w:rsid w:val="00721439"/>
    <w:rsid w:val="007221D9"/>
    <w:rsid w:val="00740DAE"/>
    <w:rsid w:val="00742397"/>
    <w:rsid w:val="007537FF"/>
    <w:rsid w:val="0079377C"/>
    <w:rsid w:val="00796561"/>
    <w:rsid w:val="007A1F85"/>
    <w:rsid w:val="007A7290"/>
    <w:rsid w:val="007C7BD7"/>
    <w:rsid w:val="007D5D7F"/>
    <w:rsid w:val="007F52A8"/>
    <w:rsid w:val="00826AC2"/>
    <w:rsid w:val="00826DD1"/>
    <w:rsid w:val="008508E4"/>
    <w:rsid w:val="008A4D64"/>
    <w:rsid w:val="008A5E06"/>
    <w:rsid w:val="008B3734"/>
    <w:rsid w:val="008C6DAD"/>
    <w:rsid w:val="008D5F1C"/>
    <w:rsid w:val="009030EA"/>
    <w:rsid w:val="00910E23"/>
    <w:rsid w:val="00914D57"/>
    <w:rsid w:val="00930B29"/>
    <w:rsid w:val="009347C8"/>
    <w:rsid w:val="00950FD4"/>
    <w:rsid w:val="00971C29"/>
    <w:rsid w:val="009A14C8"/>
    <w:rsid w:val="009B6857"/>
    <w:rsid w:val="009D10E5"/>
    <w:rsid w:val="009D4678"/>
    <w:rsid w:val="009F3D54"/>
    <w:rsid w:val="00A02410"/>
    <w:rsid w:val="00A11D25"/>
    <w:rsid w:val="00A1315F"/>
    <w:rsid w:val="00A86F63"/>
    <w:rsid w:val="00AB6DA2"/>
    <w:rsid w:val="00AD43B1"/>
    <w:rsid w:val="00B541F8"/>
    <w:rsid w:val="00B64E5F"/>
    <w:rsid w:val="00B73933"/>
    <w:rsid w:val="00B76A47"/>
    <w:rsid w:val="00B8605D"/>
    <w:rsid w:val="00BB782D"/>
    <w:rsid w:val="00BC34BE"/>
    <w:rsid w:val="00BD03B4"/>
    <w:rsid w:val="00BD6B9B"/>
    <w:rsid w:val="00BE4A98"/>
    <w:rsid w:val="00BE591F"/>
    <w:rsid w:val="00C45051"/>
    <w:rsid w:val="00C945BD"/>
    <w:rsid w:val="00C94E69"/>
    <w:rsid w:val="00C96524"/>
    <w:rsid w:val="00CC555F"/>
    <w:rsid w:val="00CD139A"/>
    <w:rsid w:val="00CE2DD8"/>
    <w:rsid w:val="00D306EF"/>
    <w:rsid w:val="00D33B40"/>
    <w:rsid w:val="00D771A7"/>
    <w:rsid w:val="00DA324E"/>
    <w:rsid w:val="00DA44A4"/>
    <w:rsid w:val="00DC11D0"/>
    <w:rsid w:val="00DD54B7"/>
    <w:rsid w:val="00DF0E15"/>
    <w:rsid w:val="00E12618"/>
    <w:rsid w:val="00E14BA9"/>
    <w:rsid w:val="00E22994"/>
    <w:rsid w:val="00E42386"/>
    <w:rsid w:val="00E424C4"/>
    <w:rsid w:val="00E47D38"/>
    <w:rsid w:val="00E607CC"/>
    <w:rsid w:val="00E64D80"/>
    <w:rsid w:val="00E717E6"/>
    <w:rsid w:val="00E74407"/>
    <w:rsid w:val="00E92289"/>
    <w:rsid w:val="00EA25BA"/>
    <w:rsid w:val="00EA2DE3"/>
    <w:rsid w:val="00ED458C"/>
    <w:rsid w:val="00F2540B"/>
    <w:rsid w:val="00FB4DA7"/>
    <w:rsid w:val="00FC7B0D"/>
    <w:rsid w:val="189FA908"/>
    <w:rsid w:val="7AF1D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E9801B60-D850-4BDC-9D9E-82CAB2D29B4F}"/>
  <w14:docId w14:val="548AB3E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w:type="character" w:styleId="hps" w:customStyle="1">
    <w:name w:val="hps"/>
    <w:basedOn w:val="Fuentedeprrafopredeter"/>
    <w:rsid w:val="00D306E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en.cppreference.com/w/c/language/operator_precedence" TargetMode="External" Id="R45e8ff6926bf4a26" /><Relationship Type="http://schemas.openxmlformats.org/officeDocument/2006/relationships/hyperlink" Target="https://docs.oracle.com/javase/tutorial/java/nutsandbolts/operators.html" TargetMode="External" Id="R12856cda28284c63" /><Relationship Type="http://schemas.openxmlformats.org/officeDocument/2006/relationships/hyperlink" Target="https://msdn.microsoft.com/en-us/library/2bxt6kc4.aspx" TargetMode="External" Id="Rcfe37c8264864c5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69</revision>
  <lastPrinted>2011-03-16T17:31:00.0000000Z</lastPrinted>
  <dcterms:created xsi:type="dcterms:W3CDTF">2018-06-15T16:43:00.0000000Z</dcterms:created>
  <dcterms:modified xsi:type="dcterms:W3CDTF">2018-06-15T19:12:33.7276770Z</dcterms:modified>
</coreProperties>
</file>