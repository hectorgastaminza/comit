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A43852" w:rsidR="00D771A7" w:rsidP="005976A2" w:rsidRDefault="00D771A7" w14:paraId="672A6659" wp14:textId="77777777">
      <w:pPr>
        <w:tabs>
          <w:tab w:val="left" w:pos="1620"/>
        </w:tabs>
        <w:rPr>
          <w:lang w:val="es-AR"/>
        </w:rPr>
      </w:pPr>
    </w:p>
    <w:p xmlns:wp14="http://schemas.microsoft.com/office/word/2010/wordml" w:rsidRPr="00A43852" w:rsidR="005976A2" w:rsidP="005976A2" w:rsidRDefault="005976A2" w14:paraId="0A37501D" wp14:textId="77777777">
      <w:pPr>
        <w:tabs>
          <w:tab w:val="left" w:pos="1620"/>
        </w:tabs>
        <w:rPr>
          <w:lang w:val="es-AR"/>
        </w:rPr>
      </w:pPr>
    </w:p>
    <w:p xmlns:wp14="http://schemas.microsoft.com/office/word/2010/wordml" w:rsidRPr="00A43852" w:rsidR="005976A2" w:rsidP="005976A2" w:rsidRDefault="005976A2" w14:paraId="5DAB6C7B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02EB378F" wp14:textId="77777777">
      <w:pPr>
        <w:rPr>
          <w:lang w:val="es-AR"/>
        </w:rPr>
      </w:pPr>
    </w:p>
    <w:p xmlns:wp14="http://schemas.microsoft.com/office/word/2010/wordml" w:rsidRPr="00A43852" w:rsidR="00CC555F" w:rsidP="005976A2" w:rsidRDefault="00CC555F" w14:paraId="6A05A809" wp14:textId="77777777">
      <w:pPr>
        <w:rPr>
          <w:lang w:val="es-AR"/>
        </w:rPr>
      </w:pPr>
    </w:p>
    <w:p xmlns:wp14="http://schemas.microsoft.com/office/word/2010/wordml" w:rsidRPr="00A43852" w:rsidR="00E64D80" w:rsidP="005976A2" w:rsidRDefault="00E64D80" w14:paraId="37AE0D06" wp14:textId="77777777">
      <w:pPr>
        <w:jc w:val="center"/>
        <w:rPr>
          <w:sz w:val="96"/>
          <w:szCs w:val="96"/>
          <w:lang w:val="es-AR"/>
        </w:rPr>
      </w:pPr>
      <w:r w:rsidRPr="00A43852">
        <w:rPr>
          <w:sz w:val="96"/>
          <w:szCs w:val="96"/>
          <w:lang w:val="es-AR"/>
        </w:rPr>
        <w:t>Uni</w:t>
      </w:r>
      <w:r w:rsidR="00513EB3">
        <w:rPr>
          <w:sz w:val="96"/>
          <w:szCs w:val="96"/>
          <w:lang w:val="es-AR"/>
        </w:rPr>
        <w:t>t</w:t>
      </w:r>
      <w:r w:rsidRPr="00A43852">
        <w:rPr>
          <w:sz w:val="96"/>
          <w:szCs w:val="96"/>
          <w:lang w:val="es-AR"/>
        </w:rPr>
        <w:t xml:space="preserve"> </w:t>
      </w:r>
      <w:r w:rsidRPr="00A43852" w:rsidR="005C086A">
        <w:rPr>
          <w:sz w:val="96"/>
          <w:szCs w:val="96"/>
          <w:lang w:val="es-AR"/>
        </w:rPr>
        <w:t>3</w:t>
      </w:r>
    </w:p>
    <w:p xmlns:wp14="http://schemas.microsoft.com/office/word/2010/wordml" w:rsidRPr="00A43852" w:rsidR="00CC555F" w:rsidP="00CC555F" w:rsidRDefault="00CC555F" w14:paraId="5A39BBE3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13EB3" w14:paraId="7403286E" wp14:textId="77777777">
      <w:pPr>
        <w:jc w:val="center"/>
        <w:rPr>
          <w:sz w:val="56"/>
          <w:szCs w:val="56"/>
          <w:lang w:val="es-AR"/>
        </w:rPr>
      </w:pPr>
      <w:r>
        <w:rPr>
          <w:sz w:val="56"/>
          <w:szCs w:val="56"/>
          <w:lang w:val="es-AR"/>
        </w:rPr>
        <w:t>Practice</w:t>
      </w:r>
      <w:r w:rsidRPr="00A43852" w:rsidR="00826DD1">
        <w:rPr>
          <w:sz w:val="56"/>
          <w:szCs w:val="56"/>
          <w:lang w:val="es-AR"/>
        </w:rPr>
        <w:t xml:space="preserve"> </w:t>
      </w:r>
      <w:r w:rsidRPr="00A43852" w:rsidR="00980AB2">
        <w:rPr>
          <w:sz w:val="56"/>
          <w:szCs w:val="56"/>
          <w:lang w:val="es-AR"/>
        </w:rPr>
        <w:t>IV</w:t>
      </w:r>
    </w:p>
    <w:p xmlns:wp14="http://schemas.microsoft.com/office/word/2010/wordml" w:rsidRPr="00A43852" w:rsidR="00CC555F" w:rsidP="00CC555F" w:rsidRDefault="00CC555F" w14:paraId="41C8F396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77115" w14:paraId="4E0D0671" wp14:textId="77777777">
      <w:pPr>
        <w:jc w:val="center"/>
        <w:rPr>
          <w:sz w:val="32"/>
          <w:szCs w:val="32"/>
          <w:lang w:val="es-AR"/>
        </w:rPr>
      </w:pPr>
      <w:r w:rsidRPr="00A43852">
        <w:rPr>
          <w:sz w:val="32"/>
          <w:szCs w:val="32"/>
          <w:lang w:val="es-AR"/>
        </w:rPr>
        <w:t>Algorit</w:t>
      </w:r>
      <w:r w:rsidR="00513EB3">
        <w:rPr>
          <w:sz w:val="32"/>
          <w:szCs w:val="32"/>
          <w:lang w:val="es-AR"/>
        </w:rPr>
        <w:t>hm</w:t>
      </w:r>
      <w:r w:rsidRPr="00A43852">
        <w:rPr>
          <w:sz w:val="32"/>
          <w:szCs w:val="32"/>
          <w:lang w:val="es-AR"/>
        </w:rPr>
        <w:t>s</w:t>
      </w:r>
    </w:p>
    <w:p xmlns:wp14="http://schemas.microsoft.com/office/word/2010/wordml" w:rsidRPr="00A43852" w:rsidR="005976A2" w:rsidP="005976A2" w:rsidRDefault="005976A2" w14:paraId="72A3D3EC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0D0B940D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0E27B00A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60061E4C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44EAFD9C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4B94D5A5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3DEEC669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3656B9AB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45FB0818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049F31CB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53128261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62486C05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4101652C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4B99056E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1299C43A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4DDBEF00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3461D779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3CF2D8B6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0FB78278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1FC39945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0562CB0E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34CE0A41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62EBF3C5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6D98A12B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2946DB82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5997CC1D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110FFD37" wp14:textId="77777777">
      <w:pPr>
        <w:rPr>
          <w:lang w:val="es-AR"/>
        </w:rPr>
      </w:pPr>
    </w:p>
    <w:p xmlns:wp14="http://schemas.microsoft.com/office/word/2010/wordml" w:rsidRPr="00A43852" w:rsidR="005976A2" w:rsidP="005976A2" w:rsidRDefault="005976A2" w14:paraId="6B699379" wp14:textId="77777777">
      <w:pPr>
        <w:rPr>
          <w:lang w:val="es-AR"/>
        </w:rPr>
      </w:pPr>
    </w:p>
    <w:p xmlns:wp14="http://schemas.microsoft.com/office/word/2010/wordml" w:rsidRPr="00A43852" w:rsidR="00640579" w:rsidP="00ED458C" w:rsidRDefault="00640579" w14:paraId="3FE9F23F" wp14:textId="77777777">
      <w:pPr>
        <w:rPr>
          <w:lang w:val="es-AR"/>
        </w:rPr>
      </w:pPr>
    </w:p>
    <w:p xmlns:wp14="http://schemas.microsoft.com/office/word/2010/wordml" w:rsidRPr="00A43852" w:rsidR="00CC555F" w:rsidP="00ED458C" w:rsidRDefault="00CC555F" w14:paraId="1F72F646" wp14:textId="77777777">
      <w:pPr>
        <w:rPr>
          <w:lang w:val="es-AR"/>
        </w:rPr>
        <w:sectPr w:rsidRPr="00A43852" w:rsidR="00CC555F" w:rsidSect="00640579">
          <w:headerReference w:type="default" r:id="rId7"/>
          <w:footerReference w:type="default" r:id="rId8"/>
          <w:pgSz w:w="11906" w:h="16838" w:orient="portrait"/>
          <w:pgMar w:top="1400" w:right="800" w:bottom="1400" w:left="800" w:header="708" w:footer="708" w:gutter="0"/>
          <w:pgNumType w:chapStyle="1"/>
          <w:cols w:space="708"/>
          <w:docGrid w:linePitch="360"/>
        </w:sectPr>
      </w:pPr>
    </w:p>
    <w:p xmlns:wp14="http://schemas.microsoft.com/office/word/2010/wordml" w:rsidRPr="00513EB3" w:rsidR="00513EB3" w:rsidP="00513EB3" w:rsidRDefault="00513EB3" w14:paraId="302B9590" wp14:textId="77777777">
      <w:pPr>
        <w:tabs>
          <w:tab w:val="left" w:pos="720"/>
        </w:tabs>
        <w:rPr>
          <w:b/>
          <w:lang w:val="es-AR"/>
        </w:rPr>
      </w:pPr>
      <w:r>
        <w:rPr>
          <w:b/>
          <w:lang w:val="es-AR"/>
        </w:rPr>
        <w:t>Goal</w:t>
      </w:r>
      <w:r w:rsidRPr="00513EB3">
        <w:rPr>
          <w:b/>
          <w:lang w:val="es-AR"/>
        </w:rPr>
        <w:t xml:space="preserve"> of the practice</w:t>
      </w:r>
    </w:p>
    <w:p xmlns:wp14="http://schemas.microsoft.com/office/word/2010/wordml" w:rsidRPr="00513EB3" w:rsidR="00513EB3" w:rsidP="00513EB3" w:rsidRDefault="00513EB3" w14:paraId="66C6FEF5" wp14:textId="77777777">
      <w:pPr>
        <w:tabs>
          <w:tab w:val="left" w:pos="720"/>
        </w:tabs>
        <w:rPr>
          <w:lang w:val="es-AR"/>
        </w:rPr>
      </w:pPr>
      <w:r w:rsidRPr="00513EB3">
        <w:rPr>
          <w:lang w:val="es-AR"/>
        </w:rPr>
        <w:t xml:space="preserve">Know how to use invocation of algorithms and what is the purpose of them. Use predefined functions and create new functions to solve problems. </w:t>
      </w:r>
      <w:r>
        <w:rPr>
          <w:lang w:val="es-AR"/>
        </w:rPr>
        <w:t>N</w:t>
      </w:r>
      <w:r w:rsidRPr="00513EB3">
        <w:rPr>
          <w:lang w:val="es-AR"/>
        </w:rPr>
        <w:t>otion of reusability.</w:t>
      </w:r>
    </w:p>
    <w:p xmlns:wp14="http://schemas.microsoft.com/office/word/2010/wordml" w:rsidRPr="00513EB3" w:rsidR="00513EB3" w:rsidP="00513EB3" w:rsidRDefault="00513EB3" w14:paraId="32CBF786" wp14:textId="77777777">
      <w:pPr>
        <w:tabs>
          <w:tab w:val="left" w:pos="720"/>
        </w:tabs>
        <w:rPr>
          <w:lang w:val="es-AR"/>
        </w:rPr>
      </w:pPr>
      <w:r w:rsidRPr="00513EB3">
        <w:rPr>
          <w:lang w:val="es-AR"/>
        </w:rPr>
        <w:t>Understand the difference between parameters and arguments.</w:t>
      </w:r>
    </w:p>
    <w:p xmlns:wp14="http://schemas.microsoft.com/office/word/2010/wordml" w:rsidRPr="00513EB3" w:rsidR="00A62510" w:rsidP="00513EB3" w:rsidRDefault="00513EB3" w14:paraId="202ECB09" wp14:textId="77777777">
      <w:pPr>
        <w:tabs>
          <w:tab w:val="left" w:pos="720"/>
        </w:tabs>
        <w:rPr>
          <w:lang w:val="es-AR"/>
        </w:rPr>
      </w:pPr>
      <w:r w:rsidRPr="00513EB3">
        <w:rPr>
          <w:lang w:val="es-AR"/>
        </w:rPr>
        <w:t>Understand the definition of the scopes of variables.</w:t>
      </w:r>
    </w:p>
    <w:p xmlns:wp14="http://schemas.microsoft.com/office/word/2010/wordml" w:rsidR="00980AB2" w:rsidP="00980AB2" w:rsidRDefault="00980AB2" w14:paraId="08CE6F91" wp14:textId="77777777">
      <w:pPr>
        <w:tabs>
          <w:tab w:val="left" w:pos="720"/>
        </w:tabs>
        <w:rPr>
          <w:lang w:val="es-AR"/>
        </w:rPr>
      </w:pPr>
    </w:p>
    <w:p xmlns:wp14="http://schemas.microsoft.com/office/word/2010/wordml" w:rsidRPr="00513EB3" w:rsidR="00513EB3" w:rsidP="00513EB3" w:rsidRDefault="00513EB3" w14:paraId="357161CD" wp14:textId="77777777">
      <w:pPr>
        <w:numPr>
          <w:ilvl w:val="0"/>
          <w:numId w:val="16"/>
        </w:numPr>
        <w:tabs>
          <w:tab w:val="left" w:pos="720"/>
        </w:tabs>
        <w:rPr>
          <w:lang w:val="es-AR"/>
        </w:rPr>
      </w:pPr>
      <w:r w:rsidRPr="00513EB3">
        <w:rPr>
          <w:lang w:val="es-AR"/>
        </w:rPr>
        <w:t xml:space="preserve">What are the advantages and disadvantages of modular programming. Explain in words how to </w:t>
      </w:r>
      <w:r>
        <w:rPr>
          <w:lang w:val="es-AR"/>
        </w:rPr>
        <w:t>model with modules</w:t>
      </w:r>
      <w:r w:rsidRPr="00513EB3">
        <w:rPr>
          <w:lang w:val="es-AR"/>
        </w:rPr>
        <w:t xml:space="preserve"> a problem where you have to read from the keyboard a series of numbers (which can be stored in a list) and display the 3 major numbers and 3 minor ones.</w:t>
      </w:r>
    </w:p>
    <w:p xmlns:wp14="http://schemas.microsoft.com/office/word/2010/wordml" w:rsidRPr="00513EB3" w:rsidR="00513EB3" w:rsidP="116C4DBF" w:rsidRDefault="00513EB3" w14:paraId="61CDCEAD" wp14:textId="77777777" wp14:noSpellErr="1">
      <w:pPr>
        <w:tabs>
          <w:tab w:val="left" w:pos="720"/>
        </w:tabs>
        <w:ind w:left="360"/>
        <w:rPr>
          <w:lang w:val="es-AR"/>
        </w:rPr>
      </w:pPr>
    </w:p>
    <w:p w:rsidR="116C4DBF" w:rsidP="116C4DBF" w:rsidRDefault="116C4DBF" w14:paraId="6BDB1BDE" w14:textId="42C53C1F">
      <w:pPr>
        <w:pStyle w:val="Normal"/>
        <w:ind w:left="360"/>
        <w:rPr>
          <w:lang w:val="es-AR"/>
        </w:rPr>
      </w:pPr>
      <w:proofErr w:type="spellStart"/>
      <w:r w:rsidRPr="116C4DBF" w:rsidR="116C4DBF">
        <w:rPr>
          <w:lang w:val="es-AR"/>
        </w:rPr>
        <w:t>Advantages</w:t>
      </w:r>
      <w:proofErr w:type="spellEnd"/>
      <w:r w:rsidRPr="116C4DBF" w:rsidR="116C4DBF">
        <w:rPr>
          <w:lang w:val="es-AR"/>
        </w:rPr>
        <w:t xml:space="preserve">: </w:t>
      </w:r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divide a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complex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problem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in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small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simpler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problems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.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It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small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solutions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could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be uses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for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solve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other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problems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.</w:t>
      </w:r>
    </w:p>
    <w:p w:rsidR="116C4DBF" w:rsidP="116C4DBF" w:rsidRDefault="116C4DBF" w14:paraId="72D25CC6" w14:textId="17CABCAE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Disadvantajes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It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may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be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required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to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write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more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code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</w:t>
      </w:r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and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it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could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be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slower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at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the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runtime</w:t>
      </w:r>
      <w:proofErr w:type="spellEnd"/>
    </w:p>
    <w:p w:rsidR="116C4DBF" w:rsidP="116C4DBF" w:rsidRDefault="116C4DBF" w14:paraId="117BEA27" w14:textId="41B0626E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</w:p>
    <w:p w:rsidR="116C4DBF" w:rsidP="116C4DBF" w:rsidRDefault="116C4DBF" w14:paraId="0CA98013" w14:textId="5B841486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Read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a serie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of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numbers</w:t>
      </w:r>
      <w:proofErr w:type="spellEnd"/>
    </w:p>
    <w:p w:rsidR="116C4DBF" w:rsidP="116C4DBF" w:rsidRDefault="116C4DBF" w14:paraId="4BF2E19A" w14:textId="2AC9841E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</w:p>
    <w:p w:rsidR="116C4DBF" w:rsidP="116C4DBF" w:rsidRDefault="116C4DBF" w14:paraId="50F1CD51" w14:textId="1682449C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Find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the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N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major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(s)</w:t>
      </w:r>
    </w:p>
    <w:p w:rsidR="116C4DBF" w:rsidP="116C4DBF" w:rsidRDefault="116C4DBF" w14:paraId="11871FE2" w14:textId="6D6FA263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</w:p>
    <w:p w:rsidR="116C4DBF" w:rsidP="116C4DBF" w:rsidRDefault="116C4DBF" w14:paraId="448320C9" w14:textId="24C2DC57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AR"/>
        </w:rPr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Find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the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N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m</w:t>
      </w:r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in</w:t>
      </w:r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or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(s)</w:t>
      </w:r>
    </w:p>
    <w:p xmlns:wp14="http://schemas.microsoft.com/office/word/2010/wordml" w:rsidRPr="00513EB3" w:rsidR="00513EB3" w:rsidP="00513EB3" w:rsidRDefault="00513EB3" w14:paraId="6BB9E253" wp14:textId="77777777">
      <w:pPr>
        <w:tabs>
          <w:tab w:val="left" w:pos="720"/>
        </w:tabs>
        <w:ind w:left="360"/>
        <w:rPr>
          <w:lang w:val="es-AR"/>
        </w:rPr>
      </w:pPr>
    </w:p>
    <w:p xmlns:wp14="http://schemas.microsoft.com/office/word/2010/wordml" w:rsidRPr="00513EB3" w:rsidR="00513EB3" w:rsidP="116C4DBF" w:rsidRDefault="00513EB3" w14:paraId="47172FC9" wp14:textId="77777777">
      <w:pPr>
        <w:numPr>
          <w:ilvl w:val="0"/>
          <w:numId w:val="16"/>
        </w:numPr>
        <w:tabs>
          <w:tab w:val="left" w:pos="720"/>
        </w:tabs>
        <w:rPr>
          <w:lang w:val="es-AR"/>
        </w:rPr>
      </w:pPr>
      <w:r w:rsidRPr="116C4DBF" w:rsidR="116C4DBF">
        <w:rPr>
          <w:lang w:val="es-AR"/>
        </w:rPr>
        <w:t xml:space="preserve">Count the number of words, separated by one or more spaces, from a telegram ending in point. </w:t>
      </w:r>
      <w:proofErr w:type="spellStart"/>
      <w:r w:rsidRPr="116C4DBF" w:rsidR="116C4DBF">
        <w:rPr>
          <w:lang w:val="es-AR"/>
        </w:rPr>
        <w:t>It</w:t>
      </w:r>
      <w:proofErr w:type="spellEnd"/>
      <w:r w:rsidRPr="116C4DBF" w:rsidR="116C4DBF">
        <w:rPr>
          <w:lang w:val="es-AR"/>
        </w:rPr>
        <w:t xml:space="preserve"> can be </w:t>
      </w:r>
      <w:proofErr w:type="spellStart"/>
      <w:r w:rsidRPr="116C4DBF" w:rsidR="116C4DBF">
        <w:rPr>
          <w:lang w:val="es-AR"/>
        </w:rPr>
        <w:t>assumed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that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the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user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enters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character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by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character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the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telegram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or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the</w:t>
      </w:r>
      <w:proofErr w:type="spellEnd"/>
      <w:r w:rsidRPr="116C4DBF" w:rsidR="116C4DBF">
        <w:rPr>
          <w:lang w:val="es-AR"/>
        </w:rPr>
        <w:t xml:space="preserve"> complete </w:t>
      </w:r>
      <w:proofErr w:type="spellStart"/>
      <w:r w:rsidRPr="116C4DBF" w:rsidR="116C4DBF">
        <w:rPr>
          <w:lang w:val="es-AR"/>
        </w:rPr>
        <w:t>sequence</w:t>
      </w:r>
      <w:proofErr w:type="spellEnd"/>
      <w:r w:rsidRPr="116C4DBF" w:rsidR="116C4DBF">
        <w:rPr>
          <w:lang w:val="es-AR"/>
        </w:rPr>
        <w:t xml:space="preserve">, </w:t>
      </w:r>
      <w:proofErr w:type="spellStart"/>
      <w:r w:rsidRPr="116C4DBF" w:rsidR="116C4DBF">
        <w:rPr>
          <w:lang w:val="es-AR"/>
        </w:rPr>
        <w:t>which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is</w:t>
      </w:r>
      <w:proofErr w:type="spellEnd"/>
      <w:r w:rsidRPr="116C4DBF" w:rsidR="116C4DBF">
        <w:rPr>
          <w:lang w:val="es-AR"/>
        </w:rPr>
        <w:t xml:space="preserve"> more </w:t>
      </w:r>
      <w:proofErr w:type="spellStart"/>
      <w:r w:rsidRPr="116C4DBF" w:rsidR="116C4DBF">
        <w:rPr>
          <w:lang w:val="es-AR"/>
        </w:rPr>
        <w:t>comfortable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to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propose</w:t>
      </w:r>
      <w:proofErr w:type="spellEnd"/>
      <w:r w:rsidRPr="116C4DBF" w:rsidR="116C4DBF">
        <w:rPr>
          <w:lang w:val="es-AR"/>
        </w:rPr>
        <w:t xml:space="preserve"> a </w:t>
      </w:r>
      <w:proofErr w:type="spellStart"/>
      <w:r w:rsidRPr="116C4DBF" w:rsidR="116C4DBF">
        <w:rPr>
          <w:lang w:val="es-AR"/>
        </w:rPr>
        <w:t>solution</w:t>
      </w:r>
      <w:proofErr w:type="spellEnd"/>
      <w:r w:rsidRPr="116C4DBF" w:rsidR="116C4DBF">
        <w:rPr>
          <w:lang w:val="es-AR"/>
        </w:rPr>
        <w:t xml:space="preserve">. </w:t>
      </w:r>
    </w:p>
    <w:p w:rsidR="116C4DBF" w:rsidP="116C4DBF" w:rsidRDefault="116C4DBF" w14:noSpellErr="1" w14:paraId="1ACF5A57" w14:textId="39EE73EA">
      <w:pPr>
        <w:pStyle w:val="Normal"/>
        <w:rPr>
          <w:lang w:val="es-AR"/>
        </w:rPr>
      </w:pPr>
    </w:p>
    <w:p w:rsidR="116C4DBF" w:rsidP="116C4DBF" w:rsidRDefault="116C4DBF" w14:paraId="381EFFF3" w14:textId="64632744">
      <w:pPr>
        <w:pStyle w:val="Normal"/>
        <w:rPr>
          <w:lang w:val="es-AR"/>
        </w:rPr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main</w:t>
      </w:r>
      <w:proofErr w:type="spellEnd"/>
    </w:p>
    <w:p w:rsidR="116C4DBF" w:rsidRDefault="116C4DBF" w14:paraId="68B1AAC6" w14:textId="4F99C9D2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""</w:t>
      </w:r>
    </w:p>
    <w:p w:rsidR="116C4DBF" w:rsidRDefault="116C4DBF" w14:paraId="3768C423" w14:textId="67533D3C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0</w:t>
      </w:r>
    </w:p>
    <w:p w:rsidR="116C4DBF" w:rsidRDefault="116C4DBF" w14:paraId="490D1CDC" w14:textId="50F555E8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38E91128" w14:textId="550E5BD1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readText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('.')</w:t>
      </w:r>
    </w:p>
    <w:p w:rsidR="116C4DBF" w:rsidRDefault="116C4DBF" w14:paraId="7BF929AF" w14:textId="0F3E1A25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countWords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('.',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</w:p>
    <w:p w:rsidR="116C4DBF" w:rsidRDefault="116C4DBF" w14:paraId="3B9EE4A9" w14:textId="3DAC26FB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7BBF5FCC" w14:textId="056EE023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gram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PRINT(</w:t>
      </w:r>
      <w:proofErr w:type="gram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"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of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words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is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" +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</w:p>
    <w:p w:rsidR="116C4DBF" w:rsidRDefault="116C4DBF" w14:paraId="10173BB2" w14:textId="1D8B11A6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1CDB0287" w14:textId="7E09A1C5"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</w:p>
    <w:p w:rsidR="116C4DBF" w:rsidRDefault="116C4DBF" w14:paraId="7CFCDC00" w14:textId="1D085FC8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4E2CEFAD" w14:textId="7A7A7776"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readText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)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</w:p>
    <w:p w:rsidR="116C4DBF" w:rsidRDefault="116C4DBF" w14:paraId="4189937E" w14:textId="057B9B7D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""</w:t>
      </w:r>
    </w:p>
    <w:p w:rsidR="116C4DBF" w:rsidRDefault="116C4DBF" w14:paraId="1E24ABC3" w14:textId="66461208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''</w:t>
      </w:r>
    </w:p>
    <w:p w:rsidR="116C4DBF" w:rsidRDefault="116C4DBF" w14:paraId="49F29DAF" w14:textId="52C00482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57B327E1" w14:textId="3AB00DE7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WHILE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!=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 DO</w:t>
      </w:r>
    </w:p>
    <w:p w:rsidR="116C4DBF" w:rsidRDefault="116C4DBF" w14:paraId="27AB69DB" w14:textId="22D014AD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READ(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</w:p>
    <w:p w:rsidR="116C4DBF" w:rsidRDefault="116C4DBF" w14:paraId="2D0C2427" w14:textId="0AE2B9E5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+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</w:p>
    <w:p w:rsidR="116C4DBF" w:rsidRDefault="116C4DBF" w14:noSpellErr="1" w14:paraId="72FE6EAD" w14:textId="5C7A2501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END WHILE</w:t>
      </w:r>
    </w:p>
    <w:p w:rsidR="116C4DBF" w:rsidRDefault="116C4DBF" w14:paraId="30CC942F" w14:textId="569166F2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64248673" w14:textId="3B8E0922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return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</w:p>
    <w:p w:rsidR="116C4DBF" w:rsidRDefault="116C4DBF" w14:paraId="3ADF4ED7" w14:textId="59C50A8F"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</w:p>
    <w:p w:rsidR="116C4DBF" w:rsidRDefault="116C4DBF" w14:paraId="02A89CDC" w14:textId="236E9AFE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7B14AF84" w14:textId="1432A00A"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countWords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)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</w:p>
    <w:p w:rsidR="116C4DBF" w:rsidRDefault="116C4DBF" w14:paraId="301B787F" w14:textId="37FF70B0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0</w:t>
      </w:r>
    </w:p>
    <w:p w:rsidR="116C4DBF" w:rsidRDefault="116C4DBF" w14:paraId="3DDB7634" w14:textId="444C1280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nextChar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</w:p>
    <w:p w:rsidR="116C4DBF" w:rsidRDefault="116C4DBF" w14:paraId="65693CFB" w14:textId="20201256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previousCharacter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' '</w:t>
      </w:r>
    </w:p>
    <w:p w:rsidR="116C4DBF" w:rsidRDefault="116C4DBF" w14:paraId="47748727" w14:textId="685CC459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046300D9" w14:textId="52266A11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WHILE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!=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 DO</w:t>
      </w:r>
    </w:p>
    <w:p w:rsidR="116C4DBF" w:rsidRDefault="116C4DBF" w14:paraId="0A60C9A2" w14:textId="3381B7EE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IF(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previousCharacter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== ' ' AND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!= ' ') THEN</w:t>
      </w:r>
    </w:p>
    <w:p w:rsidR="116C4DBF" w:rsidRDefault="116C4DBF" w14:paraId="53D77EF6" w14:textId="0AF92958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+ 1 </w:t>
      </w:r>
    </w:p>
    <w:p w:rsidR="116C4DBF" w:rsidRDefault="116C4DBF" w14:noSpellErr="1" w14:paraId="2669F7EB" w14:textId="7C6F2EB3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END IF</w:t>
      </w:r>
    </w:p>
    <w:p w:rsidR="116C4DBF" w:rsidRDefault="116C4DBF" w14:paraId="73E36029" w14:textId="74A340D5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previousCharacter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</w:p>
    <w:p w:rsidR="116C4DBF" w:rsidRDefault="116C4DBF" w14:paraId="6E20565D" w14:textId="71CD0CCF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character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nextChar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</w:p>
    <w:p w:rsidR="116C4DBF" w:rsidRDefault="116C4DBF" w14:noSpellErr="1" w14:paraId="792DCB89" w14:textId="510CC180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END WHILE</w:t>
      </w:r>
    </w:p>
    <w:p w:rsidR="116C4DBF" w:rsidRDefault="116C4DBF" w14:paraId="50B7FC75" w14:textId="3D4B5D81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301C35CE" w14:textId="42D9932A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return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</w:t>
      </w:r>
      <w:proofErr w:type="spellEnd"/>
    </w:p>
    <w:p w:rsidR="116C4DBF" w:rsidP="116C4DBF" w:rsidRDefault="116C4DBF" w14:paraId="67B058FE" w14:textId="246E1466">
      <w:pPr>
        <w:pStyle w:val="Normal"/>
        <w:ind w:firstLine="0"/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</w:p>
    <w:p w:rsidR="116C4DBF" w:rsidP="116C4DBF" w:rsidRDefault="116C4DBF" w14:paraId="0E1CFFE5" w14:textId="18F838B4">
      <w:pPr>
        <w:pStyle w:val="Normal"/>
        <w:ind w:firstLine="0"/>
        <w:rPr>
          <w:lang w:val="es-AR"/>
        </w:rPr>
      </w:pPr>
    </w:p>
    <w:p w:rsidR="116C4DBF" w:rsidP="116C4DBF" w:rsidRDefault="116C4DBF" w14:paraId="3D7D8951" w14:textId="5C51BA53">
      <w:pPr>
        <w:pStyle w:val="Normal"/>
        <w:ind w:firstLine="0"/>
        <w:rPr>
          <w:lang w:val="es-AR"/>
        </w:rPr>
      </w:pPr>
      <w:r w:rsidRPr="116C4DBF" w:rsidR="116C4DBF">
        <w:rPr>
          <w:lang w:val="es-AR"/>
        </w:rPr>
        <w:t xml:space="preserve">      </w:t>
      </w:r>
    </w:p>
    <w:p xmlns:wp14="http://schemas.microsoft.com/office/word/2010/wordml" w:rsidRPr="00513EB3" w:rsidR="00513EB3" w:rsidP="00513EB3" w:rsidRDefault="00513EB3" w14:paraId="23DE523C" wp14:textId="77777777">
      <w:pPr>
        <w:tabs>
          <w:tab w:val="left" w:pos="720"/>
        </w:tabs>
        <w:rPr>
          <w:lang w:val="es-AR"/>
        </w:rPr>
      </w:pPr>
    </w:p>
    <w:p xmlns:wp14="http://schemas.microsoft.com/office/word/2010/wordml" w:rsidRPr="00A43852" w:rsidR="00962439" w:rsidP="00513EB3" w:rsidRDefault="00513EB3" w14:paraId="178A88DE" wp14:textId="77777777">
      <w:pPr>
        <w:numPr>
          <w:ilvl w:val="0"/>
          <w:numId w:val="16"/>
        </w:numPr>
        <w:tabs>
          <w:tab w:val="left" w:pos="720"/>
        </w:tabs>
        <w:rPr>
          <w:lang w:val="es-AR"/>
        </w:rPr>
      </w:pPr>
      <w:r w:rsidRPr="116C4DBF" w:rsidR="116C4DBF">
        <w:rPr>
          <w:lang w:val="es-AR"/>
        </w:rPr>
        <w:t>Given the following algorithms</w:t>
      </w:r>
      <w:r w:rsidRPr="116C4DBF" w:rsidR="116C4DBF">
        <w:rPr>
          <w:lang w:val="es-AR"/>
        </w:rPr>
        <w:t>:</w:t>
      </w:r>
    </w:p>
    <w:p xmlns:wp14="http://schemas.microsoft.com/office/word/2010/wordml" w:rsidRPr="00A43852" w:rsidR="00962439" w:rsidP="00962439" w:rsidRDefault="00962439" w14:paraId="52E56223" wp14:textId="77777777">
      <w:pPr>
        <w:tabs>
          <w:tab w:val="left" w:pos="720"/>
        </w:tabs>
        <w:rPr>
          <w:lang w:val="es-AR"/>
        </w:rPr>
      </w:pPr>
    </w:p>
    <w:p xmlns:wp14="http://schemas.microsoft.com/office/word/2010/wordml" w:rsidRPr="002561C6" w:rsidR="00962439" w:rsidP="00962439" w:rsidRDefault="00962439" w14:paraId="47101FF8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color w:val="0000FF"/>
          <w:lang w:val="es-AR"/>
        </w:rPr>
        <w:t>algorit</w:t>
      </w:r>
      <w:r w:rsidR="00513EB3">
        <w:rPr>
          <w:rFonts w:ascii="Courier New" w:hAnsi="Courier New" w:cs="Courier New"/>
          <w:color w:val="0000FF"/>
          <w:lang w:val="es-AR"/>
        </w:rPr>
        <w:t>h</w:t>
      </w:r>
      <w:r w:rsidRPr="002561C6">
        <w:rPr>
          <w:rFonts w:ascii="Courier New" w:hAnsi="Courier New" w:cs="Courier New"/>
          <w:color w:val="0000FF"/>
          <w:lang w:val="es-AR"/>
        </w:rPr>
        <w:t>m</w:t>
      </w:r>
      <w:r w:rsidRPr="002561C6">
        <w:rPr>
          <w:rFonts w:ascii="Courier New" w:hAnsi="Courier New" w:cs="Courier New"/>
          <w:lang w:val="es-AR"/>
        </w:rPr>
        <w:t xml:space="preserve"> a1</w:t>
      </w:r>
    </w:p>
    <w:p xmlns:wp14="http://schemas.microsoft.com/office/word/2010/wordml" w:rsidRPr="002561C6" w:rsidR="00962439" w:rsidP="00962439" w:rsidRDefault="00962439" w14:paraId="5592AF0D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ab/>
      </w:r>
      <w:r w:rsidRPr="002561C6">
        <w:rPr>
          <w:rFonts w:ascii="Courier New" w:hAnsi="Courier New" w:cs="Courier New"/>
          <w:color w:val="0000FF"/>
          <w:lang w:val="es-AR"/>
        </w:rPr>
        <w:t>var</w:t>
      </w:r>
      <w:r w:rsidRPr="002561C6">
        <w:rPr>
          <w:rFonts w:ascii="Courier New" w:hAnsi="Courier New" w:cs="Courier New"/>
          <w:lang w:val="es-AR"/>
        </w:rPr>
        <w:t xml:space="preserve"> </w:t>
      </w:r>
      <w:r w:rsidRPr="002561C6" w:rsidR="009D68B5">
        <w:rPr>
          <w:rFonts w:ascii="Courier New" w:hAnsi="Courier New" w:cs="Courier New"/>
          <w:color w:val="0000FF"/>
          <w:lang w:val="es-AR"/>
        </w:rPr>
        <w:t>Num</w:t>
      </w:r>
      <w:r w:rsidR="00513EB3">
        <w:rPr>
          <w:rFonts w:ascii="Courier New" w:hAnsi="Courier New" w:cs="Courier New"/>
          <w:color w:val="0000FF"/>
          <w:lang w:val="es-AR"/>
        </w:rPr>
        <w:t>b</w:t>
      </w:r>
      <w:r w:rsidRPr="002561C6" w:rsidR="009D68B5">
        <w:rPr>
          <w:rFonts w:ascii="Courier New" w:hAnsi="Courier New" w:cs="Courier New"/>
          <w:color w:val="0000FF"/>
          <w:lang w:val="es-AR"/>
        </w:rPr>
        <w:t>er</w:t>
      </w:r>
      <w:r w:rsidRPr="002561C6" w:rsidR="009D68B5">
        <w:rPr>
          <w:rFonts w:ascii="Courier New" w:hAnsi="Courier New" w:cs="Courier New"/>
          <w:lang w:val="es-AR"/>
        </w:rPr>
        <w:t xml:space="preserve"> </w:t>
      </w:r>
      <w:r w:rsidR="009D68B5">
        <w:rPr>
          <w:rFonts w:ascii="Courier New" w:hAnsi="Courier New" w:cs="Courier New"/>
          <w:lang w:val="es-AR"/>
        </w:rPr>
        <w:t>: x</w:t>
      </w:r>
    </w:p>
    <w:p xmlns:wp14="http://schemas.microsoft.com/office/word/2010/wordml" w:rsidRPr="002561C6" w:rsidR="00962439" w:rsidP="00962439" w:rsidRDefault="00962439" w14:paraId="66711D12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ab/>
      </w:r>
      <w:r w:rsidRPr="002561C6">
        <w:rPr>
          <w:rFonts w:ascii="Courier New" w:hAnsi="Courier New" w:cs="Courier New"/>
          <w:lang w:val="es-AR"/>
        </w:rPr>
        <w:t xml:space="preserve">x </w:t>
      </w:r>
      <w:r w:rsidRPr="002561C6">
        <w:rPr>
          <w:rFonts w:ascii="Courier New" w:hAnsi="Courier New" w:cs="Courier New"/>
          <w:lang w:val="es-AR"/>
        </w:rPr>
        <w:sym w:font="Wingdings" w:char="00DF"/>
      </w:r>
      <w:r w:rsidRPr="002561C6">
        <w:rPr>
          <w:rFonts w:ascii="Courier New" w:hAnsi="Courier New" w:cs="Courier New"/>
          <w:lang w:val="es-AR"/>
        </w:rPr>
        <w:t xml:space="preserve"> 10</w:t>
      </w:r>
    </w:p>
    <w:p xmlns:wp14="http://schemas.microsoft.com/office/word/2010/wordml" w:rsidRPr="002561C6" w:rsidR="00962439" w:rsidP="00962439" w:rsidRDefault="00962439" w14:paraId="0436A8B4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ab/>
      </w:r>
      <w:r w:rsidR="00513EB3">
        <w:rPr>
          <w:rFonts w:ascii="Courier New" w:hAnsi="Courier New" w:cs="Courier New"/>
          <w:lang w:val="es-AR"/>
        </w:rPr>
        <w:t>print</w:t>
      </w:r>
      <w:r w:rsidRPr="002561C6">
        <w:rPr>
          <w:rFonts w:ascii="Courier New" w:hAnsi="Courier New" w:cs="Courier New"/>
          <w:lang w:val="es-AR"/>
        </w:rPr>
        <w:t xml:space="preserve"> (x * 5)</w:t>
      </w:r>
    </w:p>
    <w:p xmlns:wp14="http://schemas.microsoft.com/office/word/2010/wordml" w:rsidRPr="002561C6" w:rsidR="00962439" w:rsidP="00962439" w:rsidRDefault="00962439" w14:paraId="60E61109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ab/>
      </w:r>
      <w:r w:rsidR="00F50FBD">
        <w:rPr>
          <w:rFonts w:ascii="Courier New" w:hAnsi="Courier New" w:cs="Courier New"/>
          <w:lang w:val="es-AR"/>
        </w:rPr>
        <w:t xml:space="preserve">x </w:t>
      </w:r>
      <w:r w:rsidRPr="00F50FBD" w:rsidR="00F50FBD">
        <w:rPr>
          <w:rFonts w:ascii="Courier New" w:hAnsi="Courier New" w:cs="Courier New"/>
          <w:lang w:val="es-AR"/>
        </w:rPr>
        <w:sym w:font="Wingdings" w:char="F0DF"/>
      </w:r>
      <w:r w:rsidR="00F50FBD">
        <w:rPr>
          <w:rFonts w:ascii="Courier New" w:hAnsi="Courier New" w:cs="Courier New"/>
          <w:lang w:val="es-AR"/>
        </w:rPr>
        <w:t xml:space="preserve"> </w:t>
      </w:r>
      <w:r w:rsidRPr="002561C6">
        <w:rPr>
          <w:rFonts w:ascii="Courier New" w:hAnsi="Courier New" w:cs="Courier New"/>
          <w:lang w:val="es-AR"/>
        </w:rPr>
        <w:t>a2(x</w:t>
      </w:r>
      <w:r w:rsidRPr="002561C6" w:rsidR="00FD6126">
        <w:rPr>
          <w:rFonts w:ascii="Courier New" w:hAnsi="Courier New" w:cs="Courier New"/>
          <w:lang w:val="es-AR"/>
        </w:rPr>
        <w:t>*</w:t>
      </w:r>
      <w:r w:rsidRPr="002561C6">
        <w:rPr>
          <w:rFonts w:ascii="Courier New" w:hAnsi="Courier New" w:cs="Courier New"/>
          <w:lang w:val="es-AR"/>
        </w:rPr>
        <w:t>2)</w:t>
      </w:r>
    </w:p>
    <w:p xmlns:wp14="http://schemas.microsoft.com/office/word/2010/wordml" w:rsidRPr="002561C6" w:rsidR="00962439" w:rsidP="00962439" w:rsidRDefault="00962439" w14:paraId="6EA7E1CC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ab/>
      </w:r>
      <w:r w:rsidRPr="002561C6">
        <w:rPr>
          <w:rFonts w:ascii="Courier New" w:hAnsi="Courier New" w:cs="Courier New"/>
          <w:lang w:val="es-AR"/>
        </w:rPr>
        <w:t xml:space="preserve">x </w:t>
      </w:r>
      <w:r w:rsidRPr="002561C6">
        <w:rPr>
          <w:rFonts w:ascii="Courier New" w:hAnsi="Courier New" w:cs="Courier New"/>
          <w:lang w:val="es-AR"/>
        </w:rPr>
        <w:sym w:font="Wingdings" w:char="00DF"/>
      </w:r>
      <w:r w:rsidRPr="002561C6">
        <w:rPr>
          <w:rFonts w:ascii="Courier New" w:hAnsi="Courier New" w:cs="Courier New"/>
          <w:lang w:val="es-AR"/>
        </w:rPr>
        <w:t xml:space="preserve"> x * 2</w:t>
      </w:r>
    </w:p>
    <w:p xmlns:wp14="http://schemas.microsoft.com/office/word/2010/wordml" w:rsidRPr="002561C6" w:rsidR="00962439" w:rsidP="00962439" w:rsidRDefault="00962439" w14:paraId="2583ABE6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ab/>
      </w:r>
      <w:r w:rsidRPr="002561C6">
        <w:rPr>
          <w:rFonts w:ascii="Courier New" w:hAnsi="Courier New" w:cs="Courier New"/>
          <w:lang w:val="es-AR"/>
        </w:rPr>
        <w:t>a2(x)</w:t>
      </w:r>
    </w:p>
    <w:p xmlns:wp14="http://schemas.microsoft.com/office/word/2010/wordml" w:rsidRPr="002561C6" w:rsidR="00962439" w:rsidP="00962439" w:rsidRDefault="00513EB3" w14:paraId="0BBA9DF3" wp14:textId="77777777">
      <w:pPr>
        <w:tabs>
          <w:tab w:val="left" w:pos="720"/>
        </w:tabs>
        <w:ind w:left="360"/>
        <w:rPr>
          <w:rFonts w:ascii="Courier New" w:hAnsi="Courier New" w:cs="Courier New"/>
          <w:color w:val="0000FF"/>
          <w:lang w:val="es-AR"/>
        </w:rPr>
      </w:pPr>
      <w:r>
        <w:rPr>
          <w:rFonts w:ascii="Courier New" w:hAnsi="Courier New" w:cs="Courier New"/>
          <w:color w:val="0000FF"/>
          <w:lang w:val="es-AR"/>
        </w:rPr>
        <w:t>end</w:t>
      </w:r>
      <w:r w:rsidRPr="002561C6" w:rsidR="00962439">
        <w:rPr>
          <w:rFonts w:ascii="Courier New" w:hAnsi="Courier New" w:cs="Courier New"/>
          <w:color w:val="0000FF"/>
          <w:lang w:val="es-AR"/>
        </w:rPr>
        <w:t xml:space="preserve"> algorit</w:t>
      </w:r>
      <w:r>
        <w:rPr>
          <w:rFonts w:ascii="Courier New" w:hAnsi="Courier New" w:cs="Courier New"/>
          <w:color w:val="0000FF"/>
          <w:lang w:val="es-AR"/>
        </w:rPr>
        <w:t>hm</w:t>
      </w:r>
    </w:p>
    <w:p xmlns:wp14="http://schemas.microsoft.com/office/word/2010/wordml" w:rsidRPr="002561C6" w:rsidR="00962439" w:rsidP="00962439" w:rsidRDefault="00962439" w14:paraId="07547A01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</w:p>
    <w:p xmlns:wp14="http://schemas.microsoft.com/office/word/2010/wordml" w:rsidRPr="002561C6" w:rsidR="00962439" w:rsidP="00962439" w:rsidRDefault="00962439" w14:paraId="72B409A2" wp14:textId="77777777">
      <w:pPr>
        <w:tabs>
          <w:tab w:val="left" w:pos="720"/>
        </w:tabs>
        <w:ind w:left="360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color w:val="0000FF"/>
          <w:lang w:val="es-AR"/>
        </w:rPr>
        <w:t>algorit</w:t>
      </w:r>
      <w:r w:rsidR="00513EB3">
        <w:rPr>
          <w:rFonts w:ascii="Courier New" w:hAnsi="Courier New" w:cs="Courier New"/>
          <w:color w:val="0000FF"/>
          <w:lang w:val="es-AR"/>
        </w:rPr>
        <w:t>h</w:t>
      </w:r>
      <w:r w:rsidRPr="002561C6">
        <w:rPr>
          <w:rFonts w:ascii="Courier New" w:hAnsi="Courier New" w:cs="Courier New"/>
          <w:color w:val="0000FF"/>
          <w:lang w:val="es-AR"/>
        </w:rPr>
        <w:t>m</w:t>
      </w:r>
      <w:r w:rsidRPr="002561C6">
        <w:rPr>
          <w:rFonts w:ascii="Courier New" w:hAnsi="Courier New" w:cs="Courier New"/>
          <w:lang w:val="es-AR"/>
        </w:rPr>
        <w:t xml:space="preserve"> a2(</w:t>
      </w:r>
      <w:r w:rsidRPr="002561C6" w:rsidR="009D68B5">
        <w:rPr>
          <w:rFonts w:ascii="Courier New" w:hAnsi="Courier New" w:cs="Courier New"/>
          <w:color w:val="0000FF"/>
          <w:lang w:val="es-AR"/>
        </w:rPr>
        <w:t>Num</w:t>
      </w:r>
      <w:r w:rsidR="00513EB3">
        <w:rPr>
          <w:rFonts w:ascii="Courier New" w:hAnsi="Courier New" w:cs="Courier New"/>
          <w:color w:val="0000FF"/>
          <w:lang w:val="es-AR"/>
        </w:rPr>
        <w:t>b</w:t>
      </w:r>
      <w:r w:rsidRPr="002561C6" w:rsidR="009D68B5">
        <w:rPr>
          <w:rFonts w:ascii="Courier New" w:hAnsi="Courier New" w:cs="Courier New"/>
          <w:color w:val="0000FF"/>
          <w:lang w:val="es-AR"/>
        </w:rPr>
        <w:t>er</w:t>
      </w:r>
      <w:r w:rsidRPr="002561C6" w:rsidR="009D68B5">
        <w:rPr>
          <w:rFonts w:ascii="Courier New" w:hAnsi="Courier New" w:cs="Courier New"/>
          <w:lang w:val="es-AR"/>
        </w:rPr>
        <w:t xml:space="preserve"> </w:t>
      </w:r>
      <w:r w:rsidR="009D68B5">
        <w:rPr>
          <w:rFonts w:ascii="Courier New" w:hAnsi="Courier New" w:cs="Courier New"/>
          <w:lang w:val="es-AR"/>
        </w:rPr>
        <w:t>: x</w:t>
      </w:r>
      <w:r w:rsidRPr="002561C6">
        <w:rPr>
          <w:rFonts w:ascii="Courier New" w:hAnsi="Courier New" w:cs="Courier New"/>
          <w:lang w:val="es-AR"/>
        </w:rPr>
        <w:t>)</w:t>
      </w:r>
      <w:r w:rsidR="00F50FBD">
        <w:rPr>
          <w:rFonts w:ascii="Courier New" w:hAnsi="Courier New" w:cs="Courier New"/>
          <w:lang w:val="es-AR"/>
        </w:rPr>
        <w:t xml:space="preserve"> : </w:t>
      </w:r>
      <w:r w:rsidRPr="00F50FBD" w:rsidR="00F50FBD">
        <w:rPr>
          <w:rFonts w:ascii="Courier New" w:hAnsi="Courier New" w:cs="Courier New"/>
          <w:color w:val="0000FF"/>
          <w:lang w:val="es-AR"/>
        </w:rPr>
        <w:t>Num</w:t>
      </w:r>
      <w:r w:rsidR="00513EB3">
        <w:rPr>
          <w:rFonts w:ascii="Courier New" w:hAnsi="Courier New" w:cs="Courier New"/>
          <w:color w:val="0000FF"/>
          <w:lang w:val="es-AR"/>
        </w:rPr>
        <w:t>b</w:t>
      </w:r>
      <w:r w:rsidRPr="00F50FBD" w:rsidR="00F50FBD">
        <w:rPr>
          <w:rFonts w:ascii="Courier New" w:hAnsi="Courier New" w:cs="Courier New"/>
          <w:color w:val="0000FF"/>
          <w:lang w:val="es-AR"/>
        </w:rPr>
        <w:t>er</w:t>
      </w:r>
    </w:p>
    <w:p xmlns:wp14="http://schemas.microsoft.com/office/word/2010/wordml" w:rsidRPr="002561C6" w:rsidR="00962439" w:rsidP="00962439" w:rsidRDefault="00513EB3" w14:paraId="4F2C19A5" wp14:textId="77777777">
      <w:pPr>
        <w:tabs>
          <w:tab w:val="left" w:pos="720"/>
        </w:tabs>
        <w:ind w:left="708"/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print</w:t>
      </w:r>
      <w:r w:rsidRPr="002561C6" w:rsidR="00962439">
        <w:rPr>
          <w:rFonts w:ascii="Courier New" w:hAnsi="Courier New" w:cs="Courier New"/>
          <w:lang w:val="es-AR"/>
        </w:rPr>
        <w:t xml:space="preserve"> (x)</w:t>
      </w:r>
    </w:p>
    <w:p xmlns:wp14="http://schemas.microsoft.com/office/word/2010/wordml" w:rsidRPr="002561C6" w:rsidR="00962439" w:rsidP="00962439" w:rsidRDefault="00962439" w14:paraId="5028BB6A" wp14:textId="77777777">
      <w:pPr>
        <w:tabs>
          <w:tab w:val="left" w:pos="720"/>
        </w:tabs>
        <w:ind w:left="708"/>
        <w:rPr>
          <w:rFonts w:ascii="Courier New" w:hAnsi="Courier New" w:cs="Courier New"/>
          <w:lang w:val="es-AR"/>
        </w:rPr>
      </w:pPr>
      <w:r w:rsidRPr="002561C6">
        <w:rPr>
          <w:rFonts w:ascii="Courier New" w:hAnsi="Courier New" w:cs="Courier New"/>
          <w:lang w:val="es-AR"/>
        </w:rPr>
        <w:t xml:space="preserve">x </w:t>
      </w:r>
      <w:r w:rsidRPr="002561C6">
        <w:rPr>
          <w:rFonts w:ascii="Courier New" w:hAnsi="Courier New" w:cs="Courier New"/>
          <w:lang w:val="es-AR"/>
        </w:rPr>
        <w:sym w:font="Wingdings" w:char="00DF"/>
      </w:r>
      <w:r w:rsidRPr="002561C6">
        <w:rPr>
          <w:rFonts w:ascii="Courier New" w:hAnsi="Courier New" w:cs="Courier New"/>
          <w:lang w:val="es-AR"/>
        </w:rPr>
        <w:t xml:space="preserve"> x / 2</w:t>
      </w:r>
    </w:p>
    <w:p xmlns:wp14="http://schemas.microsoft.com/office/word/2010/wordml" w:rsidR="00962439" w:rsidP="00962439" w:rsidRDefault="00513EB3" w14:paraId="5EDC94A9" wp14:textId="77777777">
      <w:pPr>
        <w:tabs>
          <w:tab w:val="left" w:pos="720"/>
        </w:tabs>
        <w:ind w:left="708"/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print</w:t>
      </w:r>
      <w:r w:rsidRPr="002561C6" w:rsidR="00962439">
        <w:rPr>
          <w:rFonts w:ascii="Courier New" w:hAnsi="Courier New" w:cs="Courier New"/>
          <w:lang w:val="es-AR"/>
        </w:rPr>
        <w:t xml:space="preserve"> (x)</w:t>
      </w:r>
    </w:p>
    <w:p xmlns:wp14="http://schemas.microsoft.com/office/word/2010/wordml" w:rsidRPr="002561C6" w:rsidR="00F50FBD" w:rsidP="00962439" w:rsidRDefault="00513EB3" w14:paraId="54215D33" wp14:textId="77777777">
      <w:pPr>
        <w:tabs>
          <w:tab w:val="left" w:pos="720"/>
        </w:tabs>
        <w:ind w:left="708"/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color w:val="0000FF"/>
          <w:lang w:val="es-AR"/>
        </w:rPr>
        <w:t>return</w:t>
      </w:r>
      <w:r w:rsidR="00F50FBD">
        <w:rPr>
          <w:rFonts w:ascii="Courier New" w:hAnsi="Courier New" w:cs="Courier New"/>
          <w:lang w:val="es-AR"/>
        </w:rPr>
        <w:t xml:space="preserve"> x</w:t>
      </w:r>
    </w:p>
    <w:p xmlns:wp14="http://schemas.microsoft.com/office/word/2010/wordml" w:rsidRPr="002561C6" w:rsidR="00962439" w:rsidP="116C4DBF" w:rsidRDefault="00513EB3" w14:paraId="15783FDB" wp14:textId="77777777">
      <w:pPr>
        <w:tabs>
          <w:tab w:val="left" w:pos="720"/>
        </w:tabs>
        <w:ind w:left="360"/>
        <w:rPr>
          <w:rFonts w:ascii="Courier New" w:hAnsi="Courier New" w:eastAsia="Courier New" w:cs="Courier New"/>
          <w:color w:val="0000FF"/>
          <w:lang w:val="es-AR"/>
        </w:rPr>
      </w:pPr>
      <w:proofErr w:type="spellStart"/>
      <w:r w:rsidRPr="116C4DBF" w:rsidR="116C4DBF">
        <w:rPr>
          <w:rFonts w:ascii="Courier New" w:hAnsi="Courier New" w:eastAsia="Courier New" w:cs="Courier New"/>
          <w:color w:val="0000FF"/>
          <w:lang w:val="es-AR"/>
        </w:rPr>
        <w:t>end</w:t>
      </w:r>
      <w:proofErr w:type="spellEnd"/>
      <w:r w:rsidRPr="116C4DBF" w:rsidR="116C4DBF">
        <w:rPr>
          <w:rFonts w:ascii="Courier New" w:hAnsi="Courier New" w:eastAsia="Courier New" w:cs="Courier New"/>
          <w:color w:val="0000FF"/>
          <w:lang w:val="es-AR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color w:val="0000FF"/>
          <w:lang w:val="es-AR"/>
        </w:rPr>
        <w:t>algorit</w:t>
      </w:r>
      <w:r w:rsidRPr="116C4DBF" w:rsidR="116C4DBF">
        <w:rPr>
          <w:rFonts w:ascii="Courier New" w:hAnsi="Courier New" w:eastAsia="Courier New" w:cs="Courier New"/>
          <w:color w:val="0000FF"/>
          <w:lang w:val="es-AR"/>
        </w:rPr>
        <w:t>hm</w:t>
      </w:r>
      <w:proofErr w:type="spellEnd"/>
    </w:p>
    <w:p xmlns:wp14="http://schemas.microsoft.com/office/word/2010/wordml" w:rsidRPr="00A43852" w:rsidR="00962439" w:rsidP="116C4DBF" w:rsidRDefault="00962439" w14:paraId="7957D8D3" wp14:textId="45F6518E">
      <w:pPr>
        <w:pStyle w:val="Normal"/>
        <w:tabs>
          <w:tab w:val="left" w:pos="720"/>
        </w:tabs>
        <w:ind w:left="360"/>
        <w:rPr>
          <w:rFonts w:ascii="Courier New" w:hAnsi="Courier New" w:eastAsia="Courier New" w:cs="Courier New"/>
          <w:color w:val="0000FF"/>
          <w:lang w:val="es-AR"/>
        </w:rPr>
      </w:pPr>
    </w:p>
    <w:p xmlns:wp14="http://schemas.microsoft.com/office/word/2010/wordml" w:rsidRPr="00A43852" w:rsidR="00962439" w:rsidP="116C4DBF" w:rsidRDefault="00962439" w14:paraId="6ECCAD37" wp14:textId="0A02D1BB">
      <w:pPr>
        <w:tabs>
          <w:tab w:val="left" w:pos="720"/>
        </w:tabs>
        <w:rPr>
          <w:lang w:val="es-AR"/>
        </w:rPr>
      </w:pPr>
      <w:r w:rsidRPr="116C4DBF" w:rsidR="116C4DBF">
        <w:rPr>
          <w:lang w:val="es-AR"/>
        </w:rPr>
        <w:t xml:space="preserve">Identify the scopes of each variable. Track the execution of a1 indicating </w:t>
      </w:r>
      <w:r w:rsidRPr="116C4DBF" w:rsidR="116C4DBF">
        <w:rPr>
          <w:lang w:val="es-AR"/>
        </w:rPr>
        <w:t>what</w:t>
      </w:r>
      <w:r w:rsidRPr="116C4DBF" w:rsidR="116C4DBF">
        <w:rPr>
          <w:lang w:val="es-AR"/>
        </w:rPr>
        <w:t xml:space="preserve"> is displayed by console. </w:t>
      </w:r>
      <w:proofErr w:type="spellStart"/>
      <w:r w:rsidRPr="116C4DBF" w:rsidR="116C4DBF">
        <w:rPr>
          <w:lang w:val="es-AR"/>
        </w:rPr>
        <w:t>Idem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for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the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execution</w:t>
      </w:r>
      <w:proofErr w:type="spellEnd"/>
      <w:r w:rsidRPr="116C4DBF" w:rsidR="116C4DBF">
        <w:rPr>
          <w:lang w:val="es-AR"/>
        </w:rPr>
        <w:t xml:space="preserve"> (</w:t>
      </w:r>
      <w:proofErr w:type="spellStart"/>
      <w:r w:rsidRPr="116C4DBF" w:rsidR="116C4DBF">
        <w:rPr>
          <w:lang w:val="es-AR"/>
        </w:rPr>
        <w:t>independently</w:t>
      </w:r>
      <w:proofErr w:type="spellEnd"/>
      <w:r w:rsidRPr="116C4DBF" w:rsidR="116C4DBF">
        <w:rPr>
          <w:lang w:val="es-AR"/>
        </w:rPr>
        <w:t xml:space="preserve">) </w:t>
      </w:r>
      <w:proofErr w:type="spellStart"/>
      <w:r w:rsidRPr="116C4DBF" w:rsidR="116C4DBF">
        <w:rPr>
          <w:lang w:val="es-AR"/>
        </w:rPr>
        <w:t>of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the</w:t>
      </w:r>
      <w:proofErr w:type="spellEnd"/>
      <w:r w:rsidRPr="116C4DBF" w:rsidR="116C4DBF">
        <w:rPr>
          <w:lang w:val="es-AR"/>
        </w:rPr>
        <w:t xml:space="preserve"> </w:t>
      </w:r>
      <w:proofErr w:type="spellStart"/>
      <w:r w:rsidRPr="116C4DBF" w:rsidR="116C4DBF">
        <w:rPr>
          <w:lang w:val="es-AR"/>
        </w:rPr>
        <w:t>algorithm</w:t>
      </w:r>
      <w:proofErr w:type="spellEnd"/>
      <w:r w:rsidRPr="116C4DBF" w:rsidR="116C4DBF">
        <w:rPr>
          <w:lang w:val="es-AR"/>
        </w:rPr>
        <w:t xml:space="preserve"> a2</w:t>
      </w:r>
      <w:r w:rsidRPr="116C4DBF" w:rsidR="116C4DBF">
        <w:rPr>
          <w:lang w:val="es-AR"/>
        </w:rPr>
        <w:t>.</w:t>
      </w:r>
    </w:p>
    <w:p xmlns:wp14="http://schemas.microsoft.com/office/word/2010/wordml" w:rsidRPr="00A43852" w:rsidR="00962439" w:rsidP="116C4DBF" w:rsidRDefault="00962439" wp14:noSpellErr="1" w14:paraId="6EB10280" wp14:textId="0EA36E12">
      <w:pPr>
        <w:pStyle w:val="Normal"/>
        <w:tabs>
          <w:tab w:val="left" w:pos="720"/>
        </w:tabs>
        <w:ind w:left="360"/>
        <w:rPr>
          <w:rFonts w:ascii="Courier New" w:hAnsi="Courier New" w:eastAsia="Courier New" w:cs="Courier New"/>
          <w:color w:val="0000FF"/>
          <w:lang w:val="es-AR"/>
        </w:rPr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5153"/>
        <w:gridCol w:w="5153"/>
      </w:tblGrid>
      <w:tr w:rsidR="116C4DBF" w:rsidTr="116C4DBF" w14:paraId="3CDB3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noSpellErr="1" w14:paraId="2AB4CC5E" w14:textId="005A5D3F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a1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noSpellErr="1" w14:paraId="31423618" w14:textId="772E9849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a2</w:t>
            </w:r>
          </w:p>
        </w:tc>
      </w:tr>
      <w:tr w:rsidR="116C4DBF" w:rsidTr="116C4DBF" w14:paraId="0E774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6BFC2979" w14:textId="4EA78E05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77F74D1D" w14:textId="2825916B">
            <w:pPr>
              <w:pStyle w:val="Normal"/>
              <w:rPr>
                <w:lang w:val="es-AR"/>
              </w:rPr>
            </w:pPr>
          </w:p>
        </w:tc>
      </w:tr>
      <w:tr w:rsidR="116C4DBF" w:rsidTr="116C4DBF" w14:paraId="658B4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69DB3E49" w14:textId="2825916B">
            <w:pPr>
              <w:pStyle w:val="Normal"/>
              <w:rPr>
                <w:lang w:val="es-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56FE7C51" w14:textId="730A819A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20</w:t>
            </w:r>
          </w:p>
        </w:tc>
      </w:tr>
      <w:tr w:rsidR="116C4DBF" w:rsidTr="116C4DBF" w14:paraId="3C7BC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0EECFAF6" w14:textId="0B26BF9F">
            <w:pPr>
              <w:pStyle w:val="Normal"/>
              <w:rPr>
                <w:lang w:val="es-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4D7EB534" w14:textId="58F61DEE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10</w:t>
            </w:r>
          </w:p>
        </w:tc>
      </w:tr>
      <w:tr w:rsidR="116C4DBF" w:rsidTr="116C4DBF" w14:paraId="09C7B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548552B5" w14:textId="4A170B0F">
            <w:pPr>
              <w:pStyle w:val="Normal"/>
              <w:rPr>
                <w:lang w:val="es-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7995E81B" w14:textId="0450F417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20</w:t>
            </w:r>
          </w:p>
        </w:tc>
      </w:tr>
      <w:tr w:rsidR="116C4DBF" w:rsidTr="116C4DBF" w14:paraId="017EA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535E31B8" w14:textId="245E4B69">
            <w:pPr>
              <w:pStyle w:val="Normal"/>
              <w:rPr>
                <w:lang w:val="es-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3" w:type="dxa"/>
            <w:tcMar/>
          </w:tcPr>
          <w:p w:rsidR="116C4DBF" w:rsidP="116C4DBF" w:rsidRDefault="116C4DBF" w14:paraId="3F665CFB" w14:textId="5F96D3D6">
            <w:pPr>
              <w:pStyle w:val="Normal"/>
              <w:rPr>
                <w:lang w:val="es-AR"/>
              </w:rPr>
            </w:pPr>
            <w:r w:rsidRPr="116C4DBF" w:rsidR="116C4DBF">
              <w:rPr>
                <w:lang w:val="es-AR"/>
              </w:rPr>
              <w:t>10</w:t>
            </w:r>
          </w:p>
        </w:tc>
      </w:tr>
    </w:tbl>
    <w:p xmlns:wp14="http://schemas.microsoft.com/office/word/2010/wordml" w:rsidRPr="00A43852" w:rsidR="00962439" w:rsidP="116C4DBF" w:rsidRDefault="00962439" w14:paraId="07459315" wp14:textId="37171D44">
      <w:pPr>
        <w:pStyle w:val="Normal"/>
        <w:tabs>
          <w:tab w:val="left" w:pos="720"/>
        </w:tabs>
        <w:rPr>
          <w:lang w:val="es-AR"/>
        </w:rPr>
      </w:pPr>
    </w:p>
    <w:p xmlns:wp14="http://schemas.microsoft.com/office/word/2010/wordml" w:rsidRPr="00513EB3" w:rsidR="00513EB3" w:rsidP="00513EB3" w:rsidRDefault="00513EB3" w14:paraId="28D7AD28" wp14:textId="77777777">
      <w:pPr>
        <w:numPr>
          <w:ilvl w:val="0"/>
          <w:numId w:val="16"/>
        </w:numPr>
        <w:tabs>
          <w:tab w:val="left" w:pos="720"/>
        </w:tabs>
        <w:rPr>
          <w:lang w:val="es-AR"/>
        </w:rPr>
      </w:pPr>
      <w:r w:rsidRPr="116C4DBF" w:rsidR="116C4DBF">
        <w:rPr>
          <w:lang w:val="es-AR"/>
        </w:rPr>
        <w:t xml:space="preserve">Develop an algorithm </w:t>
      </w:r>
      <w:r w:rsidRPr="116C4DBF" w:rsidR="116C4DBF">
        <w:rPr>
          <w:lang w:val="es-AR"/>
        </w:rPr>
        <w:t>for</w:t>
      </w:r>
      <w:r w:rsidRPr="116C4DBF" w:rsidR="116C4DBF">
        <w:rPr>
          <w:lang w:val="es-AR"/>
        </w:rPr>
        <w:t xml:space="preserve"> a dice game. The player must bet on a number between 1 and 6 (keyboard reading), then you must simulate the roll of a di</w:t>
      </w:r>
      <w:r w:rsidRPr="116C4DBF" w:rsidR="116C4DBF">
        <w:rPr>
          <w:lang w:val="es-AR"/>
        </w:rPr>
        <w:t>c</w:t>
      </w:r>
      <w:r w:rsidRPr="116C4DBF" w:rsidR="116C4DBF">
        <w:rPr>
          <w:lang w:val="es-AR"/>
        </w:rPr>
        <w:t>e and finally inform the player if he has won or lost (print on screen).</w:t>
      </w:r>
    </w:p>
    <w:p xmlns:wp14="http://schemas.microsoft.com/office/word/2010/wordml" w:rsidRPr="00513EB3" w:rsidR="00513EB3" w:rsidP="116C4DBF" w:rsidRDefault="00513EB3" w14:paraId="6537F28F" wp14:textId="77777777" wp14:noSpellErr="1">
      <w:pPr>
        <w:tabs>
          <w:tab w:val="left" w:pos="720"/>
        </w:tabs>
        <w:ind w:left="360"/>
        <w:rPr>
          <w:lang w:val="es-AR"/>
        </w:rPr>
      </w:pPr>
    </w:p>
    <w:p w:rsidR="116C4DBF" w:rsidRDefault="116C4DBF" w14:paraId="5E81FA02" w14:textId="2D086269"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algorithm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main</w:t>
      </w:r>
      <w:proofErr w:type="spellEnd"/>
    </w:p>
    <w:p w:rsidR="116C4DBF" w:rsidRDefault="116C4DBF" w14:paraId="5F3FEAD2" w14:textId="7B386A38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var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Number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: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value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= 0</w:t>
      </w:r>
    </w:p>
    <w:p w:rsidR="116C4DBF" w:rsidRDefault="116C4DBF" w14:paraId="64088CC0" w14:textId="411DCAC9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</w:p>
    <w:p w:rsidR="116C4DBF" w:rsidRDefault="116C4DBF" w14:paraId="065E1034" w14:textId="5ED48273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READ(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value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)</w:t>
      </w:r>
    </w:p>
    <w:p w:rsidR="116C4DBF" w:rsidRDefault="116C4DBF" w14:paraId="001E2B37" w14:textId="7EFC4AAF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</w:p>
    <w:p w:rsidR="116C4DBF" w:rsidRDefault="116C4DBF" w14:paraId="77606603" w14:textId="4755387A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IF(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DiceGame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(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value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)) THEN</w:t>
      </w:r>
    </w:p>
    <w:p w:rsidR="116C4DBF" w:rsidRDefault="116C4DBF" w14:paraId="1FE748BB" w14:textId="580D8AF4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  </w:t>
      </w:r>
      <w:proofErr w:type="gram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PRINT(</w:t>
      </w:r>
      <w:proofErr w:type="gram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"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You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won.")</w:t>
      </w:r>
    </w:p>
    <w:p w:rsidR="116C4DBF" w:rsidRDefault="116C4DBF" w14:noSpellErr="1" w14:paraId="292ACA8C" w14:textId="2EC080E8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ELSE</w:t>
      </w:r>
    </w:p>
    <w:p w:rsidR="116C4DBF" w:rsidRDefault="116C4DBF" w14:paraId="0BDB5D7F" w14:textId="3854E007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  </w:t>
      </w:r>
      <w:proofErr w:type="gram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PRINT(</w:t>
      </w:r>
      <w:proofErr w:type="gram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"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You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lose.")</w:t>
      </w:r>
    </w:p>
    <w:p w:rsidR="116C4DBF" w:rsidRDefault="116C4DBF" w14:noSpellErr="1" w14:paraId="33C98BA0" w14:textId="1BD6EBA5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END IF</w:t>
      </w:r>
    </w:p>
    <w:p w:rsidR="116C4DBF" w:rsidRDefault="116C4DBF" w14:paraId="0E069D3B" w14:textId="446A88BF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</w:p>
    <w:p w:rsidR="116C4DBF" w:rsidRDefault="116C4DBF" w14:paraId="623F6CEA" w14:textId="0742E3E3"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end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algorithm</w:t>
      </w:r>
      <w:proofErr w:type="spellEnd"/>
    </w:p>
    <w:p w:rsidR="116C4DBF" w:rsidRDefault="116C4DBF" w14:paraId="658F1B42" w14:textId="09EE137B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</w:p>
    <w:p w:rsidR="116C4DBF" w:rsidRDefault="116C4DBF" w14:paraId="0ADF5D93" w14:textId="10A58DD7"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algorithm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DiceGame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(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Number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: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value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) :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Boolean</w:t>
      </w:r>
      <w:proofErr w:type="spellEnd"/>
    </w:p>
    <w:p w:rsidR="116C4DBF" w:rsidRDefault="116C4DBF" w14:paraId="355EBF4A" w14:textId="1FCDD57C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var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Boolean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: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result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= false</w:t>
      </w:r>
    </w:p>
    <w:p w:rsidR="116C4DBF" w:rsidRDefault="116C4DBF" w14:paraId="69E7A557" w14:textId="3D9EA21B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var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Number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: dice = RANDOM(1,6)</w:t>
      </w:r>
    </w:p>
    <w:p w:rsidR="116C4DBF" w:rsidRDefault="116C4DBF" w14:paraId="1FB69260" w14:textId="3F4CA8B4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</w:p>
    <w:p w:rsidR="116C4DBF" w:rsidRDefault="116C4DBF" w14:paraId="62027B1C" w14:textId="5F0263F9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if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(dice ==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value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)</w:t>
      </w:r>
    </w:p>
    <w:p w:rsidR="116C4DBF" w:rsidRDefault="116C4DBF" w14:paraId="3C749281" w14:textId="6E552425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 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result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= true</w:t>
      </w:r>
    </w:p>
    <w:p w:rsidR="116C4DBF" w:rsidRDefault="116C4DBF" w14:paraId="47A34B8A" w14:textId="2188A597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</w:t>
      </w:r>
    </w:p>
    <w:p w:rsidR="116C4DBF" w:rsidRDefault="116C4DBF" w14:paraId="008CB08E" w14:textId="4B7422C2"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return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result</w:t>
      </w:r>
      <w:proofErr w:type="spellEnd"/>
    </w:p>
    <w:p w:rsidR="116C4DBF" w:rsidP="116C4DBF" w:rsidRDefault="116C4DBF" w14:paraId="7DA1CCE8" w14:textId="2DE3FC02">
      <w:pPr>
        <w:pStyle w:val="Normal"/>
      </w:pP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end</w:t>
      </w:r>
      <w:proofErr w:type="spellEnd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 xml:space="preserve"> </w:t>
      </w:r>
      <w:proofErr w:type="spellStart"/>
      <w:r w:rsidRPr="116C4DBF" w:rsidR="116C4DBF">
        <w:rPr>
          <w:rFonts w:ascii="Courier New" w:hAnsi="Courier New" w:eastAsia="Courier New" w:cs="Courier New"/>
          <w:noProof w:val="0"/>
          <w:sz w:val="22"/>
          <w:szCs w:val="22"/>
          <w:lang w:val="es-ES"/>
        </w:rPr>
        <w:t>algorithm</w:t>
      </w:r>
      <w:proofErr w:type="spellEnd"/>
    </w:p>
    <w:p w:rsidR="116C4DBF" w:rsidP="116C4DBF" w:rsidRDefault="116C4DBF" w14:noSpellErr="1" w14:paraId="57047D11" w14:textId="24F99911">
      <w:pPr>
        <w:pStyle w:val="Normal"/>
        <w:ind w:left="360"/>
        <w:rPr>
          <w:lang w:val="es-AR"/>
        </w:rPr>
      </w:pPr>
    </w:p>
    <w:p xmlns:wp14="http://schemas.microsoft.com/office/word/2010/wordml" w:rsidRPr="00513EB3" w:rsidR="00513EB3" w:rsidP="00513EB3" w:rsidRDefault="00513EB3" w14:paraId="0333D0B5" wp14:textId="77777777">
      <w:pPr>
        <w:numPr>
          <w:ilvl w:val="0"/>
          <w:numId w:val="16"/>
        </w:numPr>
        <w:tabs>
          <w:tab w:val="left" w:pos="720"/>
        </w:tabs>
        <w:rPr>
          <w:lang w:val="es-AR"/>
        </w:rPr>
      </w:pPr>
      <w:r w:rsidRPr="116C4DBF" w:rsidR="116C4DBF">
        <w:rPr>
          <w:lang w:val="es-AR"/>
        </w:rPr>
        <w:t>Write</w:t>
      </w:r>
      <w:r w:rsidRPr="116C4DBF" w:rsidR="116C4DBF">
        <w:rPr>
          <w:lang w:val="es-AR"/>
        </w:rPr>
        <w:t xml:space="preserve"> an algorithm to invert a string of characters. </w:t>
      </w:r>
    </w:p>
    <w:p xmlns:wp14="http://schemas.microsoft.com/office/word/2010/wordml" w:rsidRPr="00513EB3" w:rsidR="00513EB3" w:rsidP="116C4DBF" w:rsidRDefault="00513EB3" w14:paraId="70DF9E56" wp14:textId="77777777" wp14:noSpellErr="1">
      <w:pPr>
        <w:tabs>
          <w:tab w:val="left" w:pos="720"/>
        </w:tabs>
        <w:ind w:left="360"/>
        <w:rPr>
          <w:lang w:val="es-AR"/>
        </w:rPr>
      </w:pPr>
    </w:p>
    <w:p w:rsidR="116C4DBF" w:rsidRDefault="116C4DBF" w14:paraId="5EEADE3E" w14:textId="3EE9C8CA"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InvertString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)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</w:p>
    <w:p w:rsidR="116C4DBF" w:rsidRDefault="116C4DBF" w14:paraId="03477A50" w14:textId="61B4C885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String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result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</w:p>
    <w:p w:rsidR="116C4DBF" w:rsidRDefault="116C4DBF" w14:paraId="64664139" w14:textId="39686643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lenght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LENGHT(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</w:t>
      </w:r>
    </w:p>
    <w:p w:rsidR="116C4DBF" w:rsidRDefault="116C4DBF" w14:paraId="0CCB19E9" w14:textId="6530D832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: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0</w:t>
      </w:r>
    </w:p>
    <w:p w:rsidR="116C4DBF" w:rsidRDefault="116C4DBF" w14:paraId="5FC6F2DD" w14:textId="63E075DC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116C4DBF" w:rsidRDefault="116C4DBF" w14:paraId="58A264D1" w14:textId="2A976675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WHILE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&lt; 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lenght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/2)) DO</w:t>
      </w:r>
    </w:p>
    <w:p w:rsidR="116C4DBF" w:rsidRDefault="116C4DBF" w14:paraId="0319F16B" w14:textId="02ABC7BF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REPLACE(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result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CharIn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, (lenght-1)-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))</w:t>
      </w:r>
    </w:p>
    <w:p w:rsidR="116C4DBF" w:rsidRDefault="116C4DBF" w14:paraId="4878B771" w14:textId="515310A3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REPLACE(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result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(counter-1)-i,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CharIn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(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text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,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))</w:t>
      </w:r>
    </w:p>
    <w:p w:rsidR="116C4DBF" w:rsidRDefault="116C4DBF" w14:paraId="38AE0BDC" w14:textId="6B2C5D36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=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counter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+ 1</w:t>
      </w:r>
    </w:p>
    <w:p w:rsidR="116C4DBF" w:rsidRDefault="116C4DBF" w14:noSpellErr="1" w14:paraId="74A015AE" w14:textId="7260FE1A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END WHILE</w:t>
      </w:r>
    </w:p>
    <w:p w:rsidR="116C4DBF" w:rsidRDefault="116C4DBF" w14:paraId="7EEEE9C1" w14:textId="1526630B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</w:p>
    <w:p w:rsidR="116C4DBF" w:rsidRDefault="116C4DBF" w14:paraId="1601699B" w14:textId="3BD9BFCC"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return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result</w:t>
      </w:r>
      <w:proofErr w:type="spellEnd"/>
    </w:p>
    <w:p w:rsidR="116C4DBF" w:rsidP="116C4DBF" w:rsidRDefault="116C4DBF" w14:paraId="641B97B1" w14:textId="6F36704D">
      <w:pPr>
        <w:pStyle w:val="Normal"/>
        <w:ind w:left="0"/>
      </w:pP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end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s-AR"/>
        </w:rPr>
        <w:t>algorithm</w:t>
      </w:r>
      <w:proofErr w:type="spellEnd"/>
    </w:p>
    <w:p xmlns:wp14="http://schemas.microsoft.com/office/word/2010/wordml" w:rsidRPr="00513EB3" w:rsidR="00513EB3" w:rsidP="00513EB3" w:rsidRDefault="00513EB3" w14:paraId="44E871BC" wp14:textId="77777777">
      <w:pPr>
        <w:tabs>
          <w:tab w:val="left" w:pos="720"/>
        </w:tabs>
        <w:ind w:left="360"/>
        <w:rPr>
          <w:lang w:val="es-AR"/>
        </w:rPr>
      </w:pPr>
    </w:p>
    <w:p xmlns:wp14="http://schemas.microsoft.com/office/word/2010/wordml" w:rsidR="00FA5257" w:rsidP="00513EB3" w:rsidRDefault="00513EB3" w14:paraId="6231F30B" wp14:textId="77777777">
      <w:pPr>
        <w:numPr>
          <w:ilvl w:val="0"/>
          <w:numId w:val="16"/>
        </w:numPr>
        <w:tabs>
          <w:tab w:val="left" w:pos="720"/>
        </w:tabs>
        <w:rPr>
          <w:lang w:val="es-AR"/>
        </w:rPr>
      </w:pPr>
      <w:r w:rsidRPr="116C4DBF" w:rsidR="116C4DBF">
        <w:rPr>
          <w:lang w:val="es-AR"/>
        </w:rPr>
        <w:t>Explain</w:t>
      </w:r>
      <w:r w:rsidRPr="116C4DBF" w:rsidR="116C4DBF">
        <w:rPr>
          <w:lang w:val="es-AR"/>
        </w:rPr>
        <w:t xml:space="preserve"> </w:t>
      </w:r>
      <w:r w:rsidRPr="116C4DBF" w:rsidR="116C4DBF">
        <w:rPr>
          <w:lang w:val="es-AR"/>
        </w:rPr>
        <w:t>what</w:t>
      </w:r>
      <w:r w:rsidRPr="116C4DBF" w:rsidR="116C4DBF">
        <w:rPr>
          <w:lang w:val="es-AR"/>
        </w:rPr>
        <w:t xml:space="preserve"> the following algorithm</w:t>
      </w:r>
      <w:r w:rsidRPr="116C4DBF" w:rsidR="116C4DBF">
        <w:rPr>
          <w:lang w:val="es-AR"/>
        </w:rPr>
        <w:t xml:space="preserve"> performs</w:t>
      </w:r>
    </w:p>
    <w:p xmlns:wp14="http://schemas.microsoft.com/office/word/2010/wordml" w:rsidR="00FA5257" w:rsidP="00FA5257" w:rsidRDefault="00FA5257" w14:paraId="144A5D23" wp14:textId="77777777">
      <w:pPr>
        <w:tabs>
          <w:tab w:val="left" w:pos="720"/>
        </w:tabs>
        <w:rPr>
          <w:lang w:val="es-AR"/>
        </w:rPr>
      </w:pPr>
    </w:p>
    <w:p xmlns:wp14="http://schemas.microsoft.com/office/word/2010/wordml" w:rsidRPr="008F1359" w:rsidR="008F1359" w:rsidP="008F1359" w:rsidRDefault="008F1359" w14:paraId="2AA39AEF" wp14:textId="77777777">
      <w:pPr>
        <w:tabs>
          <w:tab w:val="left" w:pos="720"/>
        </w:tabs>
        <w:rPr>
          <w:rFonts w:ascii="Courier New" w:hAnsi="Courier New" w:cs="Courier New"/>
          <w:lang w:val="es-AR"/>
        </w:rPr>
      </w:pPr>
      <w:r w:rsidRPr="008F1359">
        <w:rPr>
          <w:rFonts w:ascii="Courier New" w:hAnsi="Courier New" w:cs="Courier New"/>
          <w:color w:val="0000FF"/>
          <w:lang w:val="es-AR"/>
        </w:rPr>
        <w:t>algorit</w:t>
      </w:r>
      <w:r w:rsidR="00513EB3">
        <w:rPr>
          <w:rFonts w:ascii="Courier New" w:hAnsi="Courier New" w:cs="Courier New"/>
          <w:color w:val="0000FF"/>
          <w:lang w:val="es-AR"/>
        </w:rPr>
        <w:t>h</w:t>
      </w:r>
      <w:r w:rsidRPr="008F1359">
        <w:rPr>
          <w:rFonts w:ascii="Courier New" w:hAnsi="Courier New" w:cs="Courier New"/>
          <w:color w:val="0000FF"/>
          <w:lang w:val="es-AR"/>
        </w:rPr>
        <w:t>m</w:t>
      </w:r>
      <w:r w:rsidRPr="008F1359">
        <w:rPr>
          <w:rFonts w:ascii="Courier New" w:hAnsi="Courier New" w:cs="Courier New"/>
          <w:lang w:val="es-AR"/>
        </w:rPr>
        <w:t xml:space="preserve"> toInt (</w:t>
      </w:r>
      <w:r w:rsidR="00513EB3">
        <w:rPr>
          <w:rFonts w:ascii="Courier New" w:hAnsi="Courier New" w:cs="Courier New"/>
          <w:color w:val="0000FF"/>
          <w:lang w:val="es-AR"/>
        </w:rPr>
        <w:t>String</w:t>
      </w:r>
      <w:r w:rsidRPr="008F1359">
        <w:rPr>
          <w:rFonts w:ascii="Courier New" w:hAnsi="Courier New" w:cs="Courier New"/>
          <w:lang w:val="es-AR"/>
        </w:rPr>
        <w:t xml:space="preserve"> </w:t>
      </w:r>
      <w:r w:rsidR="00C560D3">
        <w:rPr>
          <w:rFonts w:ascii="Courier New" w:hAnsi="Courier New" w:cs="Courier New"/>
          <w:lang w:val="es-AR"/>
        </w:rPr>
        <w:t xml:space="preserve">: </w:t>
      </w:r>
      <w:r w:rsidRPr="008F1359">
        <w:rPr>
          <w:rFonts w:ascii="Courier New" w:hAnsi="Courier New" w:cs="Courier New"/>
          <w:lang w:val="es-AR"/>
        </w:rPr>
        <w:t>cad)</w:t>
      </w:r>
    </w:p>
    <w:p xmlns:wp14="http://schemas.microsoft.com/office/word/2010/wordml" w:rsidRPr="008F1359" w:rsidR="008F1359" w:rsidP="116C4DBF" w:rsidRDefault="008F1359" w14:paraId="684F154F" wp14:textId="53BAA85C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708" w:right="0"/>
        <w:jc w:val="left"/>
        <w:rPr>
          <w:rFonts w:ascii="Courier New" w:hAnsi="Courier New" w:eastAsia="Courier New" w:cs="Courier New"/>
          <w:lang w:val="es-AR"/>
        </w:rPr>
      </w:pPr>
      <w:proofErr w:type="spellStart"/>
      <w:r w:rsidRPr="116C4DBF">
        <w:rPr>
          <w:rFonts w:ascii="Courier New" w:hAnsi="Courier New" w:eastAsia="Courier New" w:cs="Courier New"/>
          <w:color w:val="0000FF"/>
          <w:lang w:val="es-AR"/>
        </w:rPr>
        <w:t>var</w:t>
      </w:r>
      <w:proofErr w:type="spellEnd"/>
      <w:r w:rsidRPr="116C4DBF">
        <w:rPr>
          <w:rFonts w:ascii="Courier New" w:hAnsi="Courier New" w:eastAsia="Courier New" w:cs="Courier New"/>
          <w:lang w:val="es-AR"/>
        </w:rPr>
        <w:t xml:space="preserve"> </w:t>
      </w:r>
      <w:proofErr w:type="spellStart"/>
      <w:r w:rsidRPr="116C4DBF">
        <w:rPr>
          <w:rFonts w:ascii="Courier New" w:hAnsi="Courier New" w:eastAsia="Courier New" w:cs="Courier New"/>
          <w:color w:val="0000FF"/>
          <w:lang w:val="es-AR"/>
        </w:rPr>
        <w:t>Num</w:t>
      </w:r>
      <w:r w:rsidRPr="116C4DBF" w:rsidR="00513EB3">
        <w:rPr>
          <w:rFonts w:ascii="Courier New" w:hAnsi="Courier New" w:eastAsia="Courier New" w:cs="Courier New"/>
          <w:color w:val="0000FF"/>
          <w:lang w:val="es-AR"/>
        </w:rPr>
        <w:t>b</w:t>
      </w:r>
      <w:r w:rsidRPr="116C4DBF">
        <w:rPr>
          <w:rFonts w:ascii="Courier New" w:hAnsi="Courier New" w:eastAsia="Courier New" w:cs="Courier New"/>
          <w:color w:val="0000FF"/>
          <w:lang w:val="es-AR"/>
        </w:rPr>
        <w:t>er</w:t>
      </w:r>
      <w:proofErr w:type="spellEnd"/>
      <w:r w:rsidRPr="116C4DBF">
        <w:rPr>
          <w:rFonts w:ascii="Courier New" w:hAnsi="Courier New" w:eastAsia="Courier New" w:cs="Courier New"/>
          <w:lang w:val="es-AR"/>
        </w:rPr>
        <w:t xml:space="preserve"> : </w:t>
      </w:r>
      <w:proofErr w:type="spellStart"/>
      <w:r w:rsidRPr="116C4DBF">
        <w:rPr>
          <w:rFonts w:ascii="Courier New" w:hAnsi="Courier New" w:eastAsia="Courier New" w:cs="Courier New"/>
          <w:lang w:val="es-AR"/>
        </w:rPr>
        <w:t xml:space="preserve">long,i</w:t>
      </w:r>
      <w:proofErr w:type="spellEnd"/>
      <w:r w:rsidRPr="116C4DBF">
        <w:rPr>
          <w:rFonts w:ascii="Courier New" w:hAnsi="Courier New" w:eastAsia="Courier New" w:cs="Courier New"/>
          <w:lang w:val="es-AR"/>
        </w:rPr>
        <w:t xml:space="preserve"> </w:t>
      </w:r>
      <w:r w:rsidRPr="116C4DBF" w:rsidR="116C4DBF">
        <w:rPr>
          <w:rFonts w:ascii="Courier New" w:hAnsi="Courier New" w:eastAsia="Courier New" w:cs="Courier New"/>
          <w:lang w:val="es-AR"/>
        </w:rPr>
        <w:t>=</w:t>
      </w:r>
      <w:r w:rsidRPr="116C4DBF">
        <w:rPr>
          <w:rFonts w:ascii="Courier New" w:hAnsi="Courier New" w:eastAsia="Courier New" w:cs="Courier New"/>
          <w:lang w:val="es-AR"/>
        </w:rPr>
        <w:t xml:space="preserve"> 0,pot </w:t>
      </w:r>
      <w:r w:rsidRPr="116C4DBF" w:rsidR="116C4DBF">
        <w:rPr>
          <w:rFonts w:ascii="Courier New" w:hAnsi="Courier New" w:eastAsia="Courier New" w:cs="Courier New"/>
          <w:lang w:val="es-AR"/>
        </w:rPr>
        <w:t>=</w:t>
      </w:r>
      <w:r w:rsidRPr="116C4DBF">
        <w:rPr>
          <w:rFonts w:ascii="Courier New" w:hAnsi="Courier New" w:eastAsia="Courier New" w:cs="Courier New"/>
          <w:lang w:val="es-AR"/>
        </w:rPr>
        <w:t xml:space="preserve"> 1,res </w:t>
      </w:r>
      <w:r w:rsidRPr="116C4DBF" w:rsidR="116C4DBF">
        <w:rPr>
          <w:rFonts w:ascii="Courier New" w:hAnsi="Courier New" w:eastAsia="Courier New" w:cs="Courier New"/>
          <w:lang w:val="es-AR"/>
        </w:rPr>
        <w:t>=</w:t>
      </w:r>
      <w:r w:rsidRPr="116C4DBF">
        <w:rPr>
          <w:rFonts w:ascii="Courier New" w:hAnsi="Courier New" w:eastAsia="Courier New" w:cs="Courier New"/>
          <w:lang w:val="es-AR"/>
        </w:rPr>
        <w:t xml:space="preserve"> 0</w:t>
      </w:r>
    </w:p>
    <w:p xmlns:wp14="http://schemas.microsoft.com/office/word/2010/wordml" w:rsidRPr="008F1359" w:rsidR="008F1359" w:rsidP="00563E7A" w:rsidRDefault="008F1359" w14:paraId="42261104" wp14:textId="77777777">
      <w:pPr>
        <w:tabs>
          <w:tab w:val="left" w:pos="720"/>
        </w:tabs>
        <w:ind w:left="708"/>
        <w:rPr>
          <w:rFonts w:ascii="Courier New" w:hAnsi="Courier New" w:cs="Courier New"/>
          <w:lang w:val="es-AR"/>
        </w:rPr>
      </w:pPr>
      <w:r w:rsidRPr="008F1359">
        <w:rPr>
          <w:rFonts w:ascii="Courier New" w:hAnsi="Courier New" w:cs="Courier New"/>
          <w:color w:val="0000FF"/>
          <w:lang w:val="es-AR"/>
        </w:rPr>
        <w:t>var</w:t>
      </w:r>
      <w:r w:rsidRPr="008F1359">
        <w:rPr>
          <w:rFonts w:ascii="Courier New" w:hAnsi="Courier New" w:cs="Courier New"/>
          <w:lang w:val="es-AR"/>
        </w:rPr>
        <w:t xml:space="preserve"> </w:t>
      </w:r>
      <w:r w:rsidR="00513EB3">
        <w:rPr>
          <w:rFonts w:ascii="Courier New" w:hAnsi="Courier New" w:cs="Courier New"/>
          <w:color w:val="0000FF"/>
          <w:lang w:val="es-AR"/>
        </w:rPr>
        <w:t>String</w:t>
      </w:r>
      <w:r w:rsidRPr="008F1359">
        <w:rPr>
          <w:rFonts w:ascii="Courier New" w:hAnsi="Courier New" w:cs="Courier New"/>
          <w:lang w:val="es-AR"/>
        </w:rPr>
        <w:t xml:space="preserve"> : c</w:t>
      </w:r>
    </w:p>
    <w:p xmlns:wp14="http://schemas.microsoft.com/office/word/2010/wordml" w:rsidRPr="008F1359" w:rsidR="008F1359" w:rsidP="116C4DBF" w:rsidRDefault="008F1359" w14:paraId="33FDEF47" wp14:noSpellErr="1" wp14:textId="62461186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708" w:right="0"/>
        <w:jc w:val="left"/>
        <w:rPr>
          <w:rFonts w:ascii="Courier New" w:hAnsi="Courier New" w:eastAsia="Courier New" w:cs="Courier New"/>
          <w:lang w:val="en-US"/>
        </w:rPr>
      </w:pPr>
      <w:r w:rsidRPr="116C4DBF">
        <w:rPr>
          <w:rFonts w:ascii="Courier New" w:hAnsi="Courier New" w:eastAsia="Courier New" w:cs="Courier New"/>
          <w:lang w:val="en-US"/>
        </w:rPr>
        <w:t xml:space="preserve">long </w:t>
      </w:r>
      <w:r w:rsidRPr="116C4DBF" w:rsidR="116C4DBF">
        <w:rPr>
          <w:rFonts w:ascii="Courier New" w:hAnsi="Courier New" w:eastAsia="Courier New" w:cs="Courier New"/>
          <w:lang w:val="en-US"/>
        </w:rPr>
        <w:t>=</w:t>
      </w:r>
      <w:r w:rsidRPr="116C4DBF" w:rsidR="00513EB3">
        <w:rPr>
          <w:rFonts w:ascii="Courier New" w:hAnsi="Courier New" w:eastAsia="Courier New" w:cs="Courier New"/>
          <w:lang w:val="en-US"/>
        </w:rPr>
        <w:t xml:space="preserve"> length</w:t>
      </w:r>
      <w:r w:rsidRPr="116C4DBF">
        <w:rPr>
          <w:rFonts w:ascii="Courier New" w:hAnsi="Courier New" w:eastAsia="Courier New" w:cs="Courier New"/>
          <w:lang w:val="en-US"/>
        </w:rPr>
        <w:t xml:space="preserve"> (cad)</w:t>
      </w:r>
    </w:p>
    <w:p xmlns:wp14="http://schemas.microsoft.com/office/word/2010/wordml" w:rsidRPr="00563E7A" w:rsidR="008F1359" w:rsidP="00563E7A" w:rsidRDefault="00513EB3" w14:paraId="173763C7" wp14:textId="77777777">
      <w:pPr>
        <w:tabs>
          <w:tab w:val="left" w:pos="720"/>
        </w:tabs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while</w:t>
      </w:r>
      <w:r w:rsidRPr="008F1359" w:rsidR="008F1359">
        <w:rPr>
          <w:rFonts w:ascii="Courier New" w:hAnsi="Courier New" w:cs="Courier New"/>
          <w:lang w:val="en-US"/>
        </w:rPr>
        <w:t xml:space="preserve"> (i &lt; long) </w:t>
      </w:r>
      <w:r>
        <w:rPr>
          <w:rFonts w:ascii="Courier New" w:hAnsi="Courier New" w:cs="Courier New"/>
          <w:color w:val="0000FF"/>
          <w:lang w:val="en-US"/>
        </w:rPr>
        <w:t>do</w:t>
      </w:r>
    </w:p>
    <w:p xmlns:wp14="http://schemas.microsoft.com/office/word/2010/wordml" w:rsidRPr="00563E7A" w:rsidR="008F1359" w:rsidP="116C4DBF" w:rsidRDefault="008F1359" w14:paraId="38B2E41A" wp14:textId="7A7BB513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1416" w:right="0"/>
        <w:jc w:val="left"/>
        <w:rPr>
          <w:rFonts w:ascii="Courier New" w:hAnsi="Courier New" w:eastAsia="Courier New" w:cs="Courier New"/>
          <w:lang w:val="en-US"/>
        </w:rPr>
      </w:pPr>
      <w:r w:rsidRPr="116C4DBF">
        <w:rPr>
          <w:rFonts w:ascii="Courier New" w:hAnsi="Courier New" w:eastAsia="Courier New" w:cs="Courier New"/>
          <w:lang w:val="en-US"/>
        </w:rPr>
        <w:t xml:space="preserve">c </w:t>
      </w:r>
      <w:r w:rsidRPr="116C4DBF" w:rsidR="116C4DBF">
        <w:rPr>
          <w:rFonts w:ascii="Courier New" w:hAnsi="Courier New" w:eastAsia="Courier New" w:cs="Courier New"/>
          <w:lang w:val="en-US"/>
        </w:rPr>
        <w:t>=</w:t>
      </w:r>
      <w:r w:rsidRPr="116C4DBF">
        <w:rPr>
          <w:rFonts w:ascii="Courier New" w:hAnsi="Courier New" w:eastAsia="Courier New" w:cs="Courier New"/>
          <w:lang w:val="en-US"/>
        </w:rPr>
        <w:t xml:space="preserve"> </w:t>
      </w:r>
      <w:proofErr w:type="spellStart"/>
      <w:r w:rsidRPr="116C4DBF" w:rsidR="00513EB3">
        <w:rPr>
          <w:rFonts w:ascii="Courier New" w:hAnsi="Courier New" w:eastAsia="Courier New" w:cs="Courier New"/>
          <w:lang w:val="en-US"/>
        </w:rPr>
        <w:t>charIn</w:t>
      </w:r>
      <w:proofErr w:type="spellEnd"/>
      <w:r w:rsidRPr="116C4DBF">
        <w:rPr>
          <w:rFonts w:ascii="Courier New" w:hAnsi="Courier New" w:eastAsia="Courier New" w:cs="Courier New"/>
          <w:lang w:val="en-US"/>
        </w:rPr>
        <w:t>(</w:t>
      </w:r>
      <w:proofErr w:type="spellStart"/>
      <w:r w:rsidRPr="116C4DBF">
        <w:rPr>
          <w:rFonts w:ascii="Courier New" w:hAnsi="Courier New" w:eastAsia="Courier New" w:cs="Courier New"/>
          <w:lang w:val="en-US"/>
        </w:rPr>
        <w:t>cad,</w:t>
      </w:r>
      <w:r w:rsidRPr="116C4DBF" w:rsidR="00A1422C">
        <w:rPr>
          <w:rFonts w:ascii="Courier New" w:hAnsi="Courier New" w:eastAsia="Courier New" w:cs="Courier New"/>
          <w:lang w:val="en-US"/>
        </w:rPr>
        <w:t>long</w:t>
      </w:r>
      <w:proofErr w:type="spellEnd"/>
      <w:r w:rsidRPr="116C4DBF">
        <w:rPr>
          <w:rFonts w:ascii="Courier New" w:hAnsi="Courier New" w:eastAsia="Courier New" w:cs="Courier New"/>
          <w:lang w:val="en-US"/>
        </w:rPr>
        <w:t xml:space="preserve"> - </w:t>
      </w:r>
      <w:proofErr w:type="spellStart"/>
      <w:r w:rsidRPr="116C4DBF">
        <w:rPr>
          <w:rFonts w:ascii="Courier New" w:hAnsi="Courier New" w:eastAsia="Courier New" w:cs="Courier New"/>
          <w:lang w:val="en-US"/>
        </w:rPr>
        <w:t xml:space="preserve">i</w:t>
      </w:r>
      <w:proofErr w:type="spellEnd"/>
      <w:r w:rsidRPr="116C4DBF">
        <w:rPr>
          <w:rFonts w:ascii="Courier New" w:hAnsi="Courier New" w:eastAsia="Courier New" w:cs="Courier New"/>
          <w:lang w:val="en-US"/>
        </w:rPr>
        <w:t xml:space="preserve"> - 1)</w:t>
      </w:r>
    </w:p>
    <w:p xmlns:wp14="http://schemas.microsoft.com/office/word/2010/wordml" w:rsidRPr="008F1359" w:rsidR="008F1359" w:rsidP="116C4DBF" w:rsidRDefault="008F1359" w14:paraId="209A16CB" wp14:textId="35A220F0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1416" w:right="0"/>
        <w:jc w:val="left"/>
        <w:rPr>
          <w:rFonts w:ascii="Courier New" w:hAnsi="Courier New" w:eastAsia="Courier New" w:cs="Courier New"/>
          <w:lang w:val="en-US"/>
        </w:rPr>
      </w:pPr>
      <w:r w:rsidRPr="116C4DBF">
        <w:rPr>
          <w:rFonts w:ascii="Courier New" w:hAnsi="Courier New" w:eastAsia="Courier New" w:cs="Courier New"/>
          <w:lang w:val="en-US"/>
        </w:rPr>
        <w:t xml:space="preserve">res </w:t>
      </w:r>
      <w:r w:rsidRPr="116C4DBF" w:rsidR="116C4DBF">
        <w:rPr>
          <w:rFonts w:ascii="Courier New" w:hAnsi="Courier New" w:eastAsia="Courier New" w:cs="Courier New"/>
          <w:lang w:val="en-US"/>
        </w:rPr>
        <w:t>=</w:t>
      </w:r>
      <w:r w:rsidRPr="116C4DBF">
        <w:rPr>
          <w:rFonts w:ascii="Courier New" w:hAnsi="Courier New" w:eastAsia="Courier New" w:cs="Courier New"/>
          <w:lang w:val="en-US"/>
        </w:rPr>
        <w:t xml:space="preserve"> </w:t>
      </w:r>
      <w:r w:rsidRPr="116C4DBF" w:rsidR="00A1422C">
        <w:rPr>
          <w:rFonts w:ascii="Courier New" w:hAnsi="Courier New" w:eastAsia="Courier New" w:cs="Courier New"/>
          <w:lang w:val="en-US"/>
        </w:rPr>
        <w:t xml:space="preserve">res + </w:t>
      </w:r>
      <w:proofErr w:type="spellStart"/>
      <w:r w:rsidRPr="116C4DBF">
        <w:rPr>
          <w:rFonts w:ascii="Courier New" w:hAnsi="Courier New" w:eastAsia="Courier New" w:cs="Courier New"/>
          <w:lang w:val="en-US"/>
        </w:rPr>
        <w:t>ord</w:t>
      </w:r>
      <w:proofErr w:type="spellEnd"/>
      <w:r w:rsidRPr="116C4DBF">
        <w:rPr>
          <w:rFonts w:ascii="Courier New" w:hAnsi="Courier New" w:eastAsia="Courier New" w:cs="Courier New"/>
          <w:lang w:val="en-US"/>
        </w:rPr>
        <w:t>(c) * pot</w:t>
      </w:r>
    </w:p>
    <w:p xmlns:wp14="http://schemas.microsoft.com/office/word/2010/wordml" w:rsidRPr="008F1359" w:rsidR="008F1359" w:rsidP="116C4DBF" w:rsidRDefault="008F1359" w14:paraId="77959393" wp14:noSpellErr="1" wp14:textId="424328C1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1416" w:right="0"/>
        <w:jc w:val="left"/>
        <w:rPr>
          <w:rFonts w:ascii="Courier New" w:hAnsi="Courier New" w:eastAsia="Courier New" w:cs="Courier New"/>
          <w:lang w:val="en-US"/>
        </w:rPr>
      </w:pPr>
      <w:r w:rsidRPr="116C4DBF">
        <w:rPr>
          <w:rFonts w:ascii="Courier New" w:hAnsi="Courier New" w:eastAsia="Courier New" w:cs="Courier New"/>
          <w:lang w:val="en-US"/>
        </w:rPr>
        <w:t xml:space="preserve">pot </w:t>
      </w:r>
      <w:r w:rsidRPr="116C4DBF" w:rsidR="116C4DBF">
        <w:rPr>
          <w:rFonts w:ascii="Courier New" w:hAnsi="Courier New" w:eastAsia="Courier New" w:cs="Courier New"/>
          <w:lang w:val="en-US"/>
        </w:rPr>
        <w:t>=</w:t>
      </w:r>
      <w:r w:rsidRPr="116C4DBF">
        <w:rPr>
          <w:rFonts w:ascii="Courier New" w:hAnsi="Courier New" w:eastAsia="Courier New" w:cs="Courier New"/>
          <w:lang w:val="en-US"/>
        </w:rPr>
        <w:t xml:space="preserve"> pot * 10</w:t>
      </w:r>
    </w:p>
    <w:p xmlns:wp14="http://schemas.microsoft.com/office/word/2010/wordml" w:rsidRPr="00A1422C" w:rsidR="008F1359" w:rsidP="116C4DBF" w:rsidRDefault="008F1359" w14:paraId="38E8C61A" wp14:noSpellErr="1" wp14:textId="1CD7F7A6">
      <w:pPr>
        <w:pStyle w:val="Normal"/>
        <w:tabs>
          <w:tab w:val="left" w:pos="720"/>
        </w:tabs>
        <w:bidi w:val="0"/>
        <w:spacing w:before="0" w:beforeAutospacing="off" w:after="0" w:afterAutospacing="off" w:line="259" w:lineRule="auto"/>
        <w:ind w:left="1416" w:right="0"/>
        <w:jc w:val="left"/>
        <w:rPr>
          <w:rFonts w:ascii="Courier New" w:hAnsi="Courier New" w:eastAsia="Courier New" w:cs="Courier New"/>
        </w:rPr>
      </w:pPr>
      <w:r w:rsidRPr="116C4DBF">
        <w:rPr>
          <w:rFonts w:ascii="Courier New" w:hAnsi="Courier New" w:eastAsia="Courier New" w:cs="Courier New"/>
        </w:rPr>
        <w:t xml:space="preserve">i </w:t>
      </w:r>
      <w:r w:rsidRPr="116C4DBF" w:rsidR="116C4DBF">
        <w:rPr>
          <w:rFonts w:ascii="Courier New" w:hAnsi="Courier New" w:eastAsia="Courier New" w:cs="Courier New"/>
        </w:rPr>
        <w:t>=</w:t>
      </w:r>
      <w:r w:rsidRPr="116C4DBF">
        <w:rPr>
          <w:rFonts w:ascii="Courier New" w:hAnsi="Courier New" w:eastAsia="Courier New" w:cs="Courier New"/>
        </w:rPr>
        <w:t xml:space="preserve"> i + 1</w:t>
      </w:r>
    </w:p>
    <w:p xmlns:wp14="http://schemas.microsoft.com/office/word/2010/wordml" w:rsidRPr="00A1422C" w:rsidR="0036074E" w:rsidP="00563E7A" w:rsidRDefault="00513EB3" w14:paraId="6FD7AA03" wp14:textId="77777777">
      <w:pPr>
        <w:tabs>
          <w:tab w:val="left" w:pos="720"/>
        </w:tabs>
        <w:ind w:left="708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  <w:r w:rsidRPr="00A1422C" w:rsidR="0036074E"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while</w:t>
      </w:r>
      <w:proofErr w:type="spellEnd"/>
    </w:p>
    <w:p xmlns:wp14="http://schemas.microsoft.com/office/word/2010/wordml" w:rsidRPr="00A1422C" w:rsidR="008F1359" w:rsidP="00563E7A" w:rsidRDefault="00513EB3" w14:paraId="63546520" wp14:textId="77777777">
      <w:pPr>
        <w:tabs>
          <w:tab w:val="left" w:pos="720"/>
        </w:tabs>
        <w:ind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return</w:t>
      </w:r>
      <w:proofErr w:type="spellEnd"/>
      <w:r w:rsidRPr="00A1422C" w:rsidR="008F1359">
        <w:rPr>
          <w:rFonts w:ascii="Courier New" w:hAnsi="Courier New" w:cs="Courier New"/>
        </w:rPr>
        <w:t xml:space="preserve"> res</w:t>
      </w:r>
    </w:p>
    <w:p xmlns:wp14="http://schemas.microsoft.com/office/word/2010/wordml" w:rsidRPr="00A1422C" w:rsidR="00FA5257" w:rsidP="008F1359" w:rsidRDefault="00513EB3" w14:paraId="4B8E310E" wp14:textId="77777777">
      <w:pPr>
        <w:tabs>
          <w:tab w:val="left" w:pos="720"/>
        </w:tabs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en</w:t>
      </w:r>
      <w:r w:rsidRPr="00A1422C" w:rsidR="008F1359">
        <w:rPr>
          <w:rFonts w:ascii="Courier New" w:hAnsi="Courier New" w:cs="Courier New"/>
          <w:color w:val="0000FF"/>
        </w:rPr>
        <w:t xml:space="preserve"> </w:t>
      </w:r>
      <w:proofErr w:type="spellStart"/>
      <w:r w:rsidRPr="00A1422C" w:rsidR="008F1359">
        <w:rPr>
          <w:rFonts w:ascii="Courier New" w:hAnsi="Courier New" w:cs="Courier New"/>
          <w:color w:val="0000FF"/>
        </w:rPr>
        <w:t>algorit</w:t>
      </w:r>
      <w:r>
        <w:rPr>
          <w:rFonts w:ascii="Courier New" w:hAnsi="Courier New" w:cs="Courier New"/>
          <w:color w:val="0000FF"/>
        </w:rPr>
        <w:t>hm</w:t>
      </w:r>
      <w:proofErr w:type="spellEnd"/>
    </w:p>
    <w:p xmlns:wp14="http://schemas.microsoft.com/office/word/2010/wordml" w:rsidRPr="00A43852" w:rsidR="00E011EE" w:rsidP="00E011EE" w:rsidRDefault="00E011EE" w14:paraId="738610EB" wp14:textId="77777777">
      <w:pPr>
        <w:tabs>
          <w:tab w:val="left" w:pos="720"/>
        </w:tabs>
        <w:rPr>
          <w:lang w:val="es-AR"/>
        </w:rPr>
      </w:pPr>
    </w:p>
    <w:p xmlns:wp14="http://schemas.microsoft.com/office/word/2010/wordml" w:rsidR="00E011EE" w:rsidP="00962439" w:rsidRDefault="00513EB3" w14:paraId="7570CAB6" wp14:textId="77777777">
      <w:pPr>
        <w:tabs>
          <w:tab w:val="left" w:pos="720"/>
        </w:tabs>
        <w:rPr>
          <w:lang w:val="es-AR"/>
        </w:rPr>
      </w:pPr>
      <w:r w:rsidRPr="00513EB3">
        <w:rPr>
          <w:lang w:val="es-AR"/>
        </w:rPr>
        <w:t xml:space="preserve">Where </w:t>
      </w:r>
      <w:r w:rsidRPr="00513EB3">
        <w:rPr>
          <w:b/>
          <w:lang w:val="es-AR"/>
        </w:rPr>
        <w:t>ord</w:t>
      </w:r>
      <w:r w:rsidRPr="00513EB3">
        <w:rPr>
          <w:lang w:val="es-AR"/>
        </w:rPr>
        <w:t xml:space="preserve"> is a function that receives a character and returns its value in numeric format. This way it is compatible to work with arithmetic operations</w:t>
      </w:r>
      <w:r w:rsidR="008F1359">
        <w:rPr>
          <w:lang w:val="es-AR"/>
        </w:rPr>
        <w:t>.</w:t>
      </w:r>
    </w:p>
    <w:p xmlns:wp14="http://schemas.microsoft.com/office/word/2010/wordml" w:rsidR="005D6186" w:rsidP="116C4DBF" w:rsidRDefault="005D6186" w14:paraId="637805D2" wp14:textId="77777777" wp14:noSpellErr="1">
      <w:pPr>
        <w:tabs>
          <w:tab w:val="left" w:pos="720"/>
        </w:tabs>
        <w:rPr>
          <w:lang w:val="es-AR"/>
        </w:rPr>
      </w:pPr>
    </w:p>
    <w:p w:rsidR="116C4DBF" w:rsidP="116C4DBF" w:rsidRDefault="116C4DBF" w14:paraId="00855535" w14:textId="39DD4190">
      <w:pPr>
        <w:pStyle w:val="Normal"/>
        <w:rPr>
          <w:highlight w:val="yellow"/>
          <w:lang w:val="es-AR"/>
        </w:rPr>
      </w:pPr>
      <w:proofErr w:type="spellStart"/>
      <w:r w:rsidRPr="116C4DBF" w:rsidR="116C4DBF">
        <w:rPr>
          <w:highlight w:val="yellow"/>
          <w:lang w:val="es-AR"/>
        </w:rPr>
        <w:t>Converts</w:t>
      </w:r>
      <w:proofErr w:type="spellEnd"/>
      <w:r w:rsidRPr="116C4DBF" w:rsidR="116C4DBF">
        <w:rPr>
          <w:highlight w:val="yellow"/>
          <w:lang w:val="es-AR"/>
        </w:rPr>
        <w:t xml:space="preserve"> a </w:t>
      </w:r>
      <w:proofErr w:type="spellStart"/>
      <w:r w:rsidRPr="116C4DBF" w:rsidR="116C4DBF">
        <w:rPr>
          <w:highlight w:val="yellow"/>
          <w:lang w:val="es-AR"/>
        </w:rPr>
        <w:t>string</w:t>
      </w:r>
      <w:proofErr w:type="spellEnd"/>
      <w:r w:rsidRPr="116C4DBF" w:rsidR="116C4DBF">
        <w:rPr>
          <w:highlight w:val="yellow"/>
          <w:lang w:val="es-AR"/>
        </w:rPr>
        <w:t xml:space="preserve"> </w:t>
      </w:r>
      <w:proofErr w:type="spellStart"/>
      <w:r w:rsidRPr="116C4DBF" w:rsidR="116C4DBF">
        <w:rPr>
          <w:highlight w:val="yellow"/>
          <w:lang w:val="es-AR"/>
        </w:rPr>
        <w:t>value</w:t>
      </w:r>
      <w:proofErr w:type="spellEnd"/>
      <w:r w:rsidRPr="116C4DBF" w:rsidR="116C4DBF">
        <w:rPr>
          <w:highlight w:val="yellow"/>
          <w:lang w:val="es-AR"/>
        </w:rPr>
        <w:t xml:space="preserve"> in a </w:t>
      </w:r>
      <w:proofErr w:type="spellStart"/>
      <w:r w:rsidRPr="116C4DBF" w:rsidR="116C4DBF">
        <w:rPr>
          <w:highlight w:val="yellow"/>
          <w:lang w:val="es-AR"/>
        </w:rPr>
        <w:t>number</w:t>
      </w:r>
      <w:proofErr w:type="spellEnd"/>
    </w:p>
    <w:p xmlns:wp14="http://schemas.microsoft.com/office/word/2010/wordml" w:rsidR="00513EB3" w:rsidP="00513EB3" w:rsidRDefault="00513EB3" w14:paraId="463F29E8" wp14:textId="77777777">
      <w:pPr>
        <w:tabs>
          <w:tab w:val="left" w:pos="720"/>
        </w:tabs>
      </w:pPr>
    </w:p>
    <w:p xmlns:wp14="http://schemas.microsoft.com/office/word/2010/wordml" w:rsidRPr="00270D6B" w:rsidR="00513EB3" w:rsidP="00513EB3" w:rsidRDefault="00513EB3" w14:paraId="6A54F51D" wp14:textId="77777777">
      <w:pPr>
        <w:numPr>
          <w:ilvl w:val="0"/>
          <w:numId w:val="16"/>
        </w:numPr>
        <w:tabs>
          <w:tab w:val="left" w:pos="720"/>
        </w:tabs>
        <w:rPr>
          <w:lang w:val="en-CA"/>
        </w:rPr>
      </w:pPr>
      <w:r w:rsidRPr="116C4DBF" w:rsidR="116C4DBF">
        <w:rPr>
          <w:lang w:val="en-CA"/>
        </w:rPr>
        <w:t>Propose a modular solution to the problem of determining if a number is prime.</w:t>
      </w:r>
    </w:p>
    <w:p xmlns:wp14="http://schemas.microsoft.com/office/word/2010/wordml" w:rsidRPr="00270D6B" w:rsidR="00513EB3" w:rsidP="6DB9E7DC" w:rsidRDefault="00513EB3" w14:paraId="3B7B4B86" wp14:textId="77777777" wp14:noSpellErr="1">
      <w:pPr>
        <w:tabs>
          <w:tab w:val="left" w:pos="720"/>
        </w:tabs>
        <w:ind w:left="360"/>
        <w:rPr>
          <w:lang w:val="en-CA"/>
        </w:rPr>
      </w:pPr>
    </w:p>
    <w:p w:rsidR="6DB9E7DC" w:rsidP="6DB9E7DC" w:rsidRDefault="6DB9E7DC" w14:noSpellErr="1" w14:paraId="3DDB8099" w14:textId="74A1C00E">
      <w:pPr>
        <w:pStyle w:val="Normal"/>
        <w:ind w:left="360"/>
        <w:rPr>
          <w:lang w:val="en-CA"/>
        </w:rPr>
      </w:pPr>
      <w:r w:rsidRPr="6DB9E7DC" w:rsidR="6DB9E7DC">
        <w:rPr>
          <w:lang w:val="en-CA"/>
        </w:rPr>
        <w:t>Ask if the number is 1 2 or 3</w:t>
      </w:r>
    </w:p>
    <w:p w:rsidR="6DB9E7DC" w:rsidP="6DB9E7DC" w:rsidRDefault="6DB9E7DC" w14:paraId="0DE763FF" w14:textId="4CB31381">
      <w:pPr>
        <w:pStyle w:val="Normal"/>
        <w:ind w:left="360"/>
        <w:rPr>
          <w:lang w:val="en-CA"/>
        </w:rPr>
      </w:pPr>
    </w:p>
    <w:p w:rsidR="6DB9E7DC" w:rsidP="6DB9E7DC" w:rsidRDefault="6DB9E7DC" w14:noSpellErr="1" w14:paraId="18601F41" w14:textId="09551E69">
      <w:pPr>
        <w:pStyle w:val="Normal"/>
        <w:ind w:left="360"/>
        <w:rPr>
          <w:lang w:val="en-CA"/>
        </w:rPr>
      </w:pPr>
      <w:r w:rsidRPr="6DB9E7DC" w:rsidR="6DB9E7DC">
        <w:rPr>
          <w:lang w:val="en-CA"/>
        </w:rPr>
        <w:t xml:space="preserve">If the number if five or more, find if it is prime </w:t>
      </w:r>
    </w:p>
    <w:p w:rsidR="116C4DBF" w:rsidP="116C4DBF" w:rsidRDefault="116C4DBF" w14:noSpellErr="1" w14:paraId="1F83681F" w14:textId="2BE75AC2">
      <w:pPr>
        <w:pStyle w:val="Normal"/>
        <w:ind w:left="360"/>
        <w:rPr>
          <w:lang w:val="en-CA"/>
        </w:rPr>
      </w:pPr>
    </w:p>
    <w:p xmlns:wp14="http://schemas.microsoft.com/office/word/2010/wordml" w:rsidRPr="00270D6B" w:rsidR="00513EB3" w:rsidP="00513EB3" w:rsidRDefault="00513EB3" w14:paraId="4F1A914E" wp14:textId="77777777">
      <w:pPr>
        <w:numPr>
          <w:ilvl w:val="0"/>
          <w:numId w:val="16"/>
        </w:numPr>
        <w:tabs>
          <w:tab w:val="left" w:pos="720"/>
        </w:tabs>
        <w:rPr>
          <w:lang w:val="en-CA"/>
        </w:rPr>
      </w:pPr>
      <w:r w:rsidRPr="116C4DBF" w:rsidR="116C4DBF">
        <w:rPr>
          <w:lang w:val="en-CA"/>
        </w:rPr>
        <w:t xml:space="preserve">Write a sub-algorithm </w:t>
      </w:r>
      <w:r w:rsidRPr="116C4DBF" w:rsidR="116C4DBF">
        <w:rPr>
          <w:lang w:val="en-CA"/>
        </w:rPr>
        <w:t>that has a parameter of type number that represents a year and determines whether the year is leap year or not.</w:t>
      </w:r>
      <w:bookmarkStart w:name="_GoBack" w:id="0"/>
      <w:bookmarkEnd w:id="0"/>
    </w:p>
    <w:p xmlns:wp14="http://schemas.microsoft.com/office/word/2010/wordml" w:rsidRPr="00270D6B" w:rsidR="00513EB3" w:rsidP="116C4DBF" w:rsidRDefault="00513EB3" w14:paraId="3A0FF5F2" wp14:textId="77777777" wp14:noSpellErr="1">
      <w:pPr>
        <w:tabs>
          <w:tab w:val="left" w:pos="720"/>
        </w:tabs>
        <w:ind w:left="360"/>
        <w:rPr>
          <w:lang w:val="en-CA"/>
        </w:rPr>
      </w:pPr>
    </w:p>
    <w:p w:rsidR="116C4DBF" w:rsidRDefault="116C4DBF" w14:paraId="7FF0C498" w14:textId="6463A7CE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algorithm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isYearLeap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(</w:t>
      </w:r>
      <w:proofErr w:type="gram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Number :</w:t>
      </w:r>
      <w:proofErr w:type="gram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year) : Boolean</w:t>
      </w:r>
    </w:p>
    <w:p w:rsidR="116C4DBF" w:rsidRDefault="116C4DBF" w14:paraId="43FEEAE0" w14:textId="5D438042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</w:t>
      </w:r>
      <w:proofErr w:type="spell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var</w:t>
      </w:r>
      <w:proofErr w:type="spell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</w:t>
      </w:r>
      <w:proofErr w:type="gram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Boolean :</w:t>
      </w:r>
      <w:proofErr w:type="gram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result = false</w:t>
      </w:r>
    </w:p>
    <w:p w:rsidR="116C4DBF" w:rsidRDefault="116C4DBF" w14:paraId="3B6221A6" w14:textId="64E814F4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</w:t>
      </w:r>
    </w:p>
    <w:p w:rsidR="116C4DBF" w:rsidRDefault="116C4DBF" w14:noSpellErr="1" w14:paraId="53AC44A8" w14:textId="3F112E09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</w:t>
      </w:r>
      <w:proofErr w:type="gramStart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IF(</w:t>
      </w:r>
      <w:proofErr w:type="gramEnd"/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year MOD 4 == 0) THEN</w:t>
      </w:r>
    </w:p>
    <w:p w:rsidR="116C4DBF" w:rsidRDefault="116C4DBF" w14:noSpellErr="1" w14:paraId="4CB9D9C9" w14:textId="1AEC4131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result = true</w:t>
      </w:r>
    </w:p>
    <w:p w:rsidR="116C4DBF" w:rsidRDefault="116C4DBF" w14:noSpellErr="1" w14:paraId="64A3D215" w14:textId="7A924192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ENDIF</w:t>
      </w:r>
    </w:p>
    <w:p w:rsidR="116C4DBF" w:rsidRDefault="116C4DBF" w14:paraId="2CF36422" w14:textId="252D5E4F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</w:t>
      </w:r>
    </w:p>
    <w:p w:rsidR="116C4DBF" w:rsidRDefault="116C4DBF" w14:noSpellErr="1" w14:paraId="0A75E4AD" w14:textId="558EF98D"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return result</w:t>
      </w:r>
    </w:p>
    <w:p w:rsidR="116C4DBF" w:rsidP="116C4DBF" w:rsidRDefault="116C4DBF" w14:noSpellErr="1" w14:paraId="1A693A78" w14:textId="37CDE3D7">
      <w:pPr>
        <w:pStyle w:val="Normal"/>
        <w:ind w:left="0"/>
      </w:pPr>
      <w:r w:rsidRPr="116C4DBF" w:rsidR="116C4DBF">
        <w:rPr>
          <w:rFonts w:ascii="Arial" w:hAnsi="Arial" w:eastAsia="Arial" w:cs="Arial"/>
          <w:noProof w:val="0"/>
          <w:sz w:val="22"/>
          <w:szCs w:val="22"/>
          <w:lang w:val="en-CA"/>
        </w:rPr>
        <w:t>end algorithm</w:t>
      </w:r>
    </w:p>
    <w:p w:rsidR="116C4DBF" w:rsidP="116C4DBF" w:rsidRDefault="116C4DBF" w14:noSpellErr="1" w14:paraId="5ED45D75" w14:textId="6131349C">
      <w:pPr>
        <w:pStyle w:val="Normal"/>
        <w:ind w:left="360"/>
        <w:rPr>
          <w:lang w:val="en-CA"/>
        </w:rPr>
      </w:pPr>
    </w:p>
    <w:p w:rsidR="6DB9E7DC" w:rsidRDefault="6DB9E7DC" w14:paraId="17C904FC" w14:textId="61A79FEF">
      <w:r>
        <w:br w:type="page"/>
      </w:r>
    </w:p>
    <w:p xmlns:wp14="http://schemas.microsoft.com/office/word/2010/wordml" w:rsidRPr="00270D6B" w:rsidR="00513EB3" w:rsidP="00513EB3" w:rsidRDefault="00513EB3" w14:paraId="264AFA98" wp14:textId="77777777">
      <w:pPr>
        <w:numPr>
          <w:ilvl w:val="0"/>
          <w:numId w:val="16"/>
        </w:numPr>
        <w:tabs>
          <w:tab w:val="left" w:pos="720"/>
        </w:tabs>
        <w:rPr>
          <w:lang w:val="en-CA"/>
        </w:rPr>
      </w:pPr>
      <w:r w:rsidRPr="6DB9E7DC" w:rsidR="6DB9E7DC">
        <w:rPr>
          <w:lang w:val="en-CA"/>
        </w:rPr>
        <w:t>Write a sub-algorithm to determine the number of days of a month of a year, the latter two parameters of the sub-algorithm.</w:t>
      </w:r>
    </w:p>
    <w:p w:rsidR="6DB9E7DC" w:rsidP="6DB9E7DC" w:rsidRDefault="6DB9E7DC" w14:noSpellErr="1" w14:paraId="2D81AD73" w14:textId="67550A32">
      <w:pPr>
        <w:pStyle w:val="Normal"/>
        <w:rPr>
          <w:lang w:val="en-CA"/>
        </w:rPr>
      </w:pPr>
    </w:p>
    <w:p w:rsidR="6DB9E7DC" w:rsidRDefault="6DB9E7DC" w14:paraId="6AF6F42D" w14:textId="43180A03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algorithm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>daysOfAMonth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(</w:t>
      </w:r>
      <w:proofErr w:type="gram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>Number :</w:t>
      </w:r>
      <w:proofErr w:type="gram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year, Number : month) : Number</w:t>
      </w:r>
    </w:p>
    <w:p w:rsidR="6DB9E7DC" w:rsidRDefault="6DB9E7DC" w14:paraId="24835C8E" w14:textId="688553E0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>var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</w:t>
      </w:r>
      <w:proofErr w:type="gram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>Number :</w:t>
      </w:r>
      <w:proofErr w:type="gram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result = 0</w:t>
      </w:r>
    </w:p>
    <w:p w:rsidR="6DB9E7DC" w:rsidRDefault="6DB9E7DC" w14:paraId="5005BB5E" w14:textId="6ED385C4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</w:t>
      </w:r>
    </w:p>
    <w:p w:rsidR="6DB9E7DC" w:rsidRDefault="6DB9E7DC" w14:noSpellErr="1" w14:paraId="1D0ACC41" w14:textId="6193097F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SWITCH (month</w:t>
      </w:r>
      <w:proofErr w:type="gram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>) :</w:t>
      </w:r>
      <w:proofErr w:type="gramEnd"/>
    </w:p>
    <w:p w:rsidR="6DB9E7DC" w:rsidRDefault="6DB9E7DC" w14:noSpellErr="1" w14:paraId="357258C4" w14:textId="24D084E0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CASE 1:</w:t>
      </w:r>
    </w:p>
    <w:p w:rsidR="6DB9E7DC" w:rsidRDefault="6DB9E7DC" w14:noSpellErr="1" w14:paraId="359180D5" w14:textId="4F0561AC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result = 31</w:t>
      </w:r>
    </w:p>
    <w:p w:rsidR="6DB9E7DC" w:rsidRDefault="6DB9E7DC" w14:noSpellErr="1" w14:paraId="278B0ED9" w14:textId="57BA5238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CASE 2:</w:t>
      </w:r>
    </w:p>
    <w:p w:rsidR="6DB9E7DC" w:rsidRDefault="6DB9E7DC" w14:paraId="20B2CEC3" w14:textId="7577984A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IF (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>isYearLeap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>(year)) THEN</w:t>
      </w:r>
    </w:p>
    <w:p w:rsidR="6DB9E7DC" w:rsidRDefault="6DB9E7DC" w14:noSpellErr="1" w14:paraId="7B592698" w14:textId="78558909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  result = 29</w:t>
      </w:r>
    </w:p>
    <w:p w:rsidR="6DB9E7DC" w:rsidRDefault="6DB9E7DC" w14:noSpellErr="1" w14:paraId="3A0204C6" w14:textId="4BFF6B67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ELSE</w:t>
      </w:r>
    </w:p>
    <w:p w:rsidR="6DB9E7DC" w:rsidRDefault="6DB9E7DC" w14:noSpellErr="1" w14:paraId="4A7CC31C" w14:textId="4AA1D752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  result = 28</w:t>
      </w:r>
    </w:p>
    <w:p w:rsidR="6DB9E7DC" w:rsidRDefault="6DB9E7DC" w14:noSpellErr="1" w14:paraId="6DED2360" w14:textId="59C4CB88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ENDIF</w:t>
      </w:r>
    </w:p>
    <w:p w:rsidR="6DB9E7DC" w:rsidRDefault="6DB9E7DC" w14:noSpellErr="1" w14:paraId="03F68CE2" w14:textId="7F95C15E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CASE 3:</w:t>
      </w:r>
    </w:p>
    <w:p w:rsidR="6DB9E7DC" w:rsidRDefault="6DB9E7DC" w14:noSpellErr="1" w14:paraId="7093FD5E" w14:textId="6BEB9D5F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result = 31</w:t>
      </w:r>
    </w:p>
    <w:p w:rsidR="6DB9E7DC" w:rsidRDefault="6DB9E7DC" w14:noSpellErr="1" w14:paraId="4A36AED8" w14:textId="453F159B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CASE 4:</w:t>
      </w:r>
    </w:p>
    <w:p w:rsidR="6DB9E7DC" w:rsidRDefault="6DB9E7DC" w14:noSpellErr="1" w14:paraId="4D5A86CF" w14:textId="120379B0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result = 30</w:t>
      </w:r>
    </w:p>
    <w:p w:rsidR="6DB9E7DC" w:rsidRDefault="6DB9E7DC" w14:noSpellErr="1" w14:paraId="2637569E" w14:textId="64EF48E0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CASE 5:</w:t>
      </w:r>
    </w:p>
    <w:p w:rsidR="6DB9E7DC" w:rsidRDefault="6DB9E7DC" w14:noSpellErr="1" w14:paraId="78AFD0A1" w14:textId="38A31E26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result = 31</w:t>
      </w:r>
    </w:p>
    <w:p w:rsidR="6DB9E7DC" w:rsidRDefault="6DB9E7DC" w14:noSpellErr="1" w14:paraId="79023CCB" w14:textId="78658F0D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CASE 6:</w:t>
      </w:r>
    </w:p>
    <w:p w:rsidR="6DB9E7DC" w:rsidRDefault="6DB9E7DC" w14:noSpellErr="1" w14:paraId="19C96D0B" w14:textId="53C13E35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result = 30</w:t>
      </w:r>
    </w:p>
    <w:p w:rsidR="6DB9E7DC" w:rsidRDefault="6DB9E7DC" w14:noSpellErr="1" w14:paraId="46A671BE" w14:textId="2E26F9E3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CASE 7:</w:t>
      </w:r>
    </w:p>
    <w:p w:rsidR="6DB9E7DC" w:rsidRDefault="6DB9E7DC" w14:noSpellErr="1" w14:paraId="43374728" w14:textId="3C51547A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result = 31</w:t>
      </w:r>
    </w:p>
    <w:p w:rsidR="6DB9E7DC" w:rsidRDefault="6DB9E7DC" w14:noSpellErr="1" w14:paraId="6B2AD333" w14:textId="0B0BA17A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CASE 8:</w:t>
      </w:r>
    </w:p>
    <w:p w:rsidR="6DB9E7DC" w:rsidRDefault="6DB9E7DC" w14:noSpellErr="1" w14:paraId="0E717A71" w14:textId="75137835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result = 31</w:t>
      </w:r>
    </w:p>
    <w:p w:rsidR="6DB9E7DC" w:rsidRDefault="6DB9E7DC" w14:noSpellErr="1" w14:paraId="3516A30D" w14:textId="209E4458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CASE 9:</w:t>
      </w:r>
    </w:p>
    <w:p w:rsidR="6DB9E7DC" w:rsidRDefault="6DB9E7DC" w14:noSpellErr="1" w14:paraId="418B5DA6" w14:textId="15A1D21F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result = 30</w:t>
      </w:r>
    </w:p>
    <w:p w:rsidR="6DB9E7DC" w:rsidRDefault="6DB9E7DC" w14:noSpellErr="1" w14:paraId="76892CE9" w14:textId="3DD464FD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CASE 10:</w:t>
      </w:r>
    </w:p>
    <w:p w:rsidR="6DB9E7DC" w:rsidRDefault="6DB9E7DC" w14:noSpellErr="1" w14:paraId="355BC72E" w14:textId="348903AA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result = 31</w:t>
      </w:r>
    </w:p>
    <w:p w:rsidR="6DB9E7DC" w:rsidRDefault="6DB9E7DC" w14:noSpellErr="1" w14:paraId="2D1EAA0D" w14:textId="1EA2A27B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CASE 11:</w:t>
      </w:r>
    </w:p>
    <w:p w:rsidR="6DB9E7DC" w:rsidRDefault="6DB9E7DC" w14:noSpellErr="1" w14:paraId="29ED9643" w14:textId="6BB13461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result = 30</w:t>
      </w:r>
    </w:p>
    <w:p w:rsidR="6DB9E7DC" w:rsidRDefault="6DB9E7DC" w14:noSpellErr="1" w14:paraId="5ABD38D8" w14:textId="4B7ED5F4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CASE 12:</w:t>
      </w:r>
    </w:p>
    <w:p w:rsidR="6DB9E7DC" w:rsidRDefault="6DB9E7DC" w14:noSpellErr="1" w14:paraId="5298EAD4" w14:textId="60A84D82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result = 31</w:t>
      </w:r>
    </w:p>
    <w:p w:rsidR="6DB9E7DC" w:rsidRDefault="6DB9E7DC" w14:noSpellErr="1" w14:paraId="4B740592" w14:textId="799DD3D6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DEFAULT:</w:t>
      </w:r>
    </w:p>
    <w:p w:rsidR="6DB9E7DC" w:rsidRDefault="6DB9E7DC" w14:noSpellErr="1" w14:paraId="27E6770D" w14:textId="2F274ACE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    result = 0</w:t>
      </w:r>
    </w:p>
    <w:p w:rsidR="6DB9E7DC" w:rsidRDefault="6DB9E7DC" w14:noSpellErr="1" w14:paraId="3F099505" w14:textId="591A9C05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END SWITCH</w:t>
      </w:r>
    </w:p>
    <w:p w:rsidR="6DB9E7DC" w:rsidRDefault="6DB9E7DC" w14:paraId="21023232" w14:textId="6B29E528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</w:t>
      </w:r>
    </w:p>
    <w:p w:rsidR="6DB9E7DC" w:rsidRDefault="6DB9E7DC" w14:noSpellErr="1" w14:paraId="3C3A08D1" w14:textId="429D31E4"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 xml:space="preserve">  return result</w:t>
      </w:r>
    </w:p>
    <w:p w:rsidR="6DB9E7DC" w:rsidP="6DB9E7DC" w:rsidRDefault="6DB9E7DC" w14:noSpellErr="1" w14:paraId="29E56AA8" w14:textId="588E9A31">
      <w:pPr>
        <w:pStyle w:val="Normal"/>
      </w:pPr>
      <w:r w:rsidRPr="6DB9E7DC" w:rsidR="6DB9E7DC">
        <w:rPr>
          <w:rFonts w:ascii="Arial" w:hAnsi="Arial" w:eastAsia="Arial" w:cs="Arial"/>
          <w:noProof w:val="0"/>
          <w:sz w:val="22"/>
          <w:szCs w:val="22"/>
          <w:lang w:val="en-CA"/>
        </w:rPr>
        <w:t>end algorithm</w:t>
      </w:r>
    </w:p>
    <w:p xmlns:wp14="http://schemas.microsoft.com/office/word/2010/wordml" w:rsidRPr="00270D6B" w:rsidR="00513EB3" w:rsidP="00513EB3" w:rsidRDefault="00513EB3" w14:paraId="5630AD66" wp14:textId="77777777">
      <w:pPr>
        <w:tabs>
          <w:tab w:val="left" w:pos="720"/>
        </w:tabs>
        <w:ind w:left="360"/>
        <w:rPr>
          <w:lang w:val="en-CA"/>
        </w:rPr>
      </w:pPr>
    </w:p>
    <w:p xmlns:wp14="http://schemas.microsoft.com/office/word/2010/wordml" w:rsidRPr="00270D6B" w:rsidR="00784CF5" w:rsidP="00513EB3" w:rsidRDefault="00513EB3" w14:paraId="53E52141" wp14:textId="77777777">
      <w:pPr>
        <w:numPr>
          <w:ilvl w:val="0"/>
          <w:numId w:val="16"/>
        </w:numPr>
        <w:tabs>
          <w:tab w:val="left" w:pos="720"/>
        </w:tabs>
        <w:rPr>
          <w:lang w:val="en-CA"/>
        </w:rPr>
      </w:pPr>
      <w:r w:rsidRPr="6DB9E7DC" w:rsidR="6DB9E7DC">
        <w:rPr>
          <w:lang w:val="en-CA"/>
        </w:rPr>
        <w:t>A meteorol</w:t>
      </w:r>
      <w:r w:rsidRPr="6DB9E7DC" w:rsidR="6DB9E7DC">
        <w:rPr>
          <w:lang w:val="en-CA"/>
        </w:rPr>
        <w:t xml:space="preserve">ogical station collects rain data </w:t>
      </w:r>
      <w:r w:rsidRPr="6DB9E7DC" w:rsidR="6DB9E7DC">
        <w:rPr>
          <w:lang w:val="en-CA"/>
        </w:rPr>
        <w:t xml:space="preserve">for a month and year of a determined locality. An algorithm must be </w:t>
      </w:r>
      <w:r w:rsidRPr="6DB9E7DC" w:rsidR="6DB9E7DC">
        <w:rPr>
          <w:lang w:val="en-CA"/>
        </w:rPr>
        <w:t>written</w:t>
      </w:r>
      <w:r w:rsidRPr="6DB9E7DC" w:rsidR="6DB9E7DC">
        <w:rPr>
          <w:lang w:val="en-CA"/>
        </w:rPr>
        <w:t xml:space="preserve"> asking the user to enter a month and a year, and allow for each day of that month in that year, enter the millimeters of water that were recorded (in case of not having registered a rain one day is entered 0) . The amount of total millimeters of water precipitated in that month must be shown, the maximum precipitation recorded for a day and on what day it was given, and finally if it rained two days in a row</w:t>
      </w:r>
      <w:r w:rsidRPr="6DB9E7DC" w:rsidR="6DB9E7DC">
        <w:rPr>
          <w:lang w:val="en-CA"/>
        </w:rPr>
        <w:t>.</w:t>
      </w:r>
    </w:p>
    <w:p xmlns:wp14="http://schemas.microsoft.com/office/word/2010/wordml" w:rsidR="006841BC" w:rsidP="6DB9E7DC" w:rsidRDefault="006841BC" w14:paraId="61829076" wp14:textId="77777777" wp14:noSpellErr="1">
      <w:pPr>
        <w:tabs>
          <w:tab w:val="left" w:pos="720"/>
        </w:tabs>
        <w:rPr>
          <w:lang w:val="es-AR"/>
        </w:rPr>
      </w:pPr>
    </w:p>
    <w:p w:rsidR="6DB9E7DC" w:rsidRDefault="6DB9E7DC" w14:paraId="7CB809C9" w14:textId="35AF68AC"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Ask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for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day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and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year</w:t>
      </w:r>
      <w:proofErr w:type="spellEnd"/>
    </w:p>
    <w:p w:rsidR="6DB9E7DC" w:rsidRDefault="6DB9E7DC" w14:paraId="7D575B2F" w14:textId="781341C0"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6DB9E7DC" w:rsidRDefault="6DB9E7DC" w14:paraId="08BD1C0F" w14:textId="5E738DC6"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Get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the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number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of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days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for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that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daysOfAMonth</w:t>
      </w:r>
      <w:proofErr w:type="spellEnd"/>
    </w:p>
    <w:p w:rsidR="6DB9E7DC" w:rsidRDefault="6DB9E7DC" w14:paraId="5C590EEE" w14:textId="50ED3595"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6DB9E7DC" w:rsidRDefault="6DB9E7DC" w14:paraId="277780E2" w14:textId="3D217083"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Ask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for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the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rain data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for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each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day</w:t>
      </w:r>
      <w:proofErr w:type="spellEnd"/>
    </w:p>
    <w:p w:rsidR="6DB9E7DC" w:rsidRDefault="6DB9E7DC" w14:paraId="64F97341" w14:textId="0833358A"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6DB9E7DC" w:rsidRDefault="6DB9E7DC" w14:paraId="3FA7CA90" w14:textId="6DE92F78"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Find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the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sum</w:t>
      </w:r>
    </w:p>
    <w:p w:rsidR="6DB9E7DC" w:rsidRDefault="6DB9E7DC" w14:paraId="39D739DF" w14:textId="241C424F"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6DB9E7DC" w:rsidRDefault="6DB9E7DC" w14:paraId="759F4071" w14:textId="0AA11AFA"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Find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the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maximum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and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its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position</w:t>
      </w:r>
    </w:p>
    <w:p w:rsidR="6DB9E7DC" w:rsidRDefault="6DB9E7DC" w14:paraId="60B06CEF" w14:textId="02E4A271"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</w:p>
    <w:p w:rsidR="6DB9E7DC" w:rsidP="6DB9E7DC" w:rsidRDefault="6DB9E7DC" w14:paraId="6A01AB81" w14:textId="4A096FCB">
      <w:pPr>
        <w:pStyle w:val="Normal"/>
      </w:pPr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Find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if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rained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&gt; 0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two</w:t>
      </w:r>
      <w:proofErr w:type="spellEnd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 xml:space="preserve"> times in a </w:t>
      </w:r>
      <w:proofErr w:type="spellStart"/>
      <w:r w:rsidRPr="6DB9E7DC" w:rsidR="6DB9E7DC">
        <w:rPr>
          <w:rFonts w:ascii="Arial" w:hAnsi="Arial" w:eastAsia="Arial" w:cs="Arial"/>
          <w:noProof w:val="0"/>
          <w:sz w:val="22"/>
          <w:szCs w:val="22"/>
          <w:lang w:val="es-AR"/>
        </w:rPr>
        <w:t>row</w:t>
      </w:r>
      <w:proofErr w:type="spellEnd"/>
    </w:p>
    <w:p xmlns:wp14="http://schemas.microsoft.com/office/word/2010/wordml" w:rsidRPr="005D6186" w:rsidR="005D6186" w:rsidP="00962439" w:rsidRDefault="005D6186" w14:paraId="2BA226A1" wp14:textId="77777777">
      <w:pPr>
        <w:tabs>
          <w:tab w:val="left" w:pos="720"/>
        </w:tabs>
        <w:rPr>
          <w:i/>
          <w:lang w:val="es-AR"/>
        </w:rPr>
      </w:pPr>
    </w:p>
    <w:sectPr w:rsidRPr="005D6186" w:rsidR="005D6186" w:rsidSect="00640579">
      <w:pgSz w:w="11906" w:h="16838" w:orient="portrait"/>
      <w:pgMar w:top="1400" w:right="800" w:bottom="1400" w:left="80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312C1" w:rsidRDefault="008312C1" w14:paraId="66204FF1" wp14:textId="77777777">
      <w:r>
        <w:separator/>
      </w:r>
    </w:p>
  </w:endnote>
  <w:endnote w:type="continuationSeparator" w:id="0">
    <w:p xmlns:wp14="http://schemas.microsoft.com/office/word/2010/wordml" w:rsidR="008312C1" w:rsidRDefault="008312C1" w14:paraId="2DBF0D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513EB3" w:rsidP="005976A2" w:rsidRDefault="00A64215" w14:paraId="6B096B62" wp14:textId="77777777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4328840A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9525" t="6350" r="952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BAC4A14">
            <v:line id="Line 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0C76F8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1j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Jos8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"/>
          </w:pict>
        </mc:Fallback>
      </mc:AlternateContent>
    </w:r>
  </w:p>
  <w:p xmlns:wp14="http://schemas.microsoft.com/office/word/2010/wordml" w:rsidR="00513EB3" w:rsidP="005976A2" w:rsidRDefault="00513EB3" w14:paraId="628E964C" wp14:textId="77777777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A64215">
      <w:rPr>
        <w:rStyle w:val="Nmerodepgina"/>
      </w:rPr>
      <w:instrText>PAGE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270D6B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A64215">
      <w:rPr>
        <w:rStyle w:val="Nmerodepgina"/>
      </w:rPr>
      <w:instrText>NUMPAGES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270D6B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312C1" w:rsidRDefault="008312C1" w14:paraId="6B62F1B3" wp14:textId="77777777">
      <w:r>
        <w:separator/>
      </w:r>
    </w:p>
  </w:footnote>
  <w:footnote w:type="continuationSeparator" w:id="0">
    <w:p xmlns:wp14="http://schemas.microsoft.com/office/word/2010/wordml" w:rsidR="008312C1" w:rsidRDefault="008312C1" w14:paraId="02F2C34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63" w:type="dxa"/>
      <w:tblLook w:val="01E0" w:firstRow="1" w:lastRow="1" w:firstColumn="1" w:lastColumn="1" w:noHBand="0" w:noVBand="0"/>
    </w:tblPr>
    <w:tblGrid>
      <w:gridCol w:w="3521"/>
      <w:gridCol w:w="3521"/>
      <w:gridCol w:w="3521"/>
    </w:tblGrid>
    <w:tr xmlns:wp14="http://schemas.microsoft.com/office/word/2010/wordml" w:rsidR="00513EB3" w:rsidTr="00360CA6" w14:paraId="5B623D29" wp14:textId="77777777">
      <w:trPr>
        <w:trHeight w:val="293"/>
      </w:trPr>
      <w:tc>
        <w:tcPr>
          <w:tcW w:w="3521" w:type="dxa"/>
          <w:shd w:val="clear" w:color="auto" w:fill="auto"/>
        </w:tcPr>
        <w:p w:rsidRPr="00360CA6" w:rsidR="00513EB3" w:rsidP="0025181A" w:rsidRDefault="00513EB3" w14:paraId="25FFBCD9" wp14:textId="77777777">
          <w:pPr>
            <w:pStyle w:val="Encabezado"/>
            <w:rPr>
              <w:b/>
              <w:szCs w:val="20"/>
            </w:rPr>
          </w:pPr>
          <w:proofErr w:type="spellStart"/>
          <w:r>
            <w:rPr>
              <w:b/>
              <w:szCs w:val="20"/>
            </w:rPr>
            <w:t>ComIT</w:t>
          </w:r>
          <w:proofErr w:type="spellEnd"/>
          <w:r w:rsidRPr="00360CA6">
            <w:rPr>
              <w:b/>
              <w:szCs w:val="20"/>
            </w:rPr>
            <w:t xml:space="preserve"> - </w:t>
          </w:r>
          <w:r w:rsidRPr="00360CA6">
            <w:rPr>
              <w:b/>
              <w:szCs w:val="20"/>
            </w:rPr>
            <w:fldChar w:fldCharType="begin"/>
          </w:r>
          <w:r w:rsidRPr="00360CA6">
            <w:rPr>
              <w:b/>
              <w:szCs w:val="20"/>
            </w:rPr>
            <w:instrText xml:space="preserve"> </w:instrText>
          </w:r>
          <w:r w:rsidR="00A64215">
            <w:rPr>
              <w:b/>
              <w:szCs w:val="20"/>
            </w:rPr>
            <w:instrText>TIME</w:instrText>
          </w:r>
          <w:r w:rsidRPr="00360CA6">
            <w:rPr>
              <w:b/>
              <w:szCs w:val="20"/>
            </w:rPr>
            <w:instrText xml:space="preserve"> \@ "</w:instrText>
          </w:r>
          <w:r w:rsidR="00A64215">
            <w:rPr>
              <w:b/>
              <w:szCs w:val="20"/>
            </w:rPr>
            <w:instrText>yyyy-MM-dd</w:instrText>
          </w:r>
          <w:r w:rsidRPr="00360CA6">
            <w:rPr>
              <w:b/>
              <w:szCs w:val="20"/>
            </w:rPr>
            <w:instrText xml:space="preserve">" </w:instrText>
          </w:r>
          <w:r w:rsidRPr="00360CA6">
            <w:rPr>
              <w:b/>
              <w:szCs w:val="20"/>
            </w:rPr>
            <w:fldChar w:fldCharType="separate"/>
          </w:r>
          <w:r>
            <w:rPr>
              <w:b/>
              <w:noProof/>
              <w:szCs w:val="20"/>
            </w:rPr>
            <w:t>2017-02-09</w:t>
          </w:r>
          <w:r w:rsidRPr="00360CA6">
            <w:rPr>
              <w:b/>
              <w:szCs w:val="20"/>
            </w:rPr>
            <w:fldChar w:fldCharType="end"/>
          </w:r>
        </w:p>
      </w:tc>
      <w:tc>
        <w:tcPr>
          <w:tcW w:w="3521" w:type="dxa"/>
          <w:shd w:val="clear" w:color="auto" w:fill="auto"/>
        </w:tcPr>
        <w:p w:rsidRPr="00360CA6" w:rsidR="00513EB3" w:rsidP="00360CA6" w:rsidRDefault="00513EB3" w14:paraId="17AD93B2" wp14:textId="77777777">
          <w:pPr>
            <w:pStyle w:val="Encabezado"/>
            <w:jc w:val="center"/>
            <w:rPr>
              <w:szCs w:val="20"/>
            </w:rPr>
          </w:pPr>
        </w:p>
      </w:tc>
      <w:tc>
        <w:tcPr>
          <w:tcW w:w="3521" w:type="dxa"/>
          <w:shd w:val="clear" w:color="auto" w:fill="auto"/>
        </w:tcPr>
        <w:p w:rsidRPr="00360CA6" w:rsidR="00513EB3" w:rsidP="00513EB3" w:rsidRDefault="00513EB3" w14:paraId="51A7329E" wp14:textId="77777777">
          <w:pPr>
            <w:pStyle w:val="Encabezado"/>
            <w:jc w:val="right"/>
            <w:rPr>
              <w:b/>
              <w:szCs w:val="20"/>
            </w:rPr>
          </w:pPr>
          <w:proofErr w:type="spellStart"/>
          <w:r w:rsidRPr="00360CA6">
            <w:rPr>
              <w:b/>
              <w:szCs w:val="20"/>
            </w:rPr>
            <w:t>Algorit</w:t>
          </w:r>
          <w:r>
            <w:rPr>
              <w:b/>
              <w:szCs w:val="20"/>
            </w:rPr>
            <w:t>hm</w:t>
          </w:r>
          <w:r w:rsidRPr="00360CA6">
            <w:rPr>
              <w:b/>
              <w:szCs w:val="20"/>
            </w:rPr>
            <w:t>s</w:t>
          </w:r>
          <w:proofErr w:type="spellEnd"/>
        </w:p>
      </w:tc>
    </w:tr>
  </w:tbl>
  <w:p xmlns:wp14="http://schemas.microsoft.com/office/word/2010/wordml" w:rsidR="00513EB3" w:rsidRDefault="00513EB3" w14:paraId="0DE4B5B7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74D9"/>
    <w:multiLevelType w:val="hybridMultilevel"/>
    <w:tmpl w:val="DB82CB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5C3326"/>
    <w:multiLevelType w:val="hybridMultilevel"/>
    <w:tmpl w:val="11D8E608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6A2ED6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AD7A12"/>
    <w:multiLevelType w:val="hybridMultilevel"/>
    <w:tmpl w:val="CE9E26F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54759C"/>
    <w:multiLevelType w:val="hybridMultilevel"/>
    <w:tmpl w:val="8228C9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B3720D"/>
    <w:multiLevelType w:val="hybridMultilevel"/>
    <w:tmpl w:val="4CC6DC7E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5" w15:restartNumberingAfterBreak="0">
    <w:nsid w:val="27F77426"/>
    <w:multiLevelType w:val="hybridMultilevel"/>
    <w:tmpl w:val="4E4415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10238E"/>
    <w:multiLevelType w:val="hybridMultilevel"/>
    <w:tmpl w:val="86224D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6E528B"/>
    <w:multiLevelType w:val="hybridMultilevel"/>
    <w:tmpl w:val="BDC48B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8" w15:restartNumberingAfterBreak="0">
    <w:nsid w:val="3692424C"/>
    <w:multiLevelType w:val="hybridMultilevel"/>
    <w:tmpl w:val="233899FA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3B64D5"/>
    <w:multiLevelType w:val="hybridMultilevel"/>
    <w:tmpl w:val="C7C207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ED6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897120"/>
    <w:multiLevelType w:val="hybridMultilevel"/>
    <w:tmpl w:val="4CFA8886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F03924"/>
    <w:multiLevelType w:val="multilevel"/>
    <w:tmpl w:val="C7C2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C50AB0"/>
    <w:multiLevelType w:val="hybridMultilevel"/>
    <w:tmpl w:val="3A6A6600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092DDD"/>
    <w:multiLevelType w:val="hybridMultilevel"/>
    <w:tmpl w:val="57CED2CA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4D55B5C"/>
    <w:multiLevelType w:val="hybridMultilevel"/>
    <w:tmpl w:val="4F2244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CA54D6"/>
    <w:multiLevelType w:val="hybridMultilevel"/>
    <w:tmpl w:val="57C0DC48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7D39CC"/>
    <w:multiLevelType w:val="hybridMultilevel"/>
    <w:tmpl w:val="DA8E1EDE"/>
    <w:lvl w:ilvl="0" w:tplc="1B3C4A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A394B"/>
    <w:multiLevelType w:val="hybridMultilevel"/>
    <w:tmpl w:val="6DD63D2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EE46E6B"/>
    <w:multiLevelType w:val="hybridMultilevel"/>
    <w:tmpl w:val="5366DF9C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CC6236"/>
    <w:multiLevelType w:val="hybridMultilevel"/>
    <w:tmpl w:val="FC5CD746"/>
    <w:lvl w:ilvl="0" w:tplc="6A2ED6D8">
      <w:start w:val="8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5"/>
  </w:num>
  <w:num w:numId="5">
    <w:abstractNumId w:val="10"/>
  </w:num>
  <w:num w:numId="6">
    <w:abstractNumId w:val="18"/>
  </w:num>
  <w:num w:numId="7">
    <w:abstractNumId w:val="9"/>
  </w:num>
  <w:num w:numId="8">
    <w:abstractNumId w:val="0"/>
  </w:num>
  <w:num w:numId="9">
    <w:abstractNumId w:val="5"/>
  </w:num>
  <w:num w:numId="10">
    <w:abstractNumId w:val="19"/>
  </w:num>
  <w:num w:numId="11">
    <w:abstractNumId w:val="4"/>
  </w:num>
  <w:num w:numId="12">
    <w:abstractNumId w:val="7"/>
  </w:num>
  <w:num w:numId="13">
    <w:abstractNumId w:val="1"/>
  </w:num>
  <w:num w:numId="14">
    <w:abstractNumId w:val="2"/>
  </w:num>
  <w:num w:numId="15">
    <w:abstractNumId w:val="11"/>
  </w:num>
  <w:num w:numId="16">
    <w:abstractNumId w:val="17"/>
  </w:num>
  <w:num w:numId="17">
    <w:abstractNumId w:val="14"/>
  </w:num>
  <w:num w:numId="18">
    <w:abstractNumId w:val="13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90"/>
    <w:rsid w:val="000135EF"/>
    <w:rsid w:val="00013E69"/>
    <w:rsid w:val="00066097"/>
    <w:rsid w:val="00082F34"/>
    <w:rsid w:val="000A1DF7"/>
    <w:rsid w:val="000B0AE1"/>
    <w:rsid w:val="000E397C"/>
    <w:rsid w:val="00100E5E"/>
    <w:rsid w:val="00122133"/>
    <w:rsid w:val="001224D3"/>
    <w:rsid w:val="001324BC"/>
    <w:rsid w:val="00135369"/>
    <w:rsid w:val="00157560"/>
    <w:rsid w:val="00160A4A"/>
    <w:rsid w:val="00173E1C"/>
    <w:rsid w:val="00191F90"/>
    <w:rsid w:val="00195116"/>
    <w:rsid w:val="001A21BD"/>
    <w:rsid w:val="001A6CAE"/>
    <w:rsid w:val="001C1CDB"/>
    <w:rsid w:val="001C32A2"/>
    <w:rsid w:val="001D616A"/>
    <w:rsid w:val="001F2CCC"/>
    <w:rsid w:val="001F759F"/>
    <w:rsid w:val="002256B7"/>
    <w:rsid w:val="0024647E"/>
    <w:rsid w:val="0025181A"/>
    <w:rsid w:val="002561C6"/>
    <w:rsid w:val="002674B8"/>
    <w:rsid w:val="00270D6B"/>
    <w:rsid w:val="00284572"/>
    <w:rsid w:val="00291568"/>
    <w:rsid w:val="00296458"/>
    <w:rsid w:val="002A145D"/>
    <w:rsid w:val="002B10B4"/>
    <w:rsid w:val="002B6DB6"/>
    <w:rsid w:val="003207CB"/>
    <w:rsid w:val="003348FB"/>
    <w:rsid w:val="0036074E"/>
    <w:rsid w:val="00360CA6"/>
    <w:rsid w:val="00382DED"/>
    <w:rsid w:val="00386B21"/>
    <w:rsid w:val="003A2F56"/>
    <w:rsid w:val="003B2813"/>
    <w:rsid w:val="003D6A6F"/>
    <w:rsid w:val="003D7482"/>
    <w:rsid w:val="004200C3"/>
    <w:rsid w:val="00424CBF"/>
    <w:rsid w:val="004325F4"/>
    <w:rsid w:val="00435BDB"/>
    <w:rsid w:val="00436299"/>
    <w:rsid w:val="00447609"/>
    <w:rsid w:val="00457B55"/>
    <w:rsid w:val="00496879"/>
    <w:rsid w:val="004A4BE3"/>
    <w:rsid w:val="004A6128"/>
    <w:rsid w:val="004C4E6B"/>
    <w:rsid w:val="004C5901"/>
    <w:rsid w:val="004D5841"/>
    <w:rsid w:val="00513EB3"/>
    <w:rsid w:val="00515421"/>
    <w:rsid w:val="00521849"/>
    <w:rsid w:val="005237A3"/>
    <w:rsid w:val="00525CAC"/>
    <w:rsid w:val="00527122"/>
    <w:rsid w:val="00533251"/>
    <w:rsid w:val="0053339A"/>
    <w:rsid w:val="005353F8"/>
    <w:rsid w:val="00546A87"/>
    <w:rsid w:val="005525B6"/>
    <w:rsid w:val="00561027"/>
    <w:rsid w:val="00563E7A"/>
    <w:rsid w:val="00577115"/>
    <w:rsid w:val="005976A2"/>
    <w:rsid w:val="005C086A"/>
    <w:rsid w:val="005D6186"/>
    <w:rsid w:val="005E351D"/>
    <w:rsid w:val="005F797E"/>
    <w:rsid w:val="00607BB5"/>
    <w:rsid w:val="00640579"/>
    <w:rsid w:val="00653BE6"/>
    <w:rsid w:val="00676D1C"/>
    <w:rsid w:val="006841BC"/>
    <w:rsid w:val="006A065E"/>
    <w:rsid w:val="006A3EE9"/>
    <w:rsid w:val="006B55D9"/>
    <w:rsid w:val="006D7163"/>
    <w:rsid w:val="006F101B"/>
    <w:rsid w:val="0070568E"/>
    <w:rsid w:val="00707548"/>
    <w:rsid w:val="00721439"/>
    <w:rsid w:val="007221D9"/>
    <w:rsid w:val="007224C8"/>
    <w:rsid w:val="00740DAE"/>
    <w:rsid w:val="007537FF"/>
    <w:rsid w:val="00784CF5"/>
    <w:rsid w:val="007A3FE3"/>
    <w:rsid w:val="007A7941"/>
    <w:rsid w:val="007C7BD7"/>
    <w:rsid w:val="007E04B6"/>
    <w:rsid w:val="00801532"/>
    <w:rsid w:val="00823341"/>
    <w:rsid w:val="00826AC2"/>
    <w:rsid w:val="00826DD1"/>
    <w:rsid w:val="008312C1"/>
    <w:rsid w:val="008709C4"/>
    <w:rsid w:val="00874CB1"/>
    <w:rsid w:val="008A4D64"/>
    <w:rsid w:val="008A6856"/>
    <w:rsid w:val="008B658A"/>
    <w:rsid w:val="008D5F1C"/>
    <w:rsid w:val="008F1359"/>
    <w:rsid w:val="009030EA"/>
    <w:rsid w:val="009347C8"/>
    <w:rsid w:val="009579C1"/>
    <w:rsid w:val="00962439"/>
    <w:rsid w:val="00971C29"/>
    <w:rsid w:val="00980AB2"/>
    <w:rsid w:val="00993640"/>
    <w:rsid w:val="009A14C8"/>
    <w:rsid w:val="009B6857"/>
    <w:rsid w:val="009D0E60"/>
    <w:rsid w:val="009D68B5"/>
    <w:rsid w:val="009E5E16"/>
    <w:rsid w:val="009E71E3"/>
    <w:rsid w:val="00A01B04"/>
    <w:rsid w:val="00A11FF9"/>
    <w:rsid w:val="00A12861"/>
    <w:rsid w:val="00A1315F"/>
    <w:rsid w:val="00A14174"/>
    <w:rsid w:val="00A1422C"/>
    <w:rsid w:val="00A43852"/>
    <w:rsid w:val="00A62510"/>
    <w:rsid w:val="00A64215"/>
    <w:rsid w:val="00A75513"/>
    <w:rsid w:val="00AC1858"/>
    <w:rsid w:val="00B16E47"/>
    <w:rsid w:val="00B31508"/>
    <w:rsid w:val="00B541F8"/>
    <w:rsid w:val="00B8605D"/>
    <w:rsid w:val="00B90EF3"/>
    <w:rsid w:val="00BD03B4"/>
    <w:rsid w:val="00BE591F"/>
    <w:rsid w:val="00BF46D6"/>
    <w:rsid w:val="00C00899"/>
    <w:rsid w:val="00C154E6"/>
    <w:rsid w:val="00C24ED4"/>
    <w:rsid w:val="00C40A1D"/>
    <w:rsid w:val="00C560D3"/>
    <w:rsid w:val="00CC555F"/>
    <w:rsid w:val="00CD492F"/>
    <w:rsid w:val="00CE1981"/>
    <w:rsid w:val="00CE7FF1"/>
    <w:rsid w:val="00CF25B4"/>
    <w:rsid w:val="00D15D79"/>
    <w:rsid w:val="00D33B40"/>
    <w:rsid w:val="00D45817"/>
    <w:rsid w:val="00D51F7E"/>
    <w:rsid w:val="00D53104"/>
    <w:rsid w:val="00D53E85"/>
    <w:rsid w:val="00D76123"/>
    <w:rsid w:val="00D771A7"/>
    <w:rsid w:val="00DA44A4"/>
    <w:rsid w:val="00DC097B"/>
    <w:rsid w:val="00DC11D0"/>
    <w:rsid w:val="00DC37E7"/>
    <w:rsid w:val="00DD54B7"/>
    <w:rsid w:val="00E011EE"/>
    <w:rsid w:val="00E04128"/>
    <w:rsid w:val="00E14BA9"/>
    <w:rsid w:val="00E27B2D"/>
    <w:rsid w:val="00E40208"/>
    <w:rsid w:val="00E424C4"/>
    <w:rsid w:val="00E47D38"/>
    <w:rsid w:val="00E64D80"/>
    <w:rsid w:val="00E717E6"/>
    <w:rsid w:val="00E810A2"/>
    <w:rsid w:val="00E92289"/>
    <w:rsid w:val="00E96130"/>
    <w:rsid w:val="00EC64B5"/>
    <w:rsid w:val="00ED458C"/>
    <w:rsid w:val="00ED7124"/>
    <w:rsid w:val="00F13AAA"/>
    <w:rsid w:val="00F264A3"/>
    <w:rsid w:val="00F33F53"/>
    <w:rsid w:val="00F35496"/>
    <w:rsid w:val="00F50FBD"/>
    <w:rsid w:val="00F55B7D"/>
    <w:rsid w:val="00FA5257"/>
    <w:rsid w:val="00FD2146"/>
    <w:rsid w:val="00FD6126"/>
    <w:rsid w:val="00FF1705"/>
    <w:rsid w:val="116C4DBF"/>
    <w:rsid w:val="6DB9E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9640A016-A471-431D-A85D-C520DF536603}"/>
  <w14:docId w14:val="153B315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976A2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"/>
    <w:qFormat/>
    <w:rsid w:val="005976A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rsid w:val="005976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76A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976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merodepgina">
    <w:name w:val="page number"/>
    <w:basedOn w:val="Fuentedeprrafopredeter"/>
    <w:rsid w:val="005976A2"/>
  </w:style>
  <w:style w:type="paragraph" w:styleId="Textodeglobo">
    <w:name w:val="Balloon Text"/>
    <w:basedOn w:val="Normal"/>
    <w:semiHidden/>
    <w:rsid w:val="00640579"/>
    <w:rPr>
      <w:rFonts w:ascii="Tahoma" w:hAnsi="Tahoma" w:cs="Tahoma"/>
      <w:sz w:val="16"/>
      <w:szCs w:val="16"/>
    </w:rPr>
  </w:style>
  <w:style w:type="paragraph" w:styleId="Listavistosa-nfasis1">
    <w:name w:val="Colorful List Accent 1"/>
    <w:basedOn w:val="Normal"/>
    <w:qFormat/>
    <w:rsid w:val="00191F90"/>
    <w:pPr>
      <w:spacing w:after="200" w:line="276" w:lineRule="auto"/>
      <w:ind w:left="720"/>
      <w:contextualSpacing/>
    </w:pPr>
    <w:rPr>
      <w:rFonts w:ascii="Calibri" w:hAnsi="Calibri" w:eastAsia="Calibri"/>
      <w:sz w:val="24"/>
      <w:szCs w:val="22"/>
      <w:lang w:val="es-MX" w:eastAsia="en-US"/>
    </w:rPr>
  </w:style>
  <w:style w:type="character" w:styleId="Refdecomentario">
    <w:name w:val="annotation reference"/>
    <w:semiHidden/>
    <w:rsid w:val="006D7163"/>
    <w:rPr>
      <w:sz w:val="16"/>
      <w:szCs w:val="16"/>
    </w:rPr>
  </w:style>
  <w:style w:type="paragraph" w:styleId="Textocomentario">
    <w:name w:val="annotation text"/>
    <w:basedOn w:val="Normal"/>
    <w:semiHidden/>
    <w:rsid w:val="006D7163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D7163"/>
    <w:rPr>
      <w:b/>
      <w:bCs/>
    </w:rPr>
  </w:style>
  <w:style w:type="character" w:styleId="Hipervnculo">
    <w:name w:val="Hyperlink"/>
    <w:rsid w:val="005D6186"/>
    <w:rPr>
      <w:color w:val="0000FF"/>
      <w:u w:val="single"/>
    </w:rPr>
  </w:style>
  <w:style w:type="paragraph" w:styleId="Textonotapie">
    <w:name w:val="footnote text"/>
    <w:basedOn w:val="Normal"/>
    <w:semiHidden/>
    <w:rsid w:val="00CF25B4"/>
    <w:rPr>
      <w:szCs w:val="20"/>
    </w:rPr>
  </w:style>
  <w:style w:type="character" w:styleId="Refdenotaalpie">
    <w:name w:val="footnote reference"/>
    <w:semiHidden/>
    <w:rsid w:val="00CF25B4"/>
    <w:rPr>
      <w:vertAlign w:val="superscript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\PROYECTO%20PROGRAMAR\MATERIAL%20DE%20CLASES\1.%20Introducci&#243;n%20a%20la%20%20L&#243;gica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</ap:Template>
  <ap:Application>Microsoft Office Word</ap:Application>
  <ap:DocSecurity>0</ap:DocSecurity>
  <ap:ScaleCrop>false</ap:ScaleCrop>
  <ap:Company>Wico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</dc:creator>
  <keywords/>
  <lastModifiedBy>Hector Gastaminza</lastModifiedBy>
  <revision>106</revision>
  <lastPrinted>2011-05-27T00:17:00.0000000Z</lastPrinted>
  <dcterms:created xsi:type="dcterms:W3CDTF">2018-06-21T15:42:00.0000000Z</dcterms:created>
  <dcterms:modified xsi:type="dcterms:W3CDTF">2018-06-21T22:58:21.9143903Z</dcterms:modified>
</coreProperties>
</file>